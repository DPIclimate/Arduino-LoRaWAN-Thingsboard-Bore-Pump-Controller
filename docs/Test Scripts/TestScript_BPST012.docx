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7B9B884C" w:rsidR="00B37FBF" w:rsidRPr="00FA2DE6" w:rsidRDefault="00276FFE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Manually start pump when pump is not running [</w:t>
            </w:r>
            <w:r w:rsidR="001A3FE6">
              <w:rPr>
                <w:sz w:val="24"/>
                <w:szCs w:val="24"/>
              </w:rPr>
              <w:t>Custom</w:t>
            </w:r>
            <w:r w:rsidR="004E6814">
              <w:rPr>
                <w:sz w:val="24"/>
                <w:szCs w:val="24"/>
              </w:rPr>
              <w:t xml:space="preserve"> </w:t>
            </w:r>
            <w:r w:rsidR="00114134">
              <w:rPr>
                <w:sz w:val="24"/>
                <w:szCs w:val="24"/>
              </w:rPr>
              <w:t>Timer</w:t>
            </w:r>
            <w:r>
              <w:rPr>
                <w:sz w:val="24"/>
                <w:szCs w:val="24"/>
              </w:rPr>
              <w:t>]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50231D01" w:rsidR="00A30AD6" w:rsidRPr="00FA2DE6" w:rsidRDefault="004379C9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Manually turn the pump on</w:t>
            </w:r>
            <w:r w:rsidR="001A3FE6">
              <w:rPr>
                <w:sz w:val="24"/>
                <w:szCs w:val="24"/>
              </w:rPr>
              <w:t xml:space="preserve"> with custom timer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FF95196" w:rsidR="00E303EF" w:rsidRPr="00FA2DE6" w:rsidRDefault="004379C9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test verifies </w:t>
            </w:r>
            <w:r w:rsidR="00276FFE">
              <w:rPr>
                <w:sz w:val="24"/>
                <w:szCs w:val="24"/>
              </w:rPr>
              <w:t>that the pump can be turned on using the manual on/off switch</w:t>
            </w:r>
            <w:r w:rsidR="00114134">
              <w:rPr>
                <w:sz w:val="24"/>
                <w:szCs w:val="24"/>
              </w:rPr>
              <w:t xml:space="preserve">, and the </w:t>
            </w:r>
            <w:r w:rsidR="001A3FE6">
              <w:rPr>
                <w:sz w:val="24"/>
                <w:szCs w:val="24"/>
              </w:rPr>
              <w:t>custom</w:t>
            </w:r>
            <w:r w:rsidR="00114134">
              <w:rPr>
                <w:sz w:val="24"/>
                <w:szCs w:val="24"/>
              </w:rPr>
              <w:t xml:space="preserve"> timer value is sent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</w:t>
            </w:r>
          </w:p>
          <w:p w14:paraId="5E057871" w14:textId="77777777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System State of Pump: Not running; </w:t>
            </w:r>
          </w:p>
          <w:p w14:paraId="483A1278" w14:textId="77777777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proofErr w:type="spellStart"/>
            <w:r w:rsidRPr="00FA2DE6">
              <w:rPr>
                <w:sz w:val="24"/>
                <w:szCs w:val="24"/>
              </w:rPr>
              <w:t>ThingsBoard</w:t>
            </w:r>
            <w:proofErr w:type="spellEnd"/>
            <w:r w:rsidRPr="00FA2DE6">
              <w:rPr>
                <w:sz w:val="24"/>
                <w:szCs w:val="24"/>
              </w:rPr>
              <w:t xml:space="preserve"> has not asked the pump to start running via manual operation.</w:t>
            </w:r>
            <w:r w:rsidR="00276FFE">
              <w:rPr>
                <w:sz w:val="24"/>
                <w:szCs w:val="24"/>
              </w:rPr>
              <w:t xml:space="preserve"> </w:t>
            </w:r>
          </w:p>
          <w:p w14:paraId="0C4111F5" w14:textId="44A75FFC" w:rsidR="00666C7A" w:rsidRDefault="00276FFE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Automation: </w:t>
            </w:r>
            <w:r w:rsidR="0081217D">
              <w:rPr>
                <w:sz w:val="24"/>
                <w:szCs w:val="24"/>
              </w:rPr>
              <w:t xml:space="preserve"> Off</w:t>
            </w:r>
            <w:r>
              <w:rPr>
                <w:sz w:val="24"/>
                <w:szCs w:val="24"/>
              </w:rPr>
              <w:t xml:space="preserve">. </w:t>
            </w:r>
          </w:p>
          <w:p w14:paraId="284CE88C" w14:textId="0ACB5B82" w:rsidR="00666C7A" w:rsidRDefault="00276FFE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Est.</w:t>
            </w:r>
            <w:r w:rsidR="00666C7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Timer: </w:t>
            </w:r>
            <w:r w:rsidR="001A3FE6">
              <w:rPr>
                <w:sz w:val="24"/>
                <w:szCs w:val="24"/>
              </w:rPr>
              <w:t>Off</w:t>
            </w:r>
            <w:r>
              <w:rPr>
                <w:sz w:val="24"/>
                <w:szCs w:val="24"/>
              </w:rPr>
              <w:t xml:space="preserve">. </w:t>
            </w:r>
          </w:p>
          <w:p w14:paraId="3CDD5039" w14:textId="6D18F0FC" w:rsidR="00E303EF" w:rsidRPr="00FA2DE6" w:rsidRDefault="00276FFE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 Timer: </w:t>
            </w:r>
            <w:r w:rsidR="001A3FE6">
              <w:rPr>
                <w:sz w:val="24"/>
                <w:szCs w:val="24"/>
              </w:rPr>
              <w:t>On</w:t>
            </w:r>
            <w:r w:rsidR="0081217D">
              <w:rPr>
                <w:sz w:val="24"/>
                <w:szCs w:val="24"/>
              </w:rPr>
              <w:t>.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0BA428BE" w:rsidR="00E303EF" w:rsidRDefault="00276FFE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Running LED: On</w:t>
            </w:r>
          </w:p>
          <w:p w14:paraId="3264AAD4" w14:textId="77777777" w:rsidR="00276FFE" w:rsidRDefault="00276FFE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 Switch: On</w:t>
            </w:r>
          </w:p>
          <w:p w14:paraId="653A142D" w14:textId="77777777" w:rsidR="00276FFE" w:rsidRDefault="00276FFE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Transmit Status: Successful</w:t>
            </w:r>
          </w:p>
          <w:p w14:paraId="34598C96" w14:textId="010C9062" w:rsidR="00114134" w:rsidRPr="00FA2DE6" w:rsidRDefault="00114134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Pump </w:t>
            </w:r>
            <w:proofErr w:type="gramStart"/>
            <w:r>
              <w:rPr>
                <w:sz w:val="24"/>
                <w:szCs w:val="24"/>
              </w:rPr>
              <w:t>On</w:t>
            </w:r>
            <w:proofErr w:type="gramEnd"/>
            <w:r>
              <w:rPr>
                <w:sz w:val="24"/>
                <w:szCs w:val="24"/>
              </w:rPr>
              <w:t xml:space="preserve"> with Est. </w:t>
            </w:r>
            <w:r w:rsidR="001A3FE6">
              <w:rPr>
                <w:sz w:val="24"/>
                <w:szCs w:val="24"/>
              </w:rPr>
              <w:t>Custom</w:t>
            </w:r>
            <w:r>
              <w:rPr>
                <w:sz w:val="24"/>
                <w:szCs w:val="24"/>
              </w:rPr>
              <w:t xml:space="preserve"> value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77777777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 the Dash to send a manual pump on message.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F20B9" w14:textId="77777777" w:rsidR="00A74C4E" w:rsidRDefault="00A74C4E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 xml:space="preserve">Switch changes from off to on. </w:t>
            </w:r>
          </w:p>
          <w:p w14:paraId="4B273465" w14:textId="77777777" w:rsidR="00A74C4E" w:rsidRDefault="00A74C4E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 xml:space="preserve">Transmit status becomes “In-Transit”.  </w:t>
            </w:r>
          </w:p>
          <w:p w14:paraId="3A11E2B4" w14:textId="77777777" w:rsidR="00A74C4E" w:rsidRDefault="00A74C4E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 xml:space="preserve">Event Log shows Manual On message. </w:t>
            </w:r>
          </w:p>
          <w:p w14:paraId="5B32EF54" w14:textId="37C0DCBE" w:rsidR="00A74C4E" w:rsidRDefault="00A74C4E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 xml:space="preserve">A downlink command is scheduled with payload 0x03 xx </w:t>
            </w:r>
            <w:proofErr w:type="spellStart"/>
            <w:r>
              <w:rPr>
                <w:sz w:val="24"/>
              </w:rPr>
              <w:t>yy</w:t>
            </w:r>
            <w:proofErr w:type="spellEnd"/>
            <w:r>
              <w:rPr>
                <w:sz w:val="24"/>
              </w:rPr>
              <w:t xml:space="preserve"> where xx </w:t>
            </w:r>
            <w:proofErr w:type="spellStart"/>
            <w:r>
              <w:rPr>
                <w:sz w:val="24"/>
              </w:rPr>
              <w:t>yy</w:t>
            </w:r>
            <w:proofErr w:type="spellEnd"/>
            <w:r>
              <w:rPr>
                <w:sz w:val="24"/>
              </w:rPr>
              <w:t xml:space="preserve"> are the hex values of the </w:t>
            </w:r>
            <w:r>
              <w:rPr>
                <w:sz w:val="24"/>
              </w:rPr>
              <w:t xml:space="preserve">custom </w:t>
            </w:r>
            <w:r>
              <w:rPr>
                <w:sz w:val="24"/>
              </w:rPr>
              <w:t>time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 xml:space="preserve"> shown on the dashboard.</w:t>
            </w:r>
          </w:p>
        </w:tc>
      </w:tr>
      <w:tr w:rsidR="00A74C4E" w14:paraId="2E782755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ADF423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7BBB6F" w14:textId="77777777" w:rsidR="00A74C4E" w:rsidRDefault="00A74C4E" w:rsidP="00475AD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Send a status message from pump controller.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24733" w14:textId="77777777" w:rsidR="00A74C4E" w:rsidRDefault="00A74C4E" w:rsidP="00A74C4E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 xml:space="preserve">Pump controller sends a status message with </w:t>
            </w:r>
            <w:proofErr w:type="spellStart"/>
            <w:r>
              <w:rPr>
                <w:sz w:val="24"/>
              </w:rPr>
              <w:t>pumpRunning</w:t>
            </w:r>
            <w:proofErr w:type="spellEnd"/>
            <w:r>
              <w:rPr>
                <w:sz w:val="24"/>
              </w:rPr>
              <w:t>: 0.</w:t>
            </w:r>
          </w:p>
          <w:p w14:paraId="56023A01" w14:textId="77777777" w:rsidR="00A74C4E" w:rsidRPr="0024571C" w:rsidRDefault="00A74C4E" w:rsidP="00A74C4E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Dash still displays “In-Transit”</w:t>
            </w:r>
            <w:r w:rsidRPr="0024571C">
              <w:rPr>
                <w:sz w:val="24"/>
              </w:rPr>
              <w:t>.</w:t>
            </w:r>
          </w:p>
        </w:tc>
      </w:tr>
      <w:tr w:rsidR="00A74C4E" w14:paraId="3E36BAE2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89C217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E7E0DF" w14:textId="77777777" w:rsidR="00A74C4E" w:rsidRDefault="00A74C4E" w:rsidP="00475AD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A8FCC" w14:textId="77777777" w:rsidR="00A74C4E" w:rsidRDefault="00A74C4E" w:rsidP="00A74C4E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Pump controller receives command and switches pump on with a message giving the timer information.</w:t>
            </w:r>
          </w:p>
          <w:p w14:paraId="6D5B5535" w14:textId="77777777" w:rsidR="00A74C4E" w:rsidRDefault="00A74C4E" w:rsidP="00A74C4E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 xml:space="preserve">Pump controller sends a status message with </w:t>
            </w:r>
            <w:proofErr w:type="spellStart"/>
            <w:r>
              <w:rPr>
                <w:sz w:val="24"/>
              </w:rPr>
              <w:t>pumpRunning</w:t>
            </w:r>
            <w:proofErr w:type="spellEnd"/>
            <w:r>
              <w:rPr>
                <w:sz w:val="24"/>
              </w:rPr>
              <w:t>: 1.</w:t>
            </w:r>
          </w:p>
          <w:p w14:paraId="63E0B2C2" w14:textId="77777777" w:rsidR="00A74C4E" w:rsidRDefault="00A74C4E" w:rsidP="00A74C4E">
            <w:pPr>
              <w:pStyle w:val="bp"/>
              <w:numPr>
                <w:ilvl w:val="0"/>
                <w:numId w:val="32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Dash displays transmit status success</w:t>
            </w:r>
            <w:r w:rsidRPr="0024571C">
              <w:rPr>
                <w:sz w:val="24"/>
              </w:rPr>
              <w:t>.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  <w:bookmarkStart w:id="0" w:name="_GoBack"/>
    </w:p>
    <w:bookmarkEnd w:id="0"/>
    <w:p w14:paraId="1B554FA8" w14:textId="62870BD5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6195862F" w:rsidR="00F31F6D" w:rsidRDefault="004379C9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05/09</w:t>
      </w:r>
      <w:r w:rsidR="00F31F6D" w:rsidRPr="002220C8">
        <w:rPr>
          <w:sz w:val="24"/>
          <w:szCs w:val="24"/>
        </w:rPr>
        <w:t>/2020</w:t>
      </w:r>
    </w:p>
    <w:p w14:paraId="40499948" w14:textId="2AC47F40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4F5293B7" w14:textId="40FE875C" w:rsidR="004379C9" w:rsidRPr="004379C9" w:rsidRDefault="00BF208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Manual On sent. Received</w:t>
      </w:r>
      <w:r w:rsidR="00114134">
        <w:rPr>
          <w:sz w:val="24"/>
          <w:szCs w:val="24"/>
        </w:rPr>
        <w:t xml:space="preserve"> with correct timer value</w:t>
      </w:r>
      <w:r>
        <w:rPr>
          <w:sz w:val="24"/>
          <w:szCs w:val="24"/>
        </w:rPr>
        <w:t xml:space="preserve">. </w:t>
      </w:r>
      <w:r w:rsidR="00114134">
        <w:rPr>
          <w:sz w:val="24"/>
          <w:szCs w:val="24"/>
        </w:rPr>
        <w:t>Dash u</w:t>
      </w:r>
      <w:r>
        <w:rPr>
          <w:sz w:val="24"/>
          <w:szCs w:val="24"/>
        </w:rPr>
        <w:t>pdated.</w:t>
      </w:r>
    </w:p>
    <w:p w14:paraId="1BE80A43" w14:textId="6E2ECDF4" w:rsidR="004379C9" w:rsidRDefault="00BF2086" w:rsidP="00374830">
      <w:pPr>
        <w:pStyle w:val="bp"/>
        <w:spacing w:before="0" w:after="0"/>
        <w:rPr>
          <w:noProof/>
        </w:rPr>
      </w:pPr>
      <w:r>
        <w:rPr>
          <w:sz w:val="24"/>
          <w:szCs w:val="24"/>
        </w:rPr>
        <w:br w:type="textWrapping" w:clear="all"/>
      </w:r>
      <w:r w:rsidR="007973A8">
        <w:rPr>
          <w:noProof/>
        </w:rPr>
        <w:pict w14:anchorId="5047D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47.4pt;height:195.6pt;visibility:visible;mso-wrap-style:square">
            <v:imagedata r:id="rId7" o:title=""/>
          </v:shape>
        </w:pict>
      </w:r>
    </w:p>
    <w:p w14:paraId="39C638E0" w14:textId="0480C0AC" w:rsidR="00114134" w:rsidRDefault="00114134" w:rsidP="00374830">
      <w:pPr>
        <w:pStyle w:val="bp"/>
        <w:spacing w:before="0" w:after="0"/>
        <w:rPr>
          <w:noProof/>
        </w:rPr>
      </w:pPr>
    </w:p>
    <w:p w14:paraId="5A6C2B0C" w14:textId="7C1F34BB" w:rsidR="00114134" w:rsidRDefault="00547366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671718CC">
          <v:shape id="_x0000_i1026" type="#_x0000_t75" style="width:609pt;height:138.6pt;visibility:visible;mso-wrap-style:square">
            <v:imagedata r:id="rId8" o:title=""/>
          </v:shape>
        </w:pict>
      </w:r>
    </w:p>
    <w:p w14:paraId="0B3F7076" w14:textId="5C7603D5" w:rsidR="00114134" w:rsidRDefault="007973A8" w:rsidP="00374830">
      <w:pPr>
        <w:pStyle w:val="bp"/>
        <w:spacing w:before="0" w:after="0"/>
        <w:rPr>
          <w:noProof/>
        </w:rPr>
      </w:pPr>
      <w:r>
        <w:rPr>
          <w:noProof/>
        </w:rPr>
        <w:pict w14:anchorId="78EA0372">
          <v:shape id="_x0000_i1027" type="#_x0000_t75" style="width:391.8pt;height:299.4pt;visibility:visible;mso-wrap-style:square">
            <v:imagedata r:id="rId9" o:title=""/>
          </v:shape>
        </w:pict>
      </w:r>
    </w:p>
    <w:p w14:paraId="367DED27" w14:textId="17FFC4CA" w:rsidR="007973A8" w:rsidRDefault="007973A8" w:rsidP="00374830">
      <w:pPr>
        <w:pStyle w:val="bp"/>
        <w:spacing w:before="0" w:after="0"/>
        <w:rPr>
          <w:noProof/>
        </w:rPr>
      </w:pPr>
    </w:p>
    <w:p w14:paraId="758C39ED" w14:textId="77777777" w:rsidR="007973A8" w:rsidRDefault="007973A8" w:rsidP="007973A8">
      <w:pPr>
        <w:pStyle w:val="bp"/>
        <w:rPr>
          <w:noProof/>
          <w:sz w:val="24"/>
          <w:szCs w:val="24"/>
        </w:rPr>
      </w:pPr>
      <w:r>
        <w:rPr>
          <w:noProof/>
          <w:sz w:val="24"/>
          <w:szCs w:val="24"/>
        </w:rPr>
        <w:t>9/9/2020 – On site test at OAI.</w:t>
      </w:r>
    </w:p>
    <w:p w14:paraId="1F972093" w14:textId="77777777" w:rsidR="007973A8" w:rsidRDefault="007973A8" w:rsidP="007973A8">
      <w:pPr>
        <w:pStyle w:val="bp"/>
        <w:rPr>
          <w:noProof/>
          <w:sz w:val="24"/>
          <w:szCs w:val="24"/>
        </w:rPr>
      </w:pPr>
      <w:r w:rsidRPr="0070168F">
        <w:rPr>
          <w:noProof/>
          <w:color w:val="00B050"/>
          <w:sz w:val="24"/>
          <w:szCs w:val="24"/>
        </w:rPr>
        <w:t>Success</w:t>
      </w:r>
      <w:r>
        <w:rPr>
          <w:noProof/>
          <w:sz w:val="24"/>
          <w:szCs w:val="24"/>
        </w:rPr>
        <w:t>.</w:t>
      </w:r>
    </w:p>
    <w:p w14:paraId="7DADC1CE" w14:textId="0DF105B5" w:rsidR="007973A8" w:rsidRDefault="007973A8" w:rsidP="00374830">
      <w:pPr>
        <w:pStyle w:val="bp"/>
        <w:spacing w:before="0" w:after="0"/>
        <w:rPr>
          <w:noProof/>
        </w:rPr>
      </w:pPr>
    </w:p>
    <w:p w14:paraId="7274AC9E" w14:textId="14B0008C" w:rsidR="007973A8" w:rsidRDefault="007973A8" w:rsidP="00374830">
      <w:pPr>
        <w:pStyle w:val="bp"/>
        <w:spacing w:before="0" w:after="0"/>
        <w:rPr>
          <w:noProof/>
        </w:rPr>
      </w:pPr>
      <w:r>
        <w:rPr>
          <w:noProof/>
        </w:rPr>
        <w:t>Step 1.</w:t>
      </w:r>
    </w:p>
    <w:p w14:paraId="3F11A977" w14:textId="239F1353" w:rsidR="007973A8" w:rsidRDefault="007973A8" w:rsidP="00374830">
      <w:pPr>
        <w:pStyle w:val="bp"/>
        <w:spacing w:before="0" w:after="0"/>
        <w:rPr>
          <w:noProof/>
        </w:rPr>
      </w:pPr>
    </w:p>
    <w:p w14:paraId="28B50982" w14:textId="58F843DC" w:rsidR="007973A8" w:rsidRDefault="007973A8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04FD4ECD">
          <v:shape id="_x0000_i1029" type="#_x0000_t75" style="width:9in;height:351.6pt;visibility:visible;mso-wrap-style:square">
            <v:imagedata r:id="rId10" o:title=""/>
          </v:shape>
        </w:pict>
      </w:r>
    </w:p>
    <w:p w14:paraId="4750442F" w14:textId="6D54A32D" w:rsidR="007973A8" w:rsidRDefault="007973A8" w:rsidP="00374830">
      <w:pPr>
        <w:pStyle w:val="bp"/>
        <w:spacing w:before="0" w:after="0"/>
        <w:rPr>
          <w:noProof/>
        </w:rPr>
      </w:pPr>
    </w:p>
    <w:p w14:paraId="7F9340FE" w14:textId="081E3775" w:rsidR="007973A8" w:rsidRDefault="007973A8" w:rsidP="00374830">
      <w:pPr>
        <w:pStyle w:val="bp"/>
        <w:spacing w:before="0" w:after="0"/>
        <w:rPr>
          <w:noProof/>
        </w:rPr>
      </w:pPr>
      <w:r w:rsidRPr="00F24BF2">
        <w:rPr>
          <w:noProof/>
        </w:rPr>
        <w:pict w14:anchorId="7AFAF1E1">
          <v:shape id="_x0000_i1032" type="#_x0000_t75" style="width:9in;height:351.6pt;visibility:visible;mso-wrap-style:square">
            <v:imagedata r:id="rId11" o:title=""/>
          </v:shape>
        </w:pict>
      </w:r>
    </w:p>
    <w:p w14:paraId="2F73A651" w14:textId="77777777" w:rsidR="007973A8" w:rsidRDefault="007973A8" w:rsidP="00374830">
      <w:pPr>
        <w:pStyle w:val="bp"/>
        <w:spacing w:before="0" w:after="0"/>
        <w:rPr>
          <w:noProof/>
        </w:rPr>
      </w:pPr>
    </w:p>
    <w:p w14:paraId="6304E8F6" w14:textId="41D0BA98" w:rsidR="007973A8" w:rsidRDefault="007973A8" w:rsidP="00374830">
      <w:pPr>
        <w:pStyle w:val="bp"/>
        <w:spacing w:before="0" w:after="0"/>
        <w:rPr>
          <w:noProof/>
        </w:rPr>
      </w:pPr>
      <w:r>
        <w:rPr>
          <w:noProof/>
        </w:rPr>
        <w:t>Steps 2 &amp; 3.</w:t>
      </w:r>
    </w:p>
    <w:p w14:paraId="5F893427" w14:textId="2DA2AA77" w:rsidR="007973A8" w:rsidRDefault="007973A8" w:rsidP="00374830">
      <w:pPr>
        <w:pStyle w:val="bp"/>
        <w:spacing w:before="0" w:after="0"/>
        <w:rPr>
          <w:noProof/>
        </w:rPr>
      </w:pPr>
    </w:p>
    <w:p w14:paraId="730688B7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11:03:47.598 -&gt; Send operator requested status message.</w:t>
      </w:r>
    </w:p>
    <w:p w14:paraId="5CB7D2A9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11:03:47.598 -&gt; LoRaWAN will encode and send this message: {'pumpRunning':0,'boreLowLevel':0,'softStartFail':0,'pumpOverload':0,'controllerRestart':0,'highPressure':0,'noFlow':0}</w:t>
      </w:r>
    </w:p>
    <w:p w14:paraId="131972BE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11:03:47.598 -&gt; Sending status byte: 00</w:t>
      </w:r>
    </w:p>
    <w:p w14:paraId="5253923A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lastRenderedPageBreak/>
        <w:t>11:03:48.671 -&gt; EV_TXCOMPLETE (includes waiting for RX windows)</w:t>
      </w:r>
    </w:p>
    <w:p w14:paraId="6B1DA58B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11:03:48.671 -&gt; Received reply with 3 bytes:</w:t>
      </w:r>
    </w:p>
    <w:p w14:paraId="6B64A39B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 xml:space="preserve">11:03:48.671 -&gt; 03 00 0F </w:t>
      </w:r>
    </w:p>
    <w:p w14:paraId="0EE5508C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11:03:48.671 -&gt; callback got data 3</w:t>
      </w:r>
    </w:p>
    <w:p w14:paraId="0E4FB93E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11:03:48.671 -&gt; Switched pump on.</w:t>
      </w:r>
    </w:p>
    <w:p w14:paraId="238243B6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11:03:48.671 -&gt; Starting one-shot timer.</w:t>
      </w:r>
    </w:p>
    <w:p w14:paraId="576C5BD5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11:03:48.671 -&gt; Timer in minutes: 15</w:t>
      </w:r>
    </w:p>
    <w:p w14:paraId="730BD57D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11:03:48.719 -&gt; Sending status due to state change.</w:t>
      </w:r>
    </w:p>
    <w:p w14:paraId="280A17D2" w14:textId="77777777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11:03:48.719 -&gt; LoRaWAN will encode and send this message: {'pumpRunning':1,'boreLowLevel':0,'softStartFail':0,'pumpOverload':0,'controllerRestart':0,'highPressure':0,'noFlow':0}</w:t>
      </w:r>
    </w:p>
    <w:p w14:paraId="54725917" w14:textId="15705404" w:rsidR="007973A8" w:rsidRDefault="007973A8" w:rsidP="007973A8">
      <w:pPr>
        <w:pStyle w:val="NoSpacing"/>
        <w:rPr>
          <w:noProof/>
        </w:rPr>
      </w:pPr>
      <w:r>
        <w:rPr>
          <w:noProof/>
        </w:rPr>
        <w:t>11:03:48.719 -&gt; Sending status byte: 01</w:t>
      </w:r>
    </w:p>
    <w:p w14:paraId="1153CF95" w14:textId="574F4E76" w:rsidR="007973A8" w:rsidRDefault="007973A8" w:rsidP="007973A8">
      <w:pPr>
        <w:rPr>
          <w:noProof/>
        </w:rPr>
      </w:pPr>
    </w:p>
    <w:p w14:paraId="49AF4C20" w14:textId="77777777" w:rsidR="007973A8" w:rsidRDefault="007973A8" w:rsidP="007973A8">
      <w:pPr>
        <w:rPr>
          <w:noProof/>
        </w:rPr>
      </w:pPr>
    </w:p>
    <w:p w14:paraId="1881DBB6" w14:textId="40139105" w:rsidR="007973A8" w:rsidRDefault="007973A8" w:rsidP="007973A8">
      <w:pPr>
        <w:rPr>
          <w:noProof/>
        </w:rPr>
      </w:pPr>
      <w:r w:rsidRPr="00F24BF2">
        <w:rPr>
          <w:noProof/>
        </w:rPr>
        <w:lastRenderedPageBreak/>
        <w:pict w14:anchorId="37070ECB">
          <v:shape id="_x0000_i1034" type="#_x0000_t75" style="width:9in;height:351.6pt;visibility:visible;mso-wrap-style:square">
            <v:imagedata r:id="rId12" o:title=""/>
          </v:shape>
        </w:pict>
      </w: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13"/>
      <w:footerReference w:type="even" r:id="rId14"/>
      <w:footerReference w:type="default" r:id="rId15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ADB2A" w14:textId="77777777" w:rsidR="00547366" w:rsidRDefault="00547366">
      <w:r>
        <w:separator/>
      </w:r>
    </w:p>
  </w:endnote>
  <w:endnote w:type="continuationSeparator" w:id="0">
    <w:p w14:paraId="75E81A1C" w14:textId="77777777" w:rsidR="00547366" w:rsidRDefault="00547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547366">
      <w:fldChar w:fldCharType="begin"/>
    </w:r>
    <w:r w:rsidR="00547366">
      <w:instrText xml:space="preserve"> DOCPROPERTY  Company  \* MERGEFORMAT </w:instrText>
    </w:r>
    <w:r w:rsidR="00547366">
      <w:fldChar w:fldCharType="separate"/>
    </w:r>
    <w:r>
      <w:t>The IT Crowd</w:t>
    </w:r>
    <w:r w:rsidR="00547366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013E2" w14:textId="77777777" w:rsidR="00547366" w:rsidRDefault="00547366">
      <w:r>
        <w:separator/>
      </w:r>
    </w:p>
  </w:footnote>
  <w:footnote w:type="continuationSeparator" w:id="0">
    <w:p w14:paraId="559DB4B5" w14:textId="77777777" w:rsidR="00547366" w:rsidRDefault="00547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547366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17DA1834" w:rsidR="008D1BA8" w:rsidRDefault="004379C9" w:rsidP="00B71A35">
          <w:r w:rsidRPr="004379C9">
            <w:t>Low Tank Level Sensor Reading is Ignored</w:t>
          </w:r>
          <w:r>
            <w:t xml:space="preserve"> [Automation Off]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15</TotalTime>
  <Pages>7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David Taylor</cp:lastModifiedBy>
  <cp:revision>8</cp:revision>
  <cp:lastPrinted>2003-10-05T22:49:00Z</cp:lastPrinted>
  <dcterms:created xsi:type="dcterms:W3CDTF">2020-09-04T21:59:00Z</dcterms:created>
  <dcterms:modified xsi:type="dcterms:W3CDTF">2020-09-09T01:07:00Z</dcterms:modified>
</cp:coreProperties>
</file>