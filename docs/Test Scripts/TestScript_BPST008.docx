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0856BBBE" w:rsidR="00B37FBF" w:rsidRPr="00FA2DE6" w:rsidRDefault="0095335A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  <w:r w:rsidR="004379C9" w:rsidRPr="004379C9">
              <w:rPr>
                <w:sz w:val="24"/>
                <w:szCs w:val="24"/>
              </w:rPr>
              <w:t xml:space="preserve"> Tank Level Sensor Reading is Ignored</w:t>
            </w:r>
            <w:r w:rsidR="004379C9">
              <w:rPr>
                <w:sz w:val="24"/>
                <w:szCs w:val="24"/>
              </w:rPr>
              <w:t xml:space="preserve"> </w:t>
            </w:r>
            <w:r w:rsidR="004379C9">
              <w:t>[Automation Off]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02D4CCC" w:rsidR="00A30AD6" w:rsidRPr="00FA2DE6" w:rsidRDefault="004379C9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Manually turn the pump on</w:t>
            </w: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03D3AB01" w:rsidR="00E303EF" w:rsidRPr="00FA2DE6" w:rsidRDefault="004379C9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verifies that when automation is turned off, the dashboard will ignore tank status that would trigger if automation was on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D5039" w14:textId="4A9808F1" w:rsidR="00E303EF" w:rsidRPr="00FA2DE6" w:rsidRDefault="007A66DF" w:rsidP="00FA2DE6">
            <w:pPr>
              <w:pStyle w:val="bp"/>
              <w:ind w:left="39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Not Running; System State of Pump: Not running; </w:t>
            </w:r>
            <w:proofErr w:type="spellStart"/>
            <w:r w:rsidRPr="00FA2DE6">
              <w:rPr>
                <w:sz w:val="24"/>
                <w:szCs w:val="24"/>
              </w:rPr>
              <w:t>ThingsBoard</w:t>
            </w:r>
            <w:proofErr w:type="spellEnd"/>
            <w:r w:rsidRPr="00FA2DE6">
              <w:rPr>
                <w:sz w:val="24"/>
                <w:szCs w:val="24"/>
              </w:rPr>
              <w:t xml:space="preserve"> has not asked the pump to start running via manual operation.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1BF2C868" w:rsidR="00E303EF" w:rsidRPr="00FA2DE6" w:rsidRDefault="004379C9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3EB9D22F" w:rsidR="00B02347" w:rsidRPr="00854E58" w:rsidRDefault="00B02347" w:rsidP="00FA2DE6">
            <w:pPr>
              <w:pStyle w:val="proc"/>
              <w:numPr>
                <w:ilvl w:val="0"/>
                <w:numId w:val="0"/>
              </w:numPr>
              <w:ind w:left="3" w:hanging="3"/>
              <w:rPr>
                <w:sz w:val="24"/>
              </w:rPr>
            </w:pPr>
            <w:r w:rsidRPr="007A66DF">
              <w:rPr>
                <w:sz w:val="24"/>
              </w:rPr>
              <w:t>Use Simulator to send tank sensor message with</w:t>
            </w:r>
            <w:r>
              <w:rPr>
                <w:sz w:val="24"/>
              </w:rPr>
              <w:t xml:space="preserve"> </w:t>
            </w:r>
            <w:r w:rsidRPr="007A66DF">
              <w:rPr>
                <w:sz w:val="24"/>
              </w:rPr>
              <w:t>level</w:t>
            </w:r>
            <w:r>
              <w:rPr>
                <w:sz w:val="24"/>
              </w:rPr>
              <w:t xml:space="preserve"> </w:t>
            </w:r>
            <w:r w:rsidR="0095335A">
              <w:rPr>
                <w:sz w:val="24"/>
              </w:rPr>
              <w:t>2.1</w:t>
            </w:r>
            <w:r w:rsidRPr="007A66DF">
              <w:rPr>
                <w:sz w:val="24"/>
              </w:rPr>
              <w:t xml:space="preserve"> </w:t>
            </w:r>
            <w:proofErr w:type="spellStart"/>
            <w:r w:rsidRPr="007A66DF">
              <w:rPr>
                <w:sz w:val="24"/>
              </w:rPr>
              <w:t>metres</w:t>
            </w:r>
            <w:proofErr w:type="spellEnd"/>
            <w:r w:rsidR="004379C9">
              <w:rPr>
                <w:sz w:val="24"/>
              </w:rPr>
              <w:t>.</w:t>
            </w:r>
          </w:p>
        </w:tc>
        <w:tc>
          <w:tcPr>
            <w:tcW w:w="6662" w:type="dxa"/>
          </w:tcPr>
          <w:p w14:paraId="521A81A7" w14:textId="77777777" w:rsidR="00B02347" w:rsidRDefault="00B02347" w:rsidP="0093488F">
            <w:pPr>
              <w:pStyle w:val="bp"/>
              <w:rPr>
                <w:sz w:val="24"/>
              </w:rPr>
            </w:pP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7395D7B5" w:rsidR="00B02347" w:rsidRDefault="004379C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 that no change is registered in dashboard</w:t>
            </w:r>
          </w:p>
        </w:tc>
        <w:tc>
          <w:tcPr>
            <w:tcW w:w="6662" w:type="dxa"/>
          </w:tcPr>
          <w:p w14:paraId="15E3B5C9" w14:textId="02CDC8C1" w:rsidR="00B02347" w:rsidRDefault="004379C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Dashboard logs tank level, doesn’t action low level.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 w:val="24"/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6195862F" w:rsidR="00F31F6D" w:rsidRDefault="004379C9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05/09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4F5293B7" w14:textId="311DE3A8" w:rsidR="004379C9" w:rsidRPr="004379C9" w:rsidRDefault="004379C9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Dash logs </w:t>
      </w:r>
      <w:r w:rsidR="0095335A">
        <w:rPr>
          <w:sz w:val="24"/>
          <w:szCs w:val="24"/>
        </w:rPr>
        <w:t>2.1</w:t>
      </w:r>
      <w:r>
        <w:rPr>
          <w:sz w:val="24"/>
          <w:szCs w:val="24"/>
        </w:rPr>
        <w:t>m level.   Nothing triggered.</w:t>
      </w:r>
    </w:p>
    <w:p w14:paraId="1BE80A43" w14:textId="424A3682" w:rsidR="004379C9" w:rsidRDefault="003964BA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2D9A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47.4pt;height:196.8pt;visibility:visible;mso-wrap-style:square">
            <v:imagedata r:id="rId10" o:title=""/>
          </v:shape>
        </w:pict>
      </w:r>
    </w:p>
    <w:p w14:paraId="341A0054" w14:textId="648B6DF4" w:rsidR="003964BA" w:rsidRDefault="003964BA" w:rsidP="00374830">
      <w:pPr>
        <w:pStyle w:val="bp"/>
        <w:spacing w:before="0" w:after="0"/>
        <w:rPr>
          <w:noProof/>
        </w:rPr>
      </w:pPr>
    </w:p>
    <w:p w14:paraId="540628DE" w14:textId="0B5AB6D3" w:rsidR="003964BA" w:rsidRDefault="003964BA" w:rsidP="00374830">
      <w:pPr>
        <w:pStyle w:val="bp"/>
        <w:spacing w:before="0" w:after="0"/>
        <w:rPr>
          <w:noProof/>
        </w:rPr>
      </w:pPr>
    </w:p>
    <w:p w14:paraId="32247EE4" w14:textId="3D24BA2F" w:rsidR="003964BA" w:rsidRDefault="003964BA" w:rsidP="00374830">
      <w:pPr>
        <w:pStyle w:val="bp"/>
        <w:spacing w:before="0" w:after="0"/>
        <w:rPr>
          <w:noProof/>
        </w:rPr>
      </w:pPr>
    </w:p>
    <w:p w14:paraId="79774994" w14:textId="77777777" w:rsidR="003964BA" w:rsidRDefault="003964BA" w:rsidP="003964BA">
      <w:pPr>
        <w:pStyle w:val="bp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9/9/2020 – On site test at OAI.</w:t>
      </w:r>
    </w:p>
    <w:p w14:paraId="704EBB48" w14:textId="77777777" w:rsidR="003964BA" w:rsidRDefault="003964BA" w:rsidP="003964BA">
      <w:pPr>
        <w:pStyle w:val="bp"/>
        <w:rPr>
          <w:noProof/>
          <w:sz w:val="24"/>
          <w:szCs w:val="24"/>
        </w:rPr>
      </w:pPr>
      <w:r w:rsidRPr="0070168F">
        <w:rPr>
          <w:noProof/>
          <w:color w:val="00B050"/>
          <w:sz w:val="24"/>
          <w:szCs w:val="24"/>
        </w:rPr>
        <w:t>Success</w:t>
      </w:r>
      <w:r>
        <w:rPr>
          <w:noProof/>
          <w:sz w:val="24"/>
          <w:szCs w:val="24"/>
        </w:rPr>
        <w:t>.</w:t>
      </w:r>
    </w:p>
    <w:p w14:paraId="4507703F" w14:textId="4969EC30" w:rsidR="003964BA" w:rsidRDefault="003964BA" w:rsidP="00374830">
      <w:pPr>
        <w:pStyle w:val="bp"/>
        <w:spacing w:before="0" w:after="0"/>
        <w:rPr>
          <w:noProof/>
        </w:rPr>
      </w:pPr>
      <w:bookmarkStart w:id="0" w:name="_GoBack"/>
      <w:bookmarkEnd w:id="0"/>
    </w:p>
    <w:p w14:paraId="7F96DC54" w14:textId="3CF11983" w:rsidR="003964BA" w:rsidRPr="004379C9" w:rsidRDefault="003964BA" w:rsidP="00374830">
      <w:pPr>
        <w:pStyle w:val="bp"/>
        <w:spacing w:before="0" w:after="0"/>
        <w:rPr>
          <w:sz w:val="24"/>
          <w:szCs w:val="24"/>
        </w:rPr>
      </w:pPr>
      <w:r w:rsidRPr="00F24BF2">
        <w:rPr>
          <w:noProof/>
        </w:rPr>
        <w:pict w14:anchorId="6BA1E593">
          <v:shape id="_x0000_i1027" type="#_x0000_t75" style="width:9in;height:167.4pt;visibility:visible;mso-wrap-style:square">
            <v:imagedata r:id="rId11" o:title=""/>
          </v:shape>
        </w:pict>
      </w:r>
    </w:p>
    <w:p w14:paraId="7CB25CD6" w14:textId="4483C4F3" w:rsidR="008D1BA8" w:rsidRDefault="008D1BA8" w:rsidP="00374830">
      <w:pPr>
        <w:pStyle w:val="bp"/>
        <w:spacing w:before="0" w:after="0"/>
        <w:rPr>
          <w:sz w:val="24"/>
          <w:szCs w:val="24"/>
        </w:rPr>
      </w:pPr>
    </w:p>
    <w:p w14:paraId="348BD229" w14:textId="77777777" w:rsidR="003964BA" w:rsidRPr="003964BA" w:rsidRDefault="003964BA" w:rsidP="003964BA">
      <w:pPr>
        <w:pStyle w:val="bp"/>
        <w:spacing w:before="0" w:after="0"/>
        <w:rPr>
          <w:sz w:val="24"/>
          <w:szCs w:val="24"/>
        </w:rPr>
      </w:pPr>
      <w:r w:rsidRPr="003964BA">
        <w:rPr>
          <w:sz w:val="24"/>
          <w:szCs w:val="24"/>
        </w:rPr>
        <w:t>10:41:50.336 -&gt; Send operator requested status message.</w:t>
      </w:r>
    </w:p>
    <w:p w14:paraId="730A3C98" w14:textId="77777777" w:rsidR="003964BA" w:rsidRPr="003964BA" w:rsidRDefault="003964BA" w:rsidP="003964BA">
      <w:pPr>
        <w:pStyle w:val="bp"/>
        <w:spacing w:before="0" w:after="0"/>
        <w:rPr>
          <w:sz w:val="24"/>
          <w:szCs w:val="24"/>
        </w:rPr>
      </w:pPr>
      <w:r w:rsidRPr="003964BA">
        <w:rPr>
          <w:sz w:val="24"/>
          <w:szCs w:val="24"/>
        </w:rPr>
        <w:t>10:41:50.336 -&gt; LoRaWAN will encode and send this message: {'pumpRunning':0,'boreLowLevel':0,'softStartFail':0,'pumpOverload':0,'controllerRestart':0,'highPressure':0,'noFlow':0}</w:t>
      </w:r>
    </w:p>
    <w:p w14:paraId="6AC37AEB" w14:textId="77777777" w:rsidR="003964BA" w:rsidRPr="003964BA" w:rsidRDefault="003964BA" w:rsidP="003964BA">
      <w:pPr>
        <w:pStyle w:val="bp"/>
        <w:spacing w:before="0" w:after="0"/>
        <w:rPr>
          <w:sz w:val="24"/>
          <w:szCs w:val="24"/>
        </w:rPr>
      </w:pPr>
      <w:r w:rsidRPr="003964BA">
        <w:rPr>
          <w:sz w:val="24"/>
          <w:szCs w:val="24"/>
        </w:rPr>
        <w:t>10:41:50.336 -&gt; Sending status byte: 00</w:t>
      </w:r>
    </w:p>
    <w:p w14:paraId="0E276A7C" w14:textId="684F7232" w:rsidR="003964BA" w:rsidRPr="002220C8" w:rsidRDefault="003964BA" w:rsidP="003964BA">
      <w:pPr>
        <w:pStyle w:val="bp"/>
        <w:spacing w:before="0" w:after="0"/>
        <w:rPr>
          <w:sz w:val="24"/>
          <w:szCs w:val="24"/>
        </w:rPr>
      </w:pPr>
      <w:r w:rsidRPr="003964BA">
        <w:rPr>
          <w:sz w:val="24"/>
          <w:szCs w:val="24"/>
        </w:rPr>
        <w:t>10:41:52.452 -&gt; EV_TXCOMPLETE (includes waiting for RX windows)</w:t>
      </w:r>
    </w:p>
    <w:sectPr w:rsidR="003964BA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22026" w14:textId="77777777" w:rsidR="00405B89" w:rsidRDefault="00405B89">
      <w:r>
        <w:separator/>
      </w:r>
    </w:p>
  </w:endnote>
  <w:endnote w:type="continuationSeparator" w:id="0">
    <w:p w14:paraId="10F9E928" w14:textId="77777777" w:rsidR="00405B89" w:rsidRDefault="0040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EF06D" w14:textId="77777777" w:rsidR="00405B89" w:rsidRDefault="00405B89">
      <w:r>
        <w:separator/>
      </w:r>
    </w:p>
  </w:footnote>
  <w:footnote w:type="continuationSeparator" w:id="0">
    <w:p w14:paraId="18CCDA0E" w14:textId="77777777" w:rsidR="00405B89" w:rsidRDefault="00405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6E3958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17DA1834" w:rsidR="008D1BA8" w:rsidRDefault="004379C9" w:rsidP="00B71A35">
          <w:r w:rsidRPr="004379C9">
            <w:t>Low Tank Level Sensor Reading is Ignored</w:t>
          </w:r>
          <w:r>
            <w:t xml:space="preserve"> [Automation Off]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964BA"/>
    <w:rsid w:val="003A25C3"/>
    <w:rsid w:val="003D2ED7"/>
    <w:rsid w:val="003E0132"/>
    <w:rsid w:val="003E438C"/>
    <w:rsid w:val="003F1D6E"/>
    <w:rsid w:val="00405B89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3635"/>
    <w:rsid w:val="006B5D41"/>
    <w:rsid w:val="006D4DE0"/>
    <w:rsid w:val="006E123C"/>
    <w:rsid w:val="006E3958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4</cp:revision>
  <cp:lastPrinted>2003-10-05T22:49:00Z</cp:lastPrinted>
  <dcterms:created xsi:type="dcterms:W3CDTF">2020-09-04T20:57:00Z</dcterms:created>
  <dcterms:modified xsi:type="dcterms:W3CDTF">2020-09-09T00:42:00Z</dcterms:modified>
</cp:coreProperties>
</file>