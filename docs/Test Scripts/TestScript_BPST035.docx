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4367C449" w:rsidR="00B37FBF" w:rsidRPr="00FA2DE6" w:rsidRDefault="00FD1B98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Cs w:val="24"/>
              </w:rPr>
            </w:pPr>
            <w:r>
              <w:rPr>
                <w:szCs w:val="24"/>
              </w:rPr>
              <w:t>Pump controller offline</w:t>
            </w:r>
            <w:r w:rsidR="00D7305B">
              <w:rPr>
                <w:szCs w:val="24"/>
              </w:rPr>
              <w:t xml:space="preserve"> alarm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07ECE501" w:rsidR="00A30AD6" w:rsidRPr="00FA2DE6" w:rsidRDefault="00FD1B98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  <w:r w:rsidRPr="00FD1B98">
              <w:rPr>
                <w:szCs w:val="24"/>
              </w:rPr>
              <w:t>Raise alarm for missing status message</w:t>
            </w: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44334483" w:rsidR="00E303EF" w:rsidRPr="00FA2DE6" w:rsidRDefault="007A66DF" w:rsidP="00FA2DE6">
            <w:pPr>
              <w:pStyle w:val="bp"/>
              <w:ind w:left="39"/>
              <w:rPr>
                <w:szCs w:val="24"/>
              </w:rPr>
            </w:pPr>
            <w:r w:rsidRPr="00FA2DE6">
              <w:rPr>
                <w:szCs w:val="24"/>
              </w:rPr>
              <w:t xml:space="preserve">This test verifies the business rules </w:t>
            </w:r>
            <w:r w:rsidR="00FD1B98">
              <w:rPr>
                <w:szCs w:val="24"/>
              </w:rPr>
              <w:t>can detect when the pump controller seems to be offline due to the interval between status messages</w:t>
            </w:r>
            <w:r w:rsidRPr="00FA2DE6">
              <w:rPr>
                <w:szCs w:val="24"/>
              </w:rPr>
              <w:t>.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DD5039" w14:textId="0A7D8B97" w:rsidR="00E303EF" w:rsidRPr="00FA2DE6" w:rsidRDefault="00F574BB" w:rsidP="00F574BB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None</w:t>
            </w:r>
            <w:r w:rsidR="007A66DF" w:rsidRPr="00FA2DE6">
              <w:rPr>
                <w:szCs w:val="24"/>
              </w:rPr>
              <w:t>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043C5538" w:rsidR="00E303EF" w:rsidRPr="00FA2DE6" w:rsidRDefault="00F574BB" w:rsidP="00F574BB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None.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480F9180" w:rsidR="00E303EF" w:rsidRPr="00F574BB" w:rsidRDefault="00FD1B98" w:rsidP="002220C8">
            <w:pPr>
              <w:pStyle w:val="bp"/>
              <w:rPr>
                <w:bCs/>
                <w:szCs w:val="24"/>
              </w:rPr>
            </w:pPr>
            <w:r>
              <w:rPr>
                <w:bCs/>
                <w:szCs w:val="24"/>
              </w:rPr>
              <w:t>This test can be done with either the simulator or a Feather.</w:t>
            </w: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087A5F">
            <w:pPr>
              <w:pStyle w:val="proc"/>
              <w:numPr>
                <w:ilvl w:val="0"/>
                <w:numId w:val="0"/>
              </w:numPr>
              <w:ind w:left="13"/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 w:rsidP="00087A5F">
            <w:pPr>
              <w:pStyle w:val="bp"/>
              <w:ind w:left="42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6B059E6B" w:rsidR="00B02347" w:rsidRDefault="00FD1B98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>Send a status message from the pump controller</w:t>
            </w:r>
            <w:r w:rsidR="00B02347">
              <w:t>.</w:t>
            </w:r>
          </w:p>
        </w:tc>
        <w:tc>
          <w:tcPr>
            <w:tcW w:w="6662" w:type="dxa"/>
          </w:tcPr>
          <w:p w14:paraId="15E3B5C9" w14:textId="3B62B392" w:rsidR="00B02347" w:rsidRDefault="00FD1B98" w:rsidP="00F574BB">
            <w:pPr>
              <w:pStyle w:val="bp"/>
              <w:numPr>
                <w:ilvl w:val="0"/>
                <w:numId w:val="31"/>
              </w:numPr>
            </w:pPr>
            <w:r>
              <w:t>No visible results</w:t>
            </w:r>
            <w:r w:rsidR="00F574BB">
              <w:t>.</w:t>
            </w:r>
          </w:p>
        </w:tc>
      </w:tr>
      <w:tr w:rsidR="00B02347" w14:paraId="40B44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85B994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C2D40CD" w14:textId="1D8B3DD3" w:rsidR="00B02347" w:rsidRDefault="00FD1B98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>Unplug the pump controller or close the simulator.</w:t>
            </w:r>
          </w:p>
        </w:tc>
        <w:tc>
          <w:tcPr>
            <w:tcW w:w="6662" w:type="dxa"/>
          </w:tcPr>
          <w:p w14:paraId="5F1BD0BD" w14:textId="5255E8D8" w:rsidR="00B02347" w:rsidRDefault="00FD1B98" w:rsidP="00F574BB">
            <w:pPr>
              <w:pStyle w:val="bp"/>
              <w:numPr>
                <w:ilvl w:val="0"/>
                <w:numId w:val="31"/>
              </w:numPr>
            </w:pPr>
            <w:r>
              <w:t>No visible results.</w:t>
            </w:r>
          </w:p>
        </w:tc>
      </w:tr>
      <w:tr w:rsidR="00FD1B98" w14:paraId="2895F33E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E9C7876" w14:textId="77777777" w:rsidR="00FD1B98" w:rsidRDefault="00FD1B98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33C626B4" w14:textId="7906550D" w:rsidR="00FD1B98" w:rsidRDefault="00FD1B98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 xml:space="preserve">Wait </w:t>
            </w:r>
            <w:r w:rsidR="00C27117">
              <w:t xml:space="preserve">up to </w:t>
            </w:r>
            <w:bookmarkStart w:id="0" w:name="_GoBack"/>
            <w:bookmarkEnd w:id="0"/>
            <w:r>
              <w:t>25 minutes.</w:t>
            </w:r>
          </w:p>
        </w:tc>
        <w:tc>
          <w:tcPr>
            <w:tcW w:w="6662" w:type="dxa"/>
          </w:tcPr>
          <w:p w14:paraId="53C78714" w14:textId="3F83FBFB" w:rsidR="00FD1B98" w:rsidRDefault="00FD1B98" w:rsidP="00F574BB">
            <w:pPr>
              <w:pStyle w:val="bp"/>
              <w:numPr>
                <w:ilvl w:val="0"/>
                <w:numId w:val="31"/>
              </w:numPr>
            </w:pPr>
            <w:r>
              <w:t>After about 20 minutes a “Pump Controller Offline” alarm will be raised on the dashboard.</w:t>
            </w:r>
          </w:p>
        </w:tc>
      </w:tr>
      <w:tr w:rsidR="00FD1B98" w14:paraId="3AE3AF2D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335F3A4" w14:textId="4BC42784" w:rsidR="00FD1B98" w:rsidRDefault="00FD1B98" w:rsidP="00B71A35">
            <w:pPr>
              <w:pStyle w:val="proc"/>
            </w:pPr>
            <w:r>
              <w:t xml:space="preserve"> </w:t>
            </w: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7D0C55A" w14:textId="34A4B39C" w:rsidR="00FD1B98" w:rsidRDefault="00FD1B98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>Start the simulator/plug in the Feather and send a status message.</w:t>
            </w:r>
          </w:p>
        </w:tc>
        <w:tc>
          <w:tcPr>
            <w:tcW w:w="6662" w:type="dxa"/>
          </w:tcPr>
          <w:p w14:paraId="0F2FE152" w14:textId="12603EE7" w:rsidR="00FD1B98" w:rsidRDefault="00FD1B98" w:rsidP="00F574BB">
            <w:pPr>
              <w:pStyle w:val="bp"/>
              <w:numPr>
                <w:ilvl w:val="0"/>
                <w:numId w:val="31"/>
              </w:numPr>
            </w:pPr>
            <w:r>
              <w:t>The “Pump Controller Offline” alarm will be cleared.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Cs w:val="24"/>
        </w:rPr>
      </w:pPr>
    </w:p>
    <w:p w14:paraId="1B554FA8" w14:textId="62870BD5" w:rsidR="008D1BA8" w:rsidRPr="00F574BB" w:rsidRDefault="008D1BA8" w:rsidP="00F574BB">
      <w:pPr>
        <w:rPr>
          <w:b/>
        </w:rPr>
      </w:pPr>
      <w:r w:rsidRPr="00F574BB">
        <w:rPr>
          <w:b/>
        </w:rPr>
        <w:t>Results</w:t>
      </w:r>
    </w:p>
    <w:p w14:paraId="72C2BD71" w14:textId="0F6A04BB" w:rsidR="00F31F6D" w:rsidRPr="002220C8" w:rsidRDefault="00FD1B98" w:rsidP="00F574BB">
      <w:r>
        <w:t>11</w:t>
      </w:r>
      <w:r w:rsidR="00F31F6D" w:rsidRPr="002220C8">
        <w:t>/0</w:t>
      </w:r>
      <w:r>
        <w:t>9</w:t>
      </w:r>
      <w:r w:rsidR="00F31F6D" w:rsidRPr="002220C8">
        <w:t>/2020</w:t>
      </w:r>
    </w:p>
    <w:p w14:paraId="4EE2BD81" w14:textId="3DD48DDD" w:rsidR="00FD1B98" w:rsidRPr="00D51ECA" w:rsidRDefault="00FD1B98" w:rsidP="00F574BB">
      <w:pPr>
        <w:rPr>
          <w:noProof/>
          <w:color w:val="70AD47"/>
        </w:rPr>
      </w:pPr>
      <w:r w:rsidRPr="00D51ECA">
        <w:rPr>
          <w:noProof/>
          <w:color w:val="70AD47"/>
        </w:rPr>
        <w:t>Success.</w:t>
      </w:r>
    </w:p>
    <w:p w14:paraId="1444B130" w14:textId="65DBD6AE" w:rsidR="00FD1B98" w:rsidRDefault="00FD1B98" w:rsidP="00F574BB">
      <w:pPr>
        <w:rPr>
          <w:noProof/>
        </w:rPr>
      </w:pPr>
      <w:r>
        <w:rPr>
          <w:noProof/>
        </w:rPr>
        <w:t>Step 3.</w:t>
      </w:r>
    </w:p>
    <w:p w14:paraId="2948213D" w14:textId="7D41583B" w:rsidR="00F31F6D" w:rsidRPr="002220C8" w:rsidRDefault="00FD1B98" w:rsidP="00F574BB">
      <w:r w:rsidRPr="000F767E">
        <w:rPr>
          <w:noProof/>
        </w:rPr>
        <w:lastRenderedPageBreak/>
        <w:pict w14:anchorId="4F67DB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85.25pt;height:228pt;visibility:visible;mso-wrap-style:square">
            <v:imagedata r:id="rId10" o:title=""/>
          </v:shape>
        </w:pict>
      </w:r>
    </w:p>
    <w:p w14:paraId="79817CEF" w14:textId="77777777" w:rsidR="00F31F6D" w:rsidRPr="002220C8" w:rsidRDefault="00F31F6D" w:rsidP="00F574BB"/>
    <w:p w14:paraId="7CB25CD6" w14:textId="337A70FC" w:rsidR="008D1BA8" w:rsidRDefault="00FD1B98" w:rsidP="00F574BB">
      <w:r>
        <w:t>Step 4.</w:t>
      </w:r>
    </w:p>
    <w:p w14:paraId="7B4D4F55" w14:textId="025C625F" w:rsidR="00FD1B98" w:rsidRPr="002220C8" w:rsidRDefault="00FD1B98" w:rsidP="00F574BB">
      <w:r w:rsidRPr="000F767E">
        <w:rPr>
          <w:noProof/>
        </w:rPr>
        <w:lastRenderedPageBreak/>
        <w:pict w14:anchorId="4E85E985">
          <v:shape id="_x0000_i1027" type="#_x0000_t75" style="width:435pt;height:430.5pt;visibility:visible;mso-wrap-style:square">
            <v:imagedata r:id="rId11" o:title=""/>
          </v:shape>
        </w:pict>
      </w:r>
    </w:p>
    <w:sectPr w:rsidR="00FD1B98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D3E97" w14:textId="77777777" w:rsidR="00D51ECA" w:rsidRDefault="00D51ECA">
      <w:r>
        <w:separator/>
      </w:r>
    </w:p>
  </w:endnote>
  <w:endnote w:type="continuationSeparator" w:id="0">
    <w:p w14:paraId="7509DEB9" w14:textId="77777777" w:rsidR="00D51ECA" w:rsidRDefault="00D5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53C80" w14:textId="77777777" w:rsidR="00D51ECA" w:rsidRDefault="00D51ECA">
      <w:r>
        <w:separator/>
      </w:r>
    </w:p>
  </w:footnote>
  <w:footnote w:type="continuationSeparator" w:id="0">
    <w:p w14:paraId="2C12B1B3" w14:textId="77777777" w:rsidR="00D51ECA" w:rsidRDefault="00D51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BB1C28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23CF83F2" w:rsidR="008D1BA8" w:rsidRDefault="00FD1B98" w:rsidP="00B71A35">
          <w:r>
            <w:t>Pump controller offline</w:t>
          </w:r>
          <w:r w:rsidR="00D7305B">
            <w:t xml:space="preserve"> alarm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0129C5"/>
    <w:multiLevelType w:val="hybridMultilevel"/>
    <w:tmpl w:val="14C64752"/>
    <w:lvl w:ilvl="0" w:tplc="FE468C76">
      <w:start w:val="3"/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4AEA"/>
    <w:rsid w:val="000278E8"/>
    <w:rsid w:val="00036ABF"/>
    <w:rsid w:val="00037A8E"/>
    <w:rsid w:val="000449EF"/>
    <w:rsid w:val="0004651B"/>
    <w:rsid w:val="00087A5F"/>
    <w:rsid w:val="00090A99"/>
    <w:rsid w:val="00096482"/>
    <w:rsid w:val="000D5952"/>
    <w:rsid w:val="000E3C24"/>
    <w:rsid w:val="000F4382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91668"/>
    <w:rsid w:val="002A7E47"/>
    <w:rsid w:val="002C1B7F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792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5772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B1C28"/>
    <w:rsid w:val="00BE784F"/>
    <w:rsid w:val="00C05D0A"/>
    <w:rsid w:val="00C070A0"/>
    <w:rsid w:val="00C07137"/>
    <w:rsid w:val="00C074E2"/>
    <w:rsid w:val="00C229AB"/>
    <w:rsid w:val="00C27117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51ECA"/>
    <w:rsid w:val="00D63FFC"/>
    <w:rsid w:val="00D664F5"/>
    <w:rsid w:val="00D71228"/>
    <w:rsid w:val="00D7305B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37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A25"/>
    <w:rsid w:val="00F30EEB"/>
    <w:rsid w:val="00F31F6D"/>
    <w:rsid w:val="00F45076"/>
    <w:rsid w:val="00F574BB"/>
    <w:rsid w:val="00F909B2"/>
    <w:rsid w:val="00FA2DE6"/>
    <w:rsid w:val="00FC1914"/>
    <w:rsid w:val="00FC58BC"/>
    <w:rsid w:val="00FD1B98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337F"/>
    <w:pPr>
      <w:spacing w:after="120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E333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93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18</cp:revision>
  <cp:lastPrinted>2003-10-05T22:49:00Z</cp:lastPrinted>
  <dcterms:created xsi:type="dcterms:W3CDTF">2020-08-11T11:21:00Z</dcterms:created>
  <dcterms:modified xsi:type="dcterms:W3CDTF">2020-09-11T04:39:00Z</dcterms:modified>
</cp:coreProperties>
</file>