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6F036E11" w:rsidR="00B37FBF" w:rsidRPr="00FA2DE6" w:rsidRDefault="00D22DFA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1062E6">
              <w:rPr>
                <w:sz w:val="24"/>
                <w:szCs w:val="24"/>
              </w:rPr>
              <w:t xml:space="preserve"> alarm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39FFDBC2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Running; </w:t>
            </w:r>
          </w:p>
          <w:p w14:paraId="3CDD5039" w14:textId="7FECB1F3" w:rsidR="00E303EF" w:rsidRPr="0061007B" w:rsidRDefault="00D22DFA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off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11ABABEA" w:rsidR="00E303EF" w:rsidRDefault="00D22DFA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D6D38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On</w:t>
            </w:r>
          </w:p>
          <w:p w14:paraId="0369C112" w14:textId="60DA3FEF" w:rsidR="000C5F50" w:rsidRDefault="000C5F50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Running L</w:t>
            </w:r>
            <w:r w:rsidR="0011598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D: </w:t>
            </w:r>
            <w:r w:rsidR="000823EC">
              <w:rPr>
                <w:sz w:val="24"/>
                <w:szCs w:val="24"/>
              </w:rPr>
              <w:t>Off</w:t>
            </w:r>
          </w:p>
          <w:p w14:paraId="34598C96" w14:textId="4634EB3A" w:rsidR="00114134" w:rsidRPr="001062E6" w:rsidRDefault="00D22DFA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28657106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D22DFA">
              <w:rPr>
                <w:sz w:val="24"/>
                <w:szCs w:val="24"/>
              </w:rPr>
              <w:t>Pump Overload</w:t>
            </w:r>
            <w:r w:rsidR="009D6D38">
              <w:rPr>
                <w:sz w:val="24"/>
                <w:szCs w:val="24"/>
              </w:rPr>
              <w:t xml:space="preserve">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6071BA99" w:rsidR="001062E6" w:rsidRDefault="00D22DFA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Alarm appears on dash</w:t>
            </w:r>
          </w:p>
          <w:p w14:paraId="72D1FA28" w14:textId="3BF89945" w:rsidR="001062E6" w:rsidRDefault="00D22DFA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Pump Overload</w:t>
            </w:r>
            <w:r w:rsidR="009D6D38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LED lights up</w:t>
            </w:r>
          </w:p>
          <w:p w14:paraId="1B5D7055" w14:textId="77777777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Pump Running LED turns off</w:t>
            </w:r>
          </w:p>
          <w:p w14:paraId="5B32EF54" w14:textId="5ABB51C2" w:rsidR="004E6DC6" w:rsidRDefault="004E6DC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On/Off switch toggles to Off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55B13C2B" w14:textId="47A92012" w:rsidR="001062E6" w:rsidRDefault="00D22DFA" w:rsidP="007973A8">
      <w:pPr>
        <w:rPr>
          <w:noProof/>
        </w:rPr>
      </w:pPr>
      <w:r w:rsidRPr="00AE25AA">
        <w:rPr>
          <w:noProof/>
        </w:rPr>
        <w:pict w14:anchorId="00801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369.75pt;height:123pt;visibility:visible;mso-wrap-style:square">
            <v:imagedata r:id="rId7" o:title=""/>
          </v:shape>
        </w:pict>
      </w:r>
    </w:p>
    <w:p w14:paraId="3F266D4C" w14:textId="45ADFFD5" w:rsidR="009D6D38" w:rsidRDefault="00D22DFA" w:rsidP="007973A8">
      <w:pPr>
        <w:rPr>
          <w:noProof/>
        </w:rPr>
      </w:pPr>
      <w:r w:rsidRPr="00AE25AA">
        <w:rPr>
          <w:noProof/>
        </w:rPr>
        <w:pict w14:anchorId="30B0EBDA">
          <v:shape id="_x0000_i1031" type="#_x0000_t75" style="width:608.25pt;height:21pt;visibility:visible;mso-wrap-style:square">
            <v:imagedata r:id="rId8" o:title=""/>
          </v:shape>
        </w:pict>
      </w:r>
    </w:p>
    <w:p w14:paraId="3F3C5D5B" w14:textId="416BBA75" w:rsidR="00D22DFA" w:rsidRDefault="00D22DFA" w:rsidP="007973A8">
      <w:pPr>
        <w:rPr>
          <w:noProof/>
        </w:rPr>
      </w:pPr>
      <w:bookmarkStart w:id="0" w:name="_GoBack"/>
      <w:r w:rsidRPr="00AE25AA">
        <w:rPr>
          <w:noProof/>
        </w:rPr>
        <w:pict w14:anchorId="17A7D573">
          <v:shape id="_x0000_i1034" type="#_x0000_t75" style="width:633pt;height:224.25pt;visibility:visible;mso-wrap-style:square">
            <v:imagedata r:id="rId9" o:title=""/>
          </v:shape>
        </w:pict>
      </w:r>
      <w:bookmarkEnd w:id="0"/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10"/>
      <w:footerReference w:type="even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0A241" w14:textId="77777777" w:rsidR="00607DDD" w:rsidRDefault="00607DDD">
      <w:r>
        <w:separator/>
      </w:r>
    </w:p>
  </w:endnote>
  <w:endnote w:type="continuationSeparator" w:id="0">
    <w:p w14:paraId="458CF50F" w14:textId="77777777" w:rsidR="00607DDD" w:rsidRDefault="00607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700F3" w14:textId="77777777" w:rsidR="00607DDD" w:rsidRDefault="00607DDD">
      <w:r>
        <w:separator/>
      </w:r>
    </w:p>
  </w:footnote>
  <w:footnote w:type="continuationSeparator" w:id="0">
    <w:p w14:paraId="2FD0EED8" w14:textId="77777777" w:rsidR="00607DDD" w:rsidRDefault="00607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DA2B1C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289F3570" w:rsidR="008D1BA8" w:rsidRDefault="00D22DFA" w:rsidP="00B71A35">
          <w:r>
            <w:rPr>
              <w:sz w:val="24"/>
              <w:szCs w:val="24"/>
            </w:rPr>
            <w:t>Pump Overload</w:t>
          </w:r>
          <w:r w:rsidR="009D6D38">
            <w:rPr>
              <w:sz w:val="24"/>
              <w:szCs w:val="24"/>
            </w:rPr>
            <w:t xml:space="preserve"> </w:t>
          </w:r>
          <w:r w:rsidR="0061007B">
            <w:rPr>
              <w:sz w:val="24"/>
              <w:szCs w:val="24"/>
            </w:rPr>
            <w:t>alarm - pump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823EC"/>
    <w:rsid w:val="00090A99"/>
    <w:rsid w:val="00096482"/>
    <w:rsid w:val="000C5F50"/>
    <w:rsid w:val="000D5952"/>
    <w:rsid w:val="000E3C24"/>
    <w:rsid w:val="000F4382"/>
    <w:rsid w:val="001062E6"/>
    <w:rsid w:val="00114134"/>
    <w:rsid w:val="00115986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00F8C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7797B"/>
    <w:rsid w:val="004A0610"/>
    <w:rsid w:val="004A279E"/>
    <w:rsid w:val="004A2DF1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07DDD"/>
    <w:rsid w:val="0061007B"/>
    <w:rsid w:val="00620950"/>
    <w:rsid w:val="00635CE7"/>
    <w:rsid w:val="00650792"/>
    <w:rsid w:val="00666C7A"/>
    <w:rsid w:val="00675255"/>
    <w:rsid w:val="00683635"/>
    <w:rsid w:val="006B5D41"/>
    <w:rsid w:val="006D4DE0"/>
    <w:rsid w:val="006E123C"/>
    <w:rsid w:val="00702D6A"/>
    <w:rsid w:val="00720507"/>
    <w:rsid w:val="007275A3"/>
    <w:rsid w:val="00733F27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0C66"/>
    <w:rsid w:val="00981DE1"/>
    <w:rsid w:val="00983E57"/>
    <w:rsid w:val="009A5AFB"/>
    <w:rsid w:val="009C06FE"/>
    <w:rsid w:val="009C4C9A"/>
    <w:rsid w:val="009C743D"/>
    <w:rsid w:val="009D1046"/>
    <w:rsid w:val="009D6D38"/>
    <w:rsid w:val="009E2570"/>
    <w:rsid w:val="00A11301"/>
    <w:rsid w:val="00A21681"/>
    <w:rsid w:val="00A30AD6"/>
    <w:rsid w:val="00A36D95"/>
    <w:rsid w:val="00A37650"/>
    <w:rsid w:val="00A450A5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1A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2DFA"/>
    <w:rsid w:val="00D24817"/>
    <w:rsid w:val="00D63FFC"/>
    <w:rsid w:val="00D664F5"/>
    <w:rsid w:val="00D71228"/>
    <w:rsid w:val="00D73ADF"/>
    <w:rsid w:val="00D74923"/>
    <w:rsid w:val="00D94615"/>
    <w:rsid w:val="00DA2B1C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A3C30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2020-09-10T07:50:00Z</dcterms:created>
  <dcterms:modified xsi:type="dcterms:W3CDTF">2020-09-10T07:53:00Z</dcterms:modified>
</cp:coreProperties>
</file>