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59F4E322" w:rsidR="00B37FBF" w:rsidRPr="00FA2DE6" w:rsidRDefault="004202A2" w:rsidP="004202A2">
            <w:pPr>
              <w:pStyle w:val="bp"/>
              <w:tabs>
                <w:tab w:val="left" w:pos="2400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>Pump Controller Restart</w:t>
            </w:r>
            <w:r>
              <w:rPr>
                <w:szCs w:val="24"/>
              </w:rPr>
              <w:tab/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22BA818B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D01009B" w:rsidR="00E303EF" w:rsidRPr="00FA2DE6" w:rsidRDefault="004202A2" w:rsidP="00FA2DE6">
            <w:pPr>
              <w:pStyle w:val="bp"/>
              <w:ind w:left="39"/>
              <w:rPr>
                <w:szCs w:val="24"/>
              </w:rPr>
            </w:pPr>
            <w:r>
              <w:t xml:space="preserve">This test verifies the pump controller sends a status message with the </w:t>
            </w:r>
            <w:proofErr w:type="spellStart"/>
            <w:r>
              <w:t>controllerRestart</w:t>
            </w:r>
            <w:proofErr w:type="spellEnd"/>
            <w:r>
              <w:t xml:space="preserve"> flag set when it boots.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35D330" w14:textId="77777777" w:rsidR="00E303EF" w:rsidRDefault="004202A2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Controller is unplugged</w:t>
            </w:r>
            <w:r w:rsidR="007A66DF" w:rsidRPr="00FA2DE6">
              <w:rPr>
                <w:szCs w:val="24"/>
              </w:rPr>
              <w:t>.</w:t>
            </w:r>
          </w:p>
          <w:p w14:paraId="3CDD5039" w14:textId="14B41934" w:rsidR="004202A2" w:rsidRPr="00FA2DE6" w:rsidRDefault="004202A2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Arduino IDE is running.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29C30781" w:rsidR="00E303EF" w:rsidRPr="00FA2DE6" w:rsidRDefault="004202A2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Controller Restart event added to the pump controller event log on the dashboard.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B351582" w:rsidR="00E303EF" w:rsidRPr="000A75CD" w:rsidRDefault="00E303EF" w:rsidP="002220C8">
            <w:pPr>
              <w:pStyle w:val="bp"/>
              <w:rPr>
                <w:bCs/>
                <w:szCs w:val="24"/>
              </w:rPr>
            </w:pPr>
            <w:bookmarkStart w:id="0" w:name="_GoBack"/>
            <w:bookmarkEnd w:id="0"/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2C375F3C" w:rsidR="00B02347" w:rsidRPr="00854E58" w:rsidRDefault="004202A2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>Plug the pump controller into a USB port.</w:t>
            </w:r>
          </w:p>
        </w:tc>
        <w:tc>
          <w:tcPr>
            <w:tcW w:w="6662" w:type="dxa"/>
          </w:tcPr>
          <w:p w14:paraId="521A81A7" w14:textId="3E492183" w:rsidR="00B02347" w:rsidRDefault="004202A2" w:rsidP="0093488F">
            <w:pPr>
              <w:pStyle w:val="bp"/>
            </w:pPr>
            <w:r>
              <w:t>A new COM port is available for the Arduino IDE to connect to.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19D0AD26" w:rsidR="00B02347" w:rsidRDefault="004202A2" w:rsidP="00362280">
            <w:pPr>
              <w:pStyle w:val="proc"/>
              <w:numPr>
                <w:ilvl w:val="0"/>
                <w:numId w:val="0"/>
              </w:numPr>
            </w:pPr>
            <w:r>
              <w:t>Point the Arduino IDE to the Feather serial port and open the serial monitor</w:t>
            </w:r>
            <w:r w:rsidR="00B02347">
              <w:t>.</w:t>
            </w:r>
            <w:r>
              <w:t xml:space="preserve"> Wait for the pump controller to start.</w:t>
            </w:r>
          </w:p>
        </w:tc>
        <w:tc>
          <w:tcPr>
            <w:tcW w:w="6662" w:type="dxa"/>
          </w:tcPr>
          <w:p w14:paraId="34D9DF94" w14:textId="77777777" w:rsidR="00B02347" w:rsidRDefault="004202A2" w:rsidP="0093488F">
            <w:pPr>
              <w:pStyle w:val="bp"/>
            </w:pPr>
            <w:r>
              <w:t xml:space="preserve">The pump controller sends a status message with the </w:t>
            </w:r>
            <w:proofErr w:type="spellStart"/>
            <w:r>
              <w:t>controllerReset</w:t>
            </w:r>
            <w:proofErr w:type="spellEnd"/>
            <w:r>
              <w:t xml:space="preserve"> flag set to 1.</w:t>
            </w:r>
          </w:p>
          <w:p w14:paraId="15E3B5C9" w14:textId="1C7545D1" w:rsidR="004202A2" w:rsidRDefault="004202A2" w:rsidP="0093488F">
            <w:pPr>
              <w:pStyle w:val="bp"/>
            </w:pPr>
            <w:r>
              <w:t>The dashboard shows a controller restart event in the event log.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72C2BD71" w14:textId="501902FF" w:rsidR="00F31F6D" w:rsidRPr="002220C8" w:rsidRDefault="00920CF2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10</w:t>
      </w:r>
      <w:r w:rsidR="00F31F6D" w:rsidRPr="002220C8">
        <w:rPr>
          <w:szCs w:val="24"/>
        </w:rPr>
        <w:t>/0</w:t>
      </w:r>
      <w:r>
        <w:rPr>
          <w:szCs w:val="24"/>
        </w:rPr>
        <w:t>9</w:t>
      </w:r>
      <w:r w:rsidR="00F31F6D" w:rsidRPr="002220C8">
        <w:rPr>
          <w:szCs w:val="24"/>
        </w:rPr>
        <w:t>/2020</w:t>
      </w:r>
    </w:p>
    <w:p w14:paraId="2948213D" w14:textId="6A94E081" w:rsidR="00F31F6D" w:rsidRDefault="00F31F6D" w:rsidP="00374830">
      <w:pPr>
        <w:pStyle w:val="bp"/>
        <w:spacing w:before="0" w:after="0"/>
        <w:rPr>
          <w:szCs w:val="24"/>
        </w:rPr>
      </w:pPr>
    </w:p>
    <w:p w14:paraId="0D34F2F6" w14:textId="2926E4DD" w:rsidR="00920CF2" w:rsidRPr="00920CF2" w:rsidRDefault="00920CF2" w:rsidP="00920CF2">
      <w:pPr>
        <w:pStyle w:val="bp"/>
        <w:rPr>
          <w:color w:val="00B050"/>
          <w:szCs w:val="24"/>
        </w:rPr>
      </w:pPr>
      <w:r w:rsidRPr="00920CF2">
        <w:rPr>
          <w:color w:val="00B050"/>
          <w:szCs w:val="24"/>
        </w:rPr>
        <w:t>Passed.</w:t>
      </w:r>
    </w:p>
    <w:p w14:paraId="23F128A2" w14:textId="07E59294" w:rsidR="00920CF2" w:rsidRPr="00920CF2" w:rsidRDefault="00920CF2" w:rsidP="00920CF2">
      <w:pPr>
        <w:pStyle w:val="NoSpacing"/>
      </w:pPr>
      <w:r w:rsidRPr="00920CF2">
        <w:t>09:03:28.516 -&gt; 0.</w:t>
      </w:r>
      <w:proofErr w:type="gramStart"/>
      <w:r w:rsidRPr="00920CF2">
        <w:t>1.lora</w:t>
      </w:r>
      <w:proofErr w:type="gramEnd"/>
    </w:p>
    <w:p w14:paraId="75B09821" w14:textId="77777777" w:rsidR="00920CF2" w:rsidRPr="00920CF2" w:rsidRDefault="00920CF2" w:rsidP="00920CF2">
      <w:pPr>
        <w:pStyle w:val="NoSpacing"/>
      </w:pPr>
      <w:r w:rsidRPr="00920CF2">
        <w:t xml:space="preserve">09:03:28.516 -&gt; </w:t>
      </w:r>
      <w:proofErr w:type="gramStart"/>
      <w:r w:rsidRPr="00920CF2">
        <w:t>setup(</w:t>
      </w:r>
      <w:proofErr w:type="gramEnd"/>
      <w:r w:rsidRPr="00920CF2">
        <w:t>) complete.</w:t>
      </w:r>
    </w:p>
    <w:p w14:paraId="12C91C8F" w14:textId="77777777" w:rsidR="00920CF2" w:rsidRPr="00920CF2" w:rsidRDefault="00920CF2" w:rsidP="00920CF2">
      <w:pPr>
        <w:pStyle w:val="NoSpacing"/>
      </w:pPr>
      <w:r w:rsidRPr="00920CF2">
        <w:t>09:03:28.516 -&gt; EV_JOINING</w:t>
      </w:r>
    </w:p>
    <w:p w14:paraId="48594316" w14:textId="77777777" w:rsidR="00920CF2" w:rsidRPr="00920CF2" w:rsidRDefault="00920CF2" w:rsidP="00920CF2">
      <w:pPr>
        <w:pStyle w:val="NoSpacing"/>
      </w:pPr>
      <w:r w:rsidRPr="00920CF2">
        <w:t>09:04:48.864 -&gt; EV_JOIN_FAILED</w:t>
      </w:r>
    </w:p>
    <w:p w14:paraId="236F721E" w14:textId="77777777" w:rsidR="00920CF2" w:rsidRPr="00920CF2" w:rsidRDefault="00920CF2" w:rsidP="00920CF2">
      <w:pPr>
        <w:pStyle w:val="NoSpacing"/>
      </w:pPr>
      <w:r w:rsidRPr="00920CF2">
        <w:t>09:06:15.561 -&gt; EV_JOINED</w:t>
      </w:r>
    </w:p>
    <w:p w14:paraId="0579BB8C" w14:textId="77777777" w:rsidR="00920CF2" w:rsidRPr="00920CF2" w:rsidRDefault="00920CF2" w:rsidP="00920CF2">
      <w:pPr>
        <w:pStyle w:val="NoSpacing"/>
      </w:pPr>
      <w:r w:rsidRPr="00920CF2">
        <w:t>09:06:15.561 -&gt; Send initial status message.</w:t>
      </w:r>
    </w:p>
    <w:p w14:paraId="2A1CAAC0" w14:textId="77777777" w:rsidR="00920CF2" w:rsidRPr="00920CF2" w:rsidRDefault="00920CF2" w:rsidP="00920CF2">
      <w:pPr>
        <w:pStyle w:val="NoSpacing"/>
      </w:pPr>
      <w:r w:rsidRPr="00920CF2">
        <w:t>09:06:15.561 -&gt; LoRaWAN will encode and send this message: {'pumpRunning':0,'boreLowLevel':0,'softStartFail':0,'pumpOverload':0,'controllerRestart':1,'highPressure':0,'noFlow':0}</w:t>
      </w:r>
    </w:p>
    <w:p w14:paraId="28CF46C4" w14:textId="77777777" w:rsidR="00920CF2" w:rsidRPr="00920CF2" w:rsidRDefault="00920CF2" w:rsidP="00920CF2">
      <w:pPr>
        <w:pStyle w:val="NoSpacing"/>
      </w:pPr>
      <w:r w:rsidRPr="00920CF2">
        <w:t>09:06:15.561 -&gt; Sending status byte: 10</w:t>
      </w:r>
    </w:p>
    <w:p w14:paraId="6C7595F8" w14:textId="32DA9DD4" w:rsidR="00920CF2" w:rsidRPr="002220C8" w:rsidRDefault="00920CF2" w:rsidP="00920CF2">
      <w:pPr>
        <w:pStyle w:val="NoSpacing"/>
      </w:pPr>
      <w:r w:rsidRPr="00920CF2">
        <w:t>09:06:17.924 -&gt; EV_TXCOMPLETE (includes waiting for RX windows)</w:t>
      </w:r>
      <w:r w:rsidRPr="00920CF2">
        <w:cr/>
      </w:r>
    </w:p>
    <w:p w14:paraId="79817CEF" w14:textId="77777777" w:rsidR="00F31F6D" w:rsidRPr="002220C8" w:rsidRDefault="00F31F6D" w:rsidP="00374830">
      <w:pPr>
        <w:pStyle w:val="bp"/>
        <w:spacing w:before="0" w:after="0"/>
        <w:rPr>
          <w:szCs w:val="24"/>
        </w:rPr>
      </w:pPr>
    </w:p>
    <w:p w14:paraId="7CB25CD6" w14:textId="77777777" w:rsidR="008D1BA8" w:rsidRPr="002220C8" w:rsidRDefault="008D1BA8" w:rsidP="00374830">
      <w:pPr>
        <w:pStyle w:val="bp"/>
        <w:spacing w:before="0" w:after="0"/>
        <w:rPr>
          <w:szCs w:val="24"/>
        </w:rPr>
      </w:pPr>
    </w:p>
    <w:sectPr w:rsidR="008D1BA8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8D695" w14:textId="77777777" w:rsidR="006E57E6" w:rsidRDefault="006E57E6">
      <w:r>
        <w:separator/>
      </w:r>
    </w:p>
  </w:endnote>
  <w:endnote w:type="continuationSeparator" w:id="0">
    <w:p w14:paraId="617099EE" w14:textId="77777777" w:rsidR="006E57E6" w:rsidRDefault="006E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FF4AC" w14:textId="77777777" w:rsidR="006E57E6" w:rsidRDefault="006E57E6">
      <w:r>
        <w:separator/>
      </w:r>
    </w:p>
  </w:footnote>
  <w:footnote w:type="continuationSeparator" w:id="0">
    <w:p w14:paraId="76D64AF6" w14:textId="77777777" w:rsidR="006E57E6" w:rsidRDefault="006E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727ED1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690B3C0B" w:rsidR="008D1BA8" w:rsidRDefault="00DF6BBD" w:rsidP="00DF6BBD">
          <w:pPr>
            <w:tabs>
              <w:tab w:val="left" w:pos="2100"/>
            </w:tabs>
          </w:pPr>
          <w:r>
            <w:rPr>
              <w:szCs w:val="24"/>
            </w:rPr>
            <w:t>Pump Controller Restart</w:t>
          </w:r>
          <w:r>
            <w:rPr>
              <w:szCs w:val="24"/>
            </w:rPr>
            <w:tab/>
          </w:r>
          <w:r>
            <w:tab/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A1A31"/>
    <w:multiLevelType w:val="hybridMultilevel"/>
    <w:tmpl w:val="7FE016F2"/>
    <w:lvl w:ilvl="0" w:tplc="7A46617E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75CD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202A2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470D"/>
    <w:rsid w:val="006B5D41"/>
    <w:rsid w:val="006D4DE0"/>
    <w:rsid w:val="006E57E6"/>
    <w:rsid w:val="00702D6A"/>
    <w:rsid w:val="00720507"/>
    <w:rsid w:val="007275A3"/>
    <w:rsid w:val="00727ED1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13D07"/>
    <w:rsid w:val="00915018"/>
    <w:rsid w:val="00920CF2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5772"/>
    <w:rsid w:val="00A46037"/>
    <w:rsid w:val="00A50096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6BBD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91920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0CF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920CF2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17</cp:revision>
  <cp:lastPrinted>2003-10-05T22:49:00Z</cp:lastPrinted>
  <dcterms:created xsi:type="dcterms:W3CDTF">2020-08-11T11:21:00Z</dcterms:created>
  <dcterms:modified xsi:type="dcterms:W3CDTF">2020-09-11T01:53:00Z</dcterms:modified>
</cp:coreProperties>
</file>