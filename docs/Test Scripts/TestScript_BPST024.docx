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49" w:type="dxa"/>
        <w:tblLayout w:type="fixed"/>
        <w:tblLook w:val="0000" w:firstRow="0" w:lastRow="0" w:firstColumn="0" w:lastColumn="0" w:noHBand="0" w:noVBand="0"/>
      </w:tblPr>
      <w:tblGrid>
        <w:gridCol w:w="2093"/>
        <w:gridCol w:w="11056"/>
      </w:tblGrid>
      <w:tr w:rsidR="00B37FBF" w14:paraId="72FDFBB7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17DAD0" w14:textId="5ADA5D3A" w:rsidR="00B37FBF" w:rsidRPr="00FA2DE6" w:rsidRDefault="001079AA" w:rsidP="00B37FBF">
            <w:pPr>
              <w:pStyle w:val="bp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  <w:r w:rsidR="00B37FBF" w:rsidRPr="00FA2DE6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321289" w14:textId="545C423C" w:rsidR="00B37FBF" w:rsidRPr="00FA2DE6" w:rsidRDefault="00011467" w:rsidP="0035532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>High Pressure</w:t>
            </w:r>
            <w:r w:rsidR="00B3729B">
              <w:rPr>
                <w:sz w:val="24"/>
                <w:szCs w:val="24"/>
              </w:rPr>
              <w:t xml:space="preserve"> </w:t>
            </w:r>
            <w:r w:rsidR="001062E6">
              <w:rPr>
                <w:sz w:val="24"/>
                <w:szCs w:val="24"/>
              </w:rPr>
              <w:t>alarm</w:t>
            </w:r>
            <w:r w:rsidR="00355328">
              <w:rPr>
                <w:sz w:val="24"/>
                <w:szCs w:val="24"/>
              </w:rPr>
              <w:t xml:space="preserve"> </w:t>
            </w:r>
            <w:r w:rsidR="008A5BBC">
              <w:rPr>
                <w:sz w:val="24"/>
                <w:szCs w:val="24"/>
              </w:rPr>
              <w:t>resolved</w:t>
            </w:r>
            <w:r w:rsidR="001062E6">
              <w:rPr>
                <w:sz w:val="24"/>
                <w:szCs w:val="24"/>
              </w:rPr>
              <w:t xml:space="preserve"> </w:t>
            </w:r>
            <w:r w:rsidR="00A21681">
              <w:rPr>
                <w:sz w:val="24"/>
                <w:szCs w:val="24"/>
              </w:rPr>
              <w:t>-</w:t>
            </w:r>
            <w:r w:rsidR="001062E6">
              <w:rPr>
                <w:sz w:val="24"/>
                <w:szCs w:val="24"/>
              </w:rPr>
              <w:t xml:space="preserve"> pump </w:t>
            </w:r>
            <w:r w:rsidR="00355328">
              <w:rPr>
                <w:sz w:val="24"/>
                <w:szCs w:val="24"/>
              </w:rPr>
              <w:t xml:space="preserve">not </w:t>
            </w:r>
            <w:r w:rsidR="001062E6">
              <w:rPr>
                <w:sz w:val="24"/>
                <w:szCs w:val="24"/>
              </w:rPr>
              <w:t>running</w:t>
            </w:r>
          </w:p>
        </w:tc>
      </w:tr>
      <w:tr w:rsidR="00A30AD6" w14:paraId="3BE2F11D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AE958B" w14:textId="77777777" w:rsidR="00A30AD6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Use</w:t>
            </w:r>
            <w:r w:rsidR="00531B5A" w:rsidRPr="00FA2DE6">
              <w:rPr>
                <w:b/>
                <w:sz w:val="24"/>
                <w:szCs w:val="24"/>
              </w:rPr>
              <w:t xml:space="preserve"> </w:t>
            </w:r>
            <w:r w:rsidRPr="00FA2DE6">
              <w:rPr>
                <w:b/>
                <w:sz w:val="24"/>
                <w:szCs w:val="24"/>
              </w:rPr>
              <w:t xml:space="preserve">Case </w:t>
            </w:r>
            <w:r w:rsidR="00A30AD6" w:rsidRPr="00FA2DE6">
              <w:rPr>
                <w:b/>
                <w:sz w:val="24"/>
                <w:szCs w:val="24"/>
              </w:rPr>
              <w:t>Tested: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ABA4EE" w14:textId="4D71CB9C" w:rsidR="00A30AD6" w:rsidRPr="00FA2DE6" w:rsidRDefault="000C5F50" w:rsidP="00FA2DE6">
            <w:pPr>
              <w:pStyle w:val="bp"/>
              <w:tabs>
                <w:tab w:val="left" w:pos="5685"/>
              </w:tabs>
              <w:ind w:left="39"/>
              <w:rPr>
                <w:sz w:val="24"/>
                <w:szCs w:val="24"/>
              </w:rPr>
            </w:pPr>
            <w:r w:rsidRPr="000C5F50">
              <w:rPr>
                <w:sz w:val="24"/>
                <w:szCs w:val="24"/>
              </w:rPr>
              <w:t>Pump controller reports sensor status change</w:t>
            </w:r>
            <w:r>
              <w:rPr>
                <w:sz w:val="24"/>
                <w:szCs w:val="24"/>
              </w:rPr>
              <w:t>/</w:t>
            </w:r>
            <w:r>
              <w:t xml:space="preserve"> </w:t>
            </w:r>
            <w:r w:rsidRPr="000C5F50">
              <w:rPr>
                <w:sz w:val="24"/>
                <w:szCs w:val="24"/>
              </w:rPr>
              <w:t>Pump controller will not start pump if any input alarm line is asserted</w:t>
            </w:r>
          </w:p>
        </w:tc>
      </w:tr>
      <w:tr w:rsidR="00E303EF" w14:paraId="5328030E" w14:textId="77777777" w:rsidTr="00666C7A">
        <w:trPr>
          <w:cantSplit/>
          <w:trHeight w:val="497"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48B749" w14:textId="77777777" w:rsidR="00E303EF" w:rsidRPr="00FA2DE6" w:rsidRDefault="00E303EF" w:rsidP="00D24817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AC2583" w14:textId="7BEC798C" w:rsidR="00E303EF" w:rsidRPr="00FA2DE6" w:rsidRDefault="000C5F50" w:rsidP="00FA2DE6">
            <w:pPr>
              <w:pStyle w:val="bp"/>
              <w:ind w:left="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test determines whether the dashboard correctly reports and responds to alarms being raised</w:t>
            </w:r>
          </w:p>
        </w:tc>
      </w:tr>
      <w:tr w:rsidR="00E303EF" w14:paraId="115B66FD" w14:textId="77777777" w:rsidTr="00B02347">
        <w:trPr>
          <w:cantSplit/>
          <w:tblHeader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0A2294" w14:textId="77777777" w:rsidR="00E303EF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1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6AC413A" w14:textId="7BD2B1CA" w:rsidR="00666C7A" w:rsidRDefault="007A66DF" w:rsidP="00666C7A">
            <w:pPr>
              <w:pStyle w:val="bp"/>
              <w:numPr>
                <w:ilvl w:val="0"/>
                <w:numId w:val="34"/>
              </w:numPr>
              <w:spacing w:before="0" w:after="0"/>
              <w:ind w:left="417"/>
              <w:rPr>
                <w:sz w:val="24"/>
                <w:szCs w:val="24"/>
              </w:rPr>
            </w:pPr>
            <w:r w:rsidRPr="00FA2DE6">
              <w:rPr>
                <w:sz w:val="24"/>
                <w:szCs w:val="24"/>
              </w:rPr>
              <w:t>Pump</w:t>
            </w:r>
            <w:r w:rsidR="00355328">
              <w:rPr>
                <w:sz w:val="24"/>
                <w:szCs w:val="24"/>
              </w:rPr>
              <w:t xml:space="preserve"> Not</w:t>
            </w:r>
            <w:r w:rsidRPr="00FA2DE6">
              <w:rPr>
                <w:sz w:val="24"/>
                <w:szCs w:val="24"/>
              </w:rPr>
              <w:t xml:space="preserve"> Running; </w:t>
            </w:r>
          </w:p>
          <w:p w14:paraId="3CDD5039" w14:textId="45BDFC2F" w:rsidR="00E303EF" w:rsidRPr="0061007B" w:rsidRDefault="00011467" w:rsidP="001062E6">
            <w:pPr>
              <w:pStyle w:val="bp"/>
              <w:numPr>
                <w:ilvl w:val="0"/>
                <w:numId w:val="34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Pressure</w:t>
            </w:r>
            <w:r w:rsidR="00B3729B">
              <w:rPr>
                <w:sz w:val="24"/>
                <w:szCs w:val="24"/>
              </w:rPr>
              <w:t xml:space="preserve"> </w:t>
            </w:r>
            <w:r w:rsidR="00355328">
              <w:rPr>
                <w:sz w:val="24"/>
                <w:szCs w:val="24"/>
              </w:rPr>
              <w:t>On</w:t>
            </w:r>
            <w:r w:rsidR="007A66DF" w:rsidRPr="00FA2DE6">
              <w:rPr>
                <w:sz w:val="24"/>
                <w:szCs w:val="24"/>
              </w:rPr>
              <w:t xml:space="preserve">; </w:t>
            </w:r>
          </w:p>
        </w:tc>
      </w:tr>
      <w:tr w:rsidR="00E303EF" w14:paraId="6A732DA2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8AA7F0" w14:textId="77777777" w:rsidR="00E303EF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49F616C" w14:textId="1983893E" w:rsidR="00114134" w:rsidRDefault="00011467" w:rsidP="008A5BBC">
            <w:pPr>
              <w:pStyle w:val="bp"/>
              <w:numPr>
                <w:ilvl w:val="0"/>
                <w:numId w:val="35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Pressure</w:t>
            </w:r>
            <w:r w:rsidR="00B3729B">
              <w:rPr>
                <w:sz w:val="24"/>
                <w:szCs w:val="24"/>
              </w:rPr>
              <w:t xml:space="preserve"> </w:t>
            </w:r>
            <w:r w:rsidR="00276FFE">
              <w:rPr>
                <w:sz w:val="24"/>
                <w:szCs w:val="24"/>
              </w:rPr>
              <w:t>LED: O</w:t>
            </w:r>
            <w:r w:rsidR="008A5BBC">
              <w:rPr>
                <w:sz w:val="24"/>
                <w:szCs w:val="24"/>
              </w:rPr>
              <w:t>ff</w:t>
            </w:r>
          </w:p>
          <w:p w14:paraId="34598C96" w14:textId="15797703" w:rsidR="008A5BBC" w:rsidRPr="008A5BBC" w:rsidRDefault="00011467" w:rsidP="008A5BBC">
            <w:pPr>
              <w:pStyle w:val="bp"/>
              <w:numPr>
                <w:ilvl w:val="0"/>
                <w:numId w:val="35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Pressure</w:t>
            </w:r>
            <w:r w:rsidR="00B3729B">
              <w:rPr>
                <w:sz w:val="24"/>
                <w:szCs w:val="24"/>
              </w:rPr>
              <w:t xml:space="preserve"> </w:t>
            </w:r>
            <w:r w:rsidR="008A5BBC">
              <w:rPr>
                <w:sz w:val="24"/>
                <w:szCs w:val="24"/>
              </w:rPr>
              <w:t>alarm is cleared</w:t>
            </w:r>
          </w:p>
        </w:tc>
      </w:tr>
      <w:tr w:rsidR="00E303EF" w14:paraId="41E2B710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FAA8334" w14:textId="77777777" w:rsidR="00E303EF" w:rsidRPr="00FA2DE6" w:rsidRDefault="00A37650">
            <w:pPr>
              <w:pStyle w:val="bp"/>
              <w:spacing w:before="0" w:after="0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Notes</w:t>
            </w:r>
            <w:r w:rsidR="00E303EF" w:rsidRPr="00FA2DE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52ADD0" w14:textId="77777777" w:rsidR="00E303EF" w:rsidRPr="00FA2DE6" w:rsidRDefault="00E303EF" w:rsidP="002220C8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</w:tbl>
    <w:p w14:paraId="653093F5" w14:textId="77777777" w:rsidR="00650792" w:rsidRDefault="00650792"/>
    <w:tbl>
      <w:tblPr>
        <w:tblW w:w="131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929"/>
        <w:gridCol w:w="6662"/>
      </w:tblGrid>
      <w:tr w:rsidR="00B02347" w14:paraId="4EDCBF61" w14:textId="77777777" w:rsidTr="00B02347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28DA511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9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F02487A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6662" w:type="dxa"/>
            <w:shd w:val="clear" w:color="auto" w:fill="C0C0C0"/>
          </w:tcPr>
          <w:p w14:paraId="25A35F37" w14:textId="77777777" w:rsidR="00B02347" w:rsidRDefault="00B0234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</w:tr>
      <w:tr w:rsidR="00A74C4E" w14:paraId="4C143E7C" w14:textId="77777777" w:rsidTr="00A74C4E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A8F901" w14:textId="77777777" w:rsidR="00A74C4E" w:rsidRDefault="00A74C4E" w:rsidP="00475AD1">
            <w:pPr>
              <w:pStyle w:val="proc"/>
              <w:rPr>
                <w:sz w:val="24"/>
              </w:rPr>
            </w:pPr>
          </w:p>
        </w:tc>
        <w:tc>
          <w:tcPr>
            <w:tcW w:w="59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16585E9" w14:textId="39055877" w:rsidR="00A74C4E" w:rsidRPr="00854E58" w:rsidRDefault="00A74C4E" w:rsidP="00A74C4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 the </w:t>
            </w:r>
            <w:r w:rsidR="001062E6">
              <w:rPr>
                <w:sz w:val="24"/>
              </w:rPr>
              <w:t>Sim</w:t>
            </w:r>
            <w:r>
              <w:rPr>
                <w:sz w:val="24"/>
              </w:rPr>
              <w:t xml:space="preserve"> </w:t>
            </w:r>
            <w:r w:rsidR="001062E6">
              <w:rPr>
                <w:sz w:val="24"/>
              </w:rPr>
              <w:t xml:space="preserve">to send </w:t>
            </w:r>
            <w:r w:rsidR="001062E6">
              <w:t xml:space="preserve">the </w:t>
            </w:r>
            <w:r w:rsidR="00011467">
              <w:rPr>
                <w:sz w:val="24"/>
                <w:szCs w:val="24"/>
              </w:rPr>
              <w:t>High Pressure</w:t>
            </w:r>
            <w:r w:rsidR="00B3729B">
              <w:rPr>
                <w:sz w:val="24"/>
                <w:szCs w:val="24"/>
              </w:rPr>
              <w:t xml:space="preserve"> </w:t>
            </w:r>
            <w:r w:rsidR="004E6DC6">
              <w:t xml:space="preserve">= </w:t>
            </w:r>
            <w:r w:rsidR="008A5BBC">
              <w:t>0</w:t>
            </w:r>
            <w:r w:rsidR="004E6DC6">
              <w:t xml:space="preserve"> and pump running = 0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A2756" w14:textId="5ECCD814" w:rsidR="004E6DC6" w:rsidRDefault="00011467" w:rsidP="00355328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  <w:szCs w:val="24"/>
              </w:rPr>
              <w:t>High Pressure</w:t>
            </w:r>
            <w:r w:rsidR="00B3729B">
              <w:rPr>
                <w:sz w:val="24"/>
                <w:szCs w:val="24"/>
              </w:rPr>
              <w:t xml:space="preserve"> </w:t>
            </w:r>
            <w:r w:rsidR="008A5BBC">
              <w:rPr>
                <w:sz w:val="24"/>
              </w:rPr>
              <w:t>LED turns off</w:t>
            </w:r>
          </w:p>
          <w:p w14:paraId="5B32EF54" w14:textId="1BF48EE1" w:rsidR="008A5BBC" w:rsidRPr="00355328" w:rsidRDefault="00011467" w:rsidP="00355328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  <w:szCs w:val="24"/>
              </w:rPr>
              <w:t>High Pressure</w:t>
            </w:r>
            <w:r w:rsidR="00B3729B">
              <w:rPr>
                <w:sz w:val="24"/>
                <w:szCs w:val="24"/>
              </w:rPr>
              <w:t xml:space="preserve"> </w:t>
            </w:r>
            <w:r w:rsidR="008A5BBC">
              <w:rPr>
                <w:sz w:val="24"/>
              </w:rPr>
              <w:t>alarm is cleared</w:t>
            </w:r>
          </w:p>
        </w:tc>
      </w:tr>
    </w:tbl>
    <w:p w14:paraId="5E778756" w14:textId="77777777" w:rsidR="00A30AD6" w:rsidRDefault="00A30AD6" w:rsidP="00374830">
      <w:pPr>
        <w:pStyle w:val="bp"/>
        <w:spacing w:before="0" w:after="0"/>
      </w:pPr>
    </w:p>
    <w:p w14:paraId="2A8FCBE7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10223ECA" w14:textId="77777777"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14:paraId="106202AA" w14:textId="77777777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CF865B" w14:textId="77777777"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14:paraId="525BD070" w14:textId="77777777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0CF0AD" w14:textId="77777777"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79EA2C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19853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181951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903B2D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3B05D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RPr="00FE6CA9" w14:paraId="36F83B4A" w14:textId="77777777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27582F88" w14:textId="36555BC9" w:rsidR="00780A9A" w:rsidRPr="00FE6CA9" w:rsidRDefault="00FE6CA9" w:rsidP="00FE6CA9">
            <w:pPr>
              <w:rPr>
                <w:sz w:val="24"/>
                <w:szCs w:val="24"/>
              </w:rPr>
            </w:pPr>
            <w:r w:rsidRPr="00FE6CA9">
              <w:rPr>
                <w:sz w:val="24"/>
                <w:szCs w:val="24"/>
              </w:rPr>
              <w:t>Custom Timer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7D243BE2" w14:textId="618FF04D" w:rsidR="00780A9A" w:rsidRPr="00FE6CA9" w:rsidRDefault="00FE6CA9" w:rsidP="00FE6CA9">
            <w:pPr>
              <w:rPr>
                <w:sz w:val="24"/>
                <w:szCs w:val="24"/>
              </w:rPr>
            </w:pPr>
            <w:r w:rsidRPr="00FE6CA9">
              <w:rPr>
                <w:sz w:val="24"/>
                <w:szCs w:val="24"/>
              </w:rPr>
              <w:t>15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21A583E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7B82833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6EEB1919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4C2EB590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</w:tr>
    </w:tbl>
    <w:p w14:paraId="607CA1C3" w14:textId="77777777" w:rsidR="00780A9A" w:rsidRPr="002220C8" w:rsidRDefault="00780A9A" w:rsidP="00780A9A">
      <w:pPr>
        <w:pStyle w:val="bp"/>
        <w:spacing w:before="0" w:after="0"/>
        <w:rPr>
          <w:sz w:val="24"/>
          <w:szCs w:val="24"/>
        </w:rPr>
      </w:pPr>
    </w:p>
    <w:p w14:paraId="19ED60FB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2F039B46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22942D2C" w14:textId="12EEA5AD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68569F68" w14:textId="7D1E1BA1" w:rsidR="00355328" w:rsidRDefault="00355328" w:rsidP="00374830">
      <w:pPr>
        <w:pStyle w:val="bp"/>
        <w:spacing w:before="0" w:after="0"/>
        <w:rPr>
          <w:b/>
          <w:sz w:val="24"/>
          <w:szCs w:val="24"/>
        </w:rPr>
      </w:pPr>
    </w:p>
    <w:p w14:paraId="0716E248" w14:textId="77777777" w:rsidR="008A5BBC" w:rsidRDefault="008A5BBC" w:rsidP="00374830">
      <w:pPr>
        <w:pStyle w:val="bp"/>
        <w:spacing w:before="0" w:after="0"/>
        <w:rPr>
          <w:b/>
          <w:sz w:val="24"/>
          <w:szCs w:val="24"/>
        </w:rPr>
      </w:pPr>
    </w:p>
    <w:p w14:paraId="6D0C91F3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65CDE608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16238245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75D16EEA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1B554FA8" w14:textId="6B494B0F" w:rsidR="008D1BA8" w:rsidRPr="002220C8" w:rsidRDefault="008D1BA8" w:rsidP="00374830">
      <w:pPr>
        <w:pStyle w:val="bp"/>
        <w:spacing w:before="0" w:after="0"/>
        <w:rPr>
          <w:b/>
          <w:sz w:val="24"/>
          <w:szCs w:val="24"/>
        </w:rPr>
      </w:pPr>
      <w:r w:rsidRPr="002220C8">
        <w:rPr>
          <w:b/>
          <w:sz w:val="24"/>
          <w:szCs w:val="24"/>
        </w:rPr>
        <w:lastRenderedPageBreak/>
        <w:t>Results</w:t>
      </w:r>
    </w:p>
    <w:p w14:paraId="71DDDD04" w14:textId="6774DF35" w:rsidR="00F31F6D" w:rsidRPr="002220C8" w:rsidRDefault="00F31F6D" w:rsidP="00374830">
      <w:pPr>
        <w:pStyle w:val="bp"/>
        <w:spacing w:before="0" w:after="0"/>
        <w:rPr>
          <w:b/>
          <w:sz w:val="24"/>
          <w:szCs w:val="24"/>
        </w:rPr>
      </w:pPr>
    </w:p>
    <w:p w14:paraId="72C2BD71" w14:textId="54BD3DC8" w:rsidR="00F31F6D" w:rsidRDefault="001062E6" w:rsidP="00374830">
      <w:pPr>
        <w:pStyle w:val="bp"/>
        <w:spacing w:before="0" w:after="0"/>
        <w:rPr>
          <w:sz w:val="24"/>
          <w:szCs w:val="24"/>
        </w:rPr>
      </w:pPr>
      <w:r>
        <w:rPr>
          <w:sz w:val="24"/>
          <w:szCs w:val="24"/>
        </w:rPr>
        <w:t>10</w:t>
      </w:r>
      <w:r w:rsidR="004379C9">
        <w:rPr>
          <w:sz w:val="24"/>
          <w:szCs w:val="24"/>
        </w:rPr>
        <w:t>/09</w:t>
      </w:r>
      <w:r w:rsidR="00F31F6D" w:rsidRPr="002220C8">
        <w:rPr>
          <w:sz w:val="24"/>
          <w:szCs w:val="24"/>
        </w:rPr>
        <w:t>/2020</w:t>
      </w:r>
    </w:p>
    <w:p w14:paraId="40499948" w14:textId="05650A2C" w:rsidR="004379C9" w:rsidRDefault="004379C9" w:rsidP="00374830">
      <w:pPr>
        <w:pStyle w:val="bp"/>
        <w:spacing w:before="0" w:after="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SUCCESS!</w:t>
      </w:r>
    </w:p>
    <w:p w14:paraId="3EEE75A7" w14:textId="0D73801A" w:rsidR="007C78C9" w:rsidRDefault="007C78C9" w:rsidP="00374830">
      <w:pPr>
        <w:pStyle w:val="bp"/>
        <w:spacing w:before="0" w:after="0"/>
        <w:rPr>
          <w:b/>
          <w:bCs/>
          <w:color w:val="00B050"/>
          <w:sz w:val="24"/>
          <w:szCs w:val="24"/>
        </w:rPr>
      </w:pPr>
    </w:p>
    <w:p w14:paraId="4550010E" w14:textId="23062643" w:rsidR="004E6DC6" w:rsidRDefault="004E6DC6" w:rsidP="00374830">
      <w:pPr>
        <w:pStyle w:val="bp"/>
        <w:spacing w:before="0" w:after="0"/>
        <w:rPr>
          <w:noProof/>
        </w:rPr>
      </w:pPr>
    </w:p>
    <w:p w14:paraId="770E291C" w14:textId="316C4133" w:rsidR="00355328" w:rsidRDefault="00011467" w:rsidP="00374830">
      <w:pPr>
        <w:pStyle w:val="bp"/>
        <w:spacing w:before="0" w:after="0"/>
        <w:rPr>
          <w:noProof/>
        </w:rPr>
      </w:pPr>
      <w:r w:rsidRPr="00146D59">
        <w:rPr>
          <w:noProof/>
        </w:rPr>
        <w:pict w14:anchorId="42EDA1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8" type="#_x0000_t75" style="width:631.5pt;height:27.75pt;visibility:visible;mso-wrap-style:square">
            <v:imagedata r:id="rId7" o:title=""/>
          </v:shape>
        </w:pict>
      </w:r>
    </w:p>
    <w:p w14:paraId="327ED168" w14:textId="2CB3B1F1" w:rsidR="004E6DC6" w:rsidRDefault="004E6DC6" w:rsidP="00374830">
      <w:pPr>
        <w:pStyle w:val="bp"/>
        <w:spacing w:before="0" w:after="0"/>
        <w:rPr>
          <w:noProof/>
        </w:rPr>
      </w:pPr>
    </w:p>
    <w:p w14:paraId="227542B6" w14:textId="22C69898" w:rsidR="004E6DC6" w:rsidRDefault="004E6DC6" w:rsidP="00374830">
      <w:pPr>
        <w:pStyle w:val="bp"/>
        <w:spacing w:before="0" w:after="0"/>
        <w:rPr>
          <w:noProof/>
        </w:rPr>
      </w:pPr>
    </w:p>
    <w:p w14:paraId="55B13C2B" w14:textId="70233D9D" w:rsidR="001062E6" w:rsidRDefault="00011467" w:rsidP="007973A8">
      <w:pPr>
        <w:rPr>
          <w:noProof/>
        </w:rPr>
      </w:pPr>
      <w:bookmarkStart w:id="0" w:name="_GoBack"/>
      <w:bookmarkEnd w:id="0"/>
      <w:r w:rsidRPr="00146D59">
        <w:rPr>
          <w:noProof/>
        </w:rPr>
        <w:pict w14:anchorId="50C9FE07">
          <v:shape id="_x0000_i1031" type="#_x0000_t75" style="width:9in;height:141.75pt;visibility:visible;mso-wrap-style:square">
            <v:imagedata r:id="rId8" o:title=""/>
          </v:shape>
        </w:pict>
      </w:r>
    </w:p>
    <w:p w14:paraId="136CF605" w14:textId="58A50246" w:rsidR="001062E6" w:rsidRDefault="001062E6" w:rsidP="007973A8">
      <w:pPr>
        <w:rPr>
          <w:noProof/>
        </w:rPr>
      </w:pPr>
    </w:p>
    <w:p w14:paraId="6C427E5C" w14:textId="65084343" w:rsidR="007973A8" w:rsidRDefault="007973A8" w:rsidP="007973A8">
      <w:pPr>
        <w:rPr>
          <w:noProof/>
        </w:rPr>
      </w:pPr>
    </w:p>
    <w:p w14:paraId="090940CD" w14:textId="77777777" w:rsidR="007973A8" w:rsidRDefault="007973A8" w:rsidP="007973A8">
      <w:pPr>
        <w:rPr>
          <w:noProof/>
        </w:rPr>
      </w:pPr>
    </w:p>
    <w:sectPr w:rsidR="007973A8" w:rsidSect="00A37650">
      <w:headerReference w:type="default" r:id="rId9"/>
      <w:footerReference w:type="even" r:id="rId10"/>
      <w:footerReference w:type="default" r:id="rId11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94C56" w14:textId="77777777" w:rsidR="00054B6C" w:rsidRDefault="00054B6C">
      <w:r>
        <w:separator/>
      </w:r>
    </w:p>
  </w:endnote>
  <w:endnote w:type="continuationSeparator" w:id="0">
    <w:p w14:paraId="277203A7" w14:textId="77777777" w:rsidR="00054B6C" w:rsidRDefault="0005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1A70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E8089D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19140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99E4A00" w14:textId="6CB517F5" w:rsidR="008D2261" w:rsidRDefault="00B02347" w:rsidP="00B02347">
    <w:pPr>
      <w:pStyle w:val="Footer"/>
      <w:tabs>
        <w:tab w:val="clear" w:pos="4320"/>
        <w:tab w:val="center" w:pos="6237"/>
      </w:tabs>
      <w:ind w:right="360"/>
      <w:jc w:val="left"/>
    </w:pPr>
    <w:r>
      <w:tab/>
    </w:r>
    <w:fldSimple w:instr=" DOCPROPERTY  Company  \* MERGEFORMAT ">
      <w:r>
        <w:t>The IT Crowd</w:t>
      </w:r>
    </w:fldSimple>
    <w:r w:rsidR="008D2261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30C2A" w14:textId="77777777" w:rsidR="00054B6C" w:rsidRDefault="00054B6C">
      <w:r>
        <w:separator/>
      </w:r>
    </w:p>
  </w:footnote>
  <w:footnote w:type="continuationSeparator" w:id="0">
    <w:p w14:paraId="1DA16BB0" w14:textId="77777777" w:rsidR="00054B6C" w:rsidRDefault="0005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3149"/>
    </w:tblGrid>
    <w:tr w:rsidR="008D1BA8" w14:paraId="59C531F3" w14:textId="77777777" w:rsidTr="00A35A86">
      <w:tc>
        <w:tcPr>
          <w:tcW w:w="13149" w:type="dxa"/>
        </w:tcPr>
        <w:p w14:paraId="50D01512" w14:textId="153DE1C1" w:rsidR="008D1BA8" w:rsidRDefault="007750E5" w:rsidP="008D1BA8">
          <w:fldSimple w:instr=" TITLE   \* MERGEFORMAT ">
            <w:r w:rsidR="008D1BA8" w:rsidRPr="008D1BA8">
              <w:t>Test Script</w:t>
            </w:r>
          </w:fldSimple>
          <w:r w:rsidR="008D1BA8" w:rsidRPr="008D1BA8">
            <w:fldChar w:fldCharType="begin"/>
          </w:r>
          <w:r w:rsidR="008D1BA8" w:rsidRPr="008D1BA8">
            <w:instrText xml:space="preserve"> SUBJECT  \* MERGEFORMAT </w:instrText>
          </w:r>
          <w:r w:rsidR="008D1BA8" w:rsidRPr="008D1BA8">
            <w:fldChar w:fldCharType="end"/>
          </w:r>
          <w:r w:rsidR="008D1BA8">
            <w:t xml:space="preserve"> </w:t>
          </w:r>
        </w:p>
      </w:tc>
    </w:tr>
    <w:tr w:rsidR="008D1BA8" w14:paraId="5E9D0303" w14:textId="77777777" w:rsidTr="00001837">
      <w:tc>
        <w:tcPr>
          <w:tcW w:w="13149" w:type="dxa"/>
        </w:tcPr>
        <w:p w14:paraId="6B4C065D" w14:textId="6BBB323C" w:rsidR="008D1BA8" w:rsidRDefault="00011467" w:rsidP="00B71A35">
          <w:r>
            <w:rPr>
              <w:sz w:val="24"/>
              <w:szCs w:val="24"/>
            </w:rPr>
            <w:t>High Pressure</w:t>
          </w:r>
          <w:r w:rsidR="00355328">
            <w:rPr>
              <w:sz w:val="24"/>
              <w:szCs w:val="24"/>
            </w:rPr>
            <w:t xml:space="preserve"> alarm</w:t>
          </w:r>
          <w:r w:rsidR="00B3729B">
            <w:rPr>
              <w:sz w:val="24"/>
              <w:szCs w:val="24"/>
            </w:rPr>
            <w:t xml:space="preserve"> resolved</w:t>
          </w:r>
          <w:r w:rsidR="00355328">
            <w:rPr>
              <w:sz w:val="24"/>
              <w:szCs w:val="24"/>
            </w:rPr>
            <w:t xml:space="preserve"> - pump not running</w:t>
          </w:r>
        </w:p>
      </w:tc>
    </w:tr>
  </w:tbl>
  <w:p w14:paraId="4889733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975210"/>
    <w:multiLevelType w:val="hybridMultilevel"/>
    <w:tmpl w:val="EE0CE7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4D95140A"/>
    <w:multiLevelType w:val="hybridMultilevel"/>
    <w:tmpl w:val="DDF6DB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A40ADF"/>
    <w:multiLevelType w:val="hybridMultilevel"/>
    <w:tmpl w:val="7BC22D1A"/>
    <w:lvl w:ilvl="0" w:tplc="0C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17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EE1F0D"/>
    <w:multiLevelType w:val="hybridMultilevel"/>
    <w:tmpl w:val="E7ECDF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2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425505"/>
    <w:multiLevelType w:val="hybridMultilevel"/>
    <w:tmpl w:val="F6A4B6C8"/>
    <w:lvl w:ilvl="0" w:tplc="0C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32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21"/>
  </w:num>
  <w:num w:numId="6">
    <w:abstractNumId w:val="20"/>
  </w:num>
  <w:num w:numId="7">
    <w:abstractNumId w:val="8"/>
  </w:num>
  <w:num w:numId="8">
    <w:abstractNumId w:val="18"/>
  </w:num>
  <w:num w:numId="9">
    <w:abstractNumId w:val="24"/>
  </w:num>
  <w:num w:numId="10">
    <w:abstractNumId w:val="1"/>
  </w:num>
  <w:num w:numId="11">
    <w:abstractNumId w:val="4"/>
  </w:num>
  <w:num w:numId="12">
    <w:abstractNumId w:val="32"/>
  </w:num>
  <w:num w:numId="13">
    <w:abstractNumId w:val="7"/>
  </w:num>
  <w:num w:numId="14">
    <w:abstractNumId w:val="0"/>
  </w:num>
  <w:num w:numId="15">
    <w:abstractNumId w:val="27"/>
  </w:num>
  <w:num w:numId="16">
    <w:abstractNumId w:val="26"/>
  </w:num>
  <w:num w:numId="17">
    <w:abstractNumId w:val="25"/>
  </w:num>
  <w:num w:numId="18">
    <w:abstractNumId w:val="23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6"/>
  </w:num>
  <w:num w:numId="24">
    <w:abstractNumId w:val="13"/>
  </w:num>
  <w:num w:numId="25">
    <w:abstractNumId w:val="2"/>
  </w:num>
  <w:num w:numId="26">
    <w:abstractNumId w:val="22"/>
  </w:num>
  <w:num w:numId="27">
    <w:abstractNumId w:val="30"/>
  </w:num>
  <w:num w:numId="28">
    <w:abstractNumId w:val="17"/>
  </w:num>
  <w:num w:numId="29">
    <w:abstractNumId w:val="29"/>
  </w:num>
  <w:num w:numId="30">
    <w:abstractNumId w:val="10"/>
  </w:num>
  <w:num w:numId="31">
    <w:abstractNumId w:val="19"/>
  </w:num>
  <w:num w:numId="32">
    <w:abstractNumId w:val="15"/>
  </w:num>
  <w:num w:numId="33">
    <w:abstractNumId w:val="3"/>
  </w:num>
  <w:num w:numId="34">
    <w:abstractNumId w:val="31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51D2"/>
    <w:rsid w:val="00011467"/>
    <w:rsid w:val="00024113"/>
    <w:rsid w:val="000278E8"/>
    <w:rsid w:val="00036ABF"/>
    <w:rsid w:val="00037A8E"/>
    <w:rsid w:val="000449EF"/>
    <w:rsid w:val="0004651B"/>
    <w:rsid w:val="00054B6C"/>
    <w:rsid w:val="00090A99"/>
    <w:rsid w:val="00096482"/>
    <w:rsid w:val="000C5F50"/>
    <w:rsid w:val="000D5952"/>
    <w:rsid w:val="000E3C24"/>
    <w:rsid w:val="000F4382"/>
    <w:rsid w:val="001062E6"/>
    <w:rsid w:val="001079AA"/>
    <w:rsid w:val="00114134"/>
    <w:rsid w:val="00127DBF"/>
    <w:rsid w:val="001538E1"/>
    <w:rsid w:val="00154D6A"/>
    <w:rsid w:val="0015543B"/>
    <w:rsid w:val="00160D26"/>
    <w:rsid w:val="00181694"/>
    <w:rsid w:val="0018240E"/>
    <w:rsid w:val="00192656"/>
    <w:rsid w:val="00197530"/>
    <w:rsid w:val="001A0459"/>
    <w:rsid w:val="001A3FE6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220C8"/>
    <w:rsid w:val="00241BD4"/>
    <w:rsid w:val="00276FFE"/>
    <w:rsid w:val="00284917"/>
    <w:rsid w:val="00291668"/>
    <w:rsid w:val="002A7E47"/>
    <w:rsid w:val="002C1B7F"/>
    <w:rsid w:val="002D04F3"/>
    <w:rsid w:val="002D07CF"/>
    <w:rsid w:val="002D1D0A"/>
    <w:rsid w:val="002D7BA4"/>
    <w:rsid w:val="002E347B"/>
    <w:rsid w:val="00317678"/>
    <w:rsid w:val="0032414D"/>
    <w:rsid w:val="00331345"/>
    <w:rsid w:val="00353537"/>
    <w:rsid w:val="00355328"/>
    <w:rsid w:val="00362280"/>
    <w:rsid w:val="00374830"/>
    <w:rsid w:val="00382D26"/>
    <w:rsid w:val="003910B3"/>
    <w:rsid w:val="003A25C3"/>
    <w:rsid w:val="003D2ED7"/>
    <w:rsid w:val="003E0132"/>
    <w:rsid w:val="003E438C"/>
    <w:rsid w:val="003F1D6E"/>
    <w:rsid w:val="00434231"/>
    <w:rsid w:val="004379C9"/>
    <w:rsid w:val="004451D2"/>
    <w:rsid w:val="0046703C"/>
    <w:rsid w:val="004A0610"/>
    <w:rsid w:val="004A279E"/>
    <w:rsid w:val="004A4B81"/>
    <w:rsid w:val="004A71EF"/>
    <w:rsid w:val="004D1C11"/>
    <w:rsid w:val="004E420D"/>
    <w:rsid w:val="004E6814"/>
    <w:rsid w:val="004E6DC6"/>
    <w:rsid w:val="004F4FB4"/>
    <w:rsid w:val="004F524A"/>
    <w:rsid w:val="004F7B53"/>
    <w:rsid w:val="004F7C17"/>
    <w:rsid w:val="00520EF0"/>
    <w:rsid w:val="00531B5A"/>
    <w:rsid w:val="00536681"/>
    <w:rsid w:val="00547366"/>
    <w:rsid w:val="00553DAD"/>
    <w:rsid w:val="005706E3"/>
    <w:rsid w:val="00572CE5"/>
    <w:rsid w:val="00576454"/>
    <w:rsid w:val="005A6B7F"/>
    <w:rsid w:val="005B48A6"/>
    <w:rsid w:val="005E1449"/>
    <w:rsid w:val="005E2ADA"/>
    <w:rsid w:val="005F0EB8"/>
    <w:rsid w:val="006023A9"/>
    <w:rsid w:val="00604AE4"/>
    <w:rsid w:val="0061007B"/>
    <w:rsid w:val="00620950"/>
    <w:rsid w:val="00635CE7"/>
    <w:rsid w:val="00650792"/>
    <w:rsid w:val="00666C7A"/>
    <w:rsid w:val="00683635"/>
    <w:rsid w:val="006B5D41"/>
    <w:rsid w:val="006D4DE0"/>
    <w:rsid w:val="006E123C"/>
    <w:rsid w:val="00702D6A"/>
    <w:rsid w:val="00720507"/>
    <w:rsid w:val="007275A3"/>
    <w:rsid w:val="0074307D"/>
    <w:rsid w:val="00752B41"/>
    <w:rsid w:val="00756932"/>
    <w:rsid w:val="007606FF"/>
    <w:rsid w:val="00772DAC"/>
    <w:rsid w:val="00773AE3"/>
    <w:rsid w:val="007750E5"/>
    <w:rsid w:val="00780A9A"/>
    <w:rsid w:val="00796CD4"/>
    <w:rsid w:val="007973A8"/>
    <w:rsid w:val="007A66DF"/>
    <w:rsid w:val="007C0EA0"/>
    <w:rsid w:val="007C41CD"/>
    <w:rsid w:val="007C78C9"/>
    <w:rsid w:val="007D03C7"/>
    <w:rsid w:val="007D644A"/>
    <w:rsid w:val="007D7134"/>
    <w:rsid w:val="00800C1D"/>
    <w:rsid w:val="0081217D"/>
    <w:rsid w:val="00821B7F"/>
    <w:rsid w:val="00830BD8"/>
    <w:rsid w:val="00854E58"/>
    <w:rsid w:val="00857786"/>
    <w:rsid w:val="008643BB"/>
    <w:rsid w:val="0086477E"/>
    <w:rsid w:val="008725C4"/>
    <w:rsid w:val="00882FD5"/>
    <w:rsid w:val="0089205C"/>
    <w:rsid w:val="00895710"/>
    <w:rsid w:val="008A02F5"/>
    <w:rsid w:val="008A5BBC"/>
    <w:rsid w:val="008D1BA8"/>
    <w:rsid w:val="008D2261"/>
    <w:rsid w:val="008E5B7B"/>
    <w:rsid w:val="008F0C91"/>
    <w:rsid w:val="00901D48"/>
    <w:rsid w:val="00913D07"/>
    <w:rsid w:val="00915018"/>
    <w:rsid w:val="0093214E"/>
    <w:rsid w:val="009322A3"/>
    <w:rsid w:val="0093488F"/>
    <w:rsid w:val="0095335A"/>
    <w:rsid w:val="00981DE1"/>
    <w:rsid w:val="00983E57"/>
    <w:rsid w:val="009A5AFB"/>
    <w:rsid w:val="009C06FE"/>
    <w:rsid w:val="009C4C9A"/>
    <w:rsid w:val="009D1046"/>
    <w:rsid w:val="009E2570"/>
    <w:rsid w:val="00A11301"/>
    <w:rsid w:val="00A20BCB"/>
    <w:rsid w:val="00A21681"/>
    <w:rsid w:val="00A30AD6"/>
    <w:rsid w:val="00A36D95"/>
    <w:rsid w:val="00A37650"/>
    <w:rsid w:val="00A45772"/>
    <w:rsid w:val="00A46037"/>
    <w:rsid w:val="00A6090E"/>
    <w:rsid w:val="00A72B6A"/>
    <w:rsid w:val="00A739C2"/>
    <w:rsid w:val="00A74C4E"/>
    <w:rsid w:val="00A857E6"/>
    <w:rsid w:val="00AB1975"/>
    <w:rsid w:val="00AB1A12"/>
    <w:rsid w:val="00AC35E1"/>
    <w:rsid w:val="00AD452D"/>
    <w:rsid w:val="00B02347"/>
    <w:rsid w:val="00B12289"/>
    <w:rsid w:val="00B137E9"/>
    <w:rsid w:val="00B20118"/>
    <w:rsid w:val="00B3013D"/>
    <w:rsid w:val="00B3144A"/>
    <w:rsid w:val="00B3729B"/>
    <w:rsid w:val="00B37FBF"/>
    <w:rsid w:val="00B5620B"/>
    <w:rsid w:val="00B71A35"/>
    <w:rsid w:val="00B81B80"/>
    <w:rsid w:val="00BA717F"/>
    <w:rsid w:val="00BE784F"/>
    <w:rsid w:val="00BF2086"/>
    <w:rsid w:val="00C044FE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3E6F"/>
    <w:rsid w:val="00CD6734"/>
    <w:rsid w:val="00D010AF"/>
    <w:rsid w:val="00D24817"/>
    <w:rsid w:val="00D63FFC"/>
    <w:rsid w:val="00D664F5"/>
    <w:rsid w:val="00D71228"/>
    <w:rsid w:val="00D73ADF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2442"/>
    <w:rsid w:val="00E430D5"/>
    <w:rsid w:val="00E5553C"/>
    <w:rsid w:val="00E70BB1"/>
    <w:rsid w:val="00E769D2"/>
    <w:rsid w:val="00E871F6"/>
    <w:rsid w:val="00E9165F"/>
    <w:rsid w:val="00E9315A"/>
    <w:rsid w:val="00E965BA"/>
    <w:rsid w:val="00E97890"/>
    <w:rsid w:val="00EA0747"/>
    <w:rsid w:val="00EA3832"/>
    <w:rsid w:val="00EB04C1"/>
    <w:rsid w:val="00EB25E4"/>
    <w:rsid w:val="00EB45AC"/>
    <w:rsid w:val="00ED1B99"/>
    <w:rsid w:val="00EE05CC"/>
    <w:rsid w:val="00EF0DE2"/>
    <w:rsid w:val="00EF2C19"/>
    <w:rsid w:val="00F01165"/>
    <w:rsid w:val="00F30EEB"/>
    <w:rsid w:val="00F31F6D"/>
    <w:rsid w:val="00F45076"/>
    <w:rsid w:val="00F909B2"/>
    <w:rsid w:val="00FA2DE6"/>
    <w:rsid w:val="00FB0E16"/>
    <w:rsid w:val="00FC1914"/>
    <w:rsid w:val="00FC58BC"/>
    <w:rsid w:val="00FE6CA9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5F6EFC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NoSpacing">
    <w:name w:val="No Spacing"/>
    <w:uiPriority w:val="1"/>
    <w:qFormat/>
    <w:rsid w:val="007973A8"/>
    <w:rPr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The IT Crowd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>Set the subject property to the test name</dc:subject>
  <dc:creator>jtulip</dc:creator>
  <cp:keywords/>
  <dc:description/>
  <cp:lastModifiedBy>Andrew Greiner</cp:lastModifiedBy>
  <cp:revision>3</cp:revision>
  <cp:lastPrinted>2003-10-05T22:49:00Z</cp:lastPrinted>
  <dcterms:created xsi:type="dcterms:W3CDTF">2020-09-10T07:42:00Z</dcterms:created>
  <dcterms:modified xsi:type="dcterms:W3CDTF">2020-09-10T07:43:00Z</dcterms:modified>
</cp:coreProperties>
</file>