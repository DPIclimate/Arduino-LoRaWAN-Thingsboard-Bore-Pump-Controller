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CC249C" w14:paraId="72FDFBB7" w14:textId="77777777" w:rsidTr="0048058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CC249C" w:rsidRPr="004C0D6F" w:rsidRDefault="00CC249C" w:rsidP="00CC249C">
            <w:pPr>
              <w:pStyle w:val="bp"/>
              <w:rPr>
                <w:b/>
                <w:szCs w:val="24"/>
              </w:rPr>
            </w:pPr>
            <w:r w:rsidRPr="004C0D6F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0D3C17E7" w:rsidR="00CC249C" w:rsidRPr="004C0D6F" w:rsidRDefault="00CC249C" w:rsidP="00CC249C">
            <w:pPr>
              <w:pStyle w:val="bp"/>
              <w:tabs>
                <w:tab w:val="left" w:pos="5685"/>
              </w:tabs>
              <w:rPr>
                <w:szCs w:val="24"/>
              </w:rPr>
            </w:pPr>
            <w:r w:rsidRPr="004C0D6F">
              <w:rPr>
                <w:szCs w:val="24"/>
              </w:rPr>
              <w:t>Automated Operations: No Stop Message if Pump Not Running</w:t>
            </w:r>
          </w:p>
        </w:tc>
      </w:tr>
      <w:tr w:rsidR="00A30AD6" w14:paraId="3BE2F11D" w14:textId="77777777" w:rsidTr="0048058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4C0D6F" w:rsidRDefault="00E303EF">
            <w:pPr>
              <w:pStyle w:val="bp"/>
              <w:rPr>
                <w:b/>
                <w:szCs w:val="24"/>
              </w:rPr>
            </w:pPr>
            <w:r w:rsidRPr="004C0D6F">
              <w:rPr>
                <w:b/>
                <w:szCs w:val="24"/>
              </w:rPr>
              <w:t>Use</w:t>
            </w:r>
            <w:r w:rsidR="00531B5A" w:rsidRPr="004C0D6F">
              <w:rPr>
                <w:b/>
                <w:szCs w:val="24"/>
              </w:rPr>
              <w:t xml:space="preserve"> </w:t>
            </w:r>
            <w:r w:rsidRPr="004C0D6F">
              <w:rPr>
                <w:b/>
                <w:szCs w:val="24"/>
              </w:rPr>
              <w:t xml:space="preserve">Case </w:t>
            </w:r>
            <w:r w:rsidR="00A30AD6" w:rsidRPr="004C0D6F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FB3131A" w:rsidR="00A30AD6" w:rsidRPr="004C0D6F" w:rsidRDefault="00B37FBF">
            <w:pPr>
              <w:pStyle w:val="bp"/>
              <w:tabs>
                <w:tab w:val="left" w:pos="5685"/>
              </w:tabs>
              <w:rPr>
                <w:szCs w:val="24"/>
              </w:rPr>
            </w:pPr>
            <w:r w:rsidRPr="004C0D6F">
              <w:rPr>
                <w:szCs w:val="24"/>
              </w:rPr>
              <w:t>Automated</w:t>
            </w:r>
            <w:r w:rsidR="00CC249C" w:rsidRPr="004C0D6F">
              <w:rPr>
                <w:szCs w:val="24"/>
              </w:rPr>
              <w:t xml:space="preserve"> Operations</w:t>
            </w:r>
          </w:p>
        </w:tc>
      </w:tr>
      <w:tr w:rsidR="00E303EF" w14:paraId="5328030E" w14:textId="77777777" w:rsidTr="0048058A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4C0D6F" w:rsidRDefault="00E303EF" w:rsidP="00D24817">
            <w:pPr>
              <w:pStyle w:val="bp"/>
              <w:rPr>
                <w:b/>
                <w:szCs w:val="24"/>
              </w:rPr>
            </w:pPr>
            <w:r w:rsidRPr="004C0D6F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3BD5CA7D" w:rsidR="00E303EF" w:rsidRPr="004C0D6F" w:rsidRDefault="00CC249C" w:rsidP="00D24817">
            <w:pPr>
              <w:pStyle w:val="bp"/>
              <w:ind w:left="-48" w:firstLine="48"/>
              <w:rPr>
                <w:szCs w:val="24"/>
              </w:rPr>
            </w:pPr>
            <w:r w:rsidRPr="004C0D6F">
              <w:rPr>
                <w:szCs w:val="24"/>
              </w:rPr>
              <w:t>Verifies business rules/automation do nothing when tank level is above high threshold and pump is not running.</w:t>
            </w:r>
          </w:p>
        </w:tc>
      </w:tr>
      <w:tr w:rsidR="00E303EF" w14:paraId="115B66FD" w14:textId="77777777" w:rsidTr="0048058A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4C0D6F" w:rsidRDefault="00E303EF">
            <w:pPr>
              <w:pStyle w:val="bp"/>
              <w:rPr>
                <w:b/>
                <w:szCs w:val="24"/>
              </w:rPr>
            </w:pPr>
            <w:r w:rsidRPr="004C0D6F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F08E0" w14:textId="77777777" w:rsidR="004C0D6F" w:rsidRPr="00423BBA" w:rsidRDefault="004C0D6F" w:rsidP="004C0D6F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>Pump not running</w:t>
            </w:r>
          </w:p>
          <w:p w14:paraId="626426DB" w14:textId="77777777" w:rsidR="004C0D6F" w:rsidRPr="00423BBA" w:rsidRDefault="004C0D6F" w:rsidP="004C0D6F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>Dashboard state of pump: not running.</w:t>
            </w:r>
          </w:p>
          <w:p w14:paraId="37338337" w14:textId="77777777" w:rsidR="004C0D6F" w:rsidRPr="00423BBA" w:rsidRDefault="004C0D6F" w:rsidP="004C0D6F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proofErr w:type="spellStart"/>
            <w:r w:rsidRPr="00423BBA">
              <w:rPr>
                <w:szCs w:val="24"/>
              </w:rPr>
              <w:t>ThingsBoard</w:t>
            </w:r>
            <w:proofErr w:type="spellEnd"/>
            <w:r w:rsidRPr="00423BBA">
              <w:rPr>
                <w:szCs w:val="24"/>
              </w:rPr>
              <w:t xml:space="preserve"> has not asked the pump to start running via manual operation.</w:t>
            </w:r>
          </w:p>
          <w:p w14:paraId="4E3D9EC9" w14:textId="77777777" w:rsidR="004C0D6F" w:rsidRPr="00423BBA" w:rsidRDefault="004C0D6F" w:rsidP="004C0D6F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>Automatic control is enabled.</w:t>
            </w:r>
          </w:p>
          <w:p w14:paraId="05B0CDC3" w14:textId="7B785804" w:rsidR="004C0D6F" w:rsidRDefault="004C0D6F" w:rsidP="004C0D6F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BD0EB9">
              <w:rPr>
                <w:szCs w:val="24"/>
              </w:rPr>
              <w:t xml:space="preserve">The “switch pump of when tank level is above” field is set to 2 </w:t>
            </w:r>
            <w:proofErr w:type="spellStart"/>
            <w:r w:rsidRPr="00BD0EB9">
              <w:rPr>
                <w:szCs w:val="24"/>
              </w:rPr>
              <w:t>metres</w:t>
            </w:r>
            <w:proofErr w:type="spellEnd"/>
            <w:r w:rsidRPr="00BD0EB9">
              <w:rPr>
                <w:szCs w:val="24"/>
              </w:rPr>
              <w:t>.</w:t>
            </w:r>
          </w:p>
          <w:p w14:paraId="3CDD5039" w14:textId="20B871B8" w:rsidR="00E303EF" w:rsidRPr="004C0D6F" w:rsidRDefault="004C0D6F" w:rsidP="004C0D6F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>
              <w:rPr>
                <w:szCs w:val="24"/>
              </w:rPr>
              <w:t xml:space="preserve">The current tank level is &gt;= 2 </w:t>
            </w:r>
            <w:proofErr w:type="spellStart"/>
            <w:r>
              <w:rPr>
                <w:szCs w:val="24"/>
              </w:rPr>
              <w:t>metres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303EF" w14:paraId="6A732DA2" w14:textId="77777777" w:rsidTr="0048058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4C0D6F" w:rsidRDefault="00E303EF">
            <w:pPr>
              <w:pStyle w:val="bp"/>
              <w:rPr>
                <w:b/>
                <w:szCs w:val="24"/>
              </w:rPr>
            </w:pPr>
            <w:r w:rsidRPr="004C0D6F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30C91A7C" w:rsidR="00E303EF" w:rsidRPr="004C0D6F" w:rsidRDefault="00CC249C">
            <w:pPr>
              <w:pStyle w:val="bp"/>
              <w:rPr>
                <w:szCs w:val="24"/>
              </w:rPr>
            </w:pPr>
            <w:r w:rsidRPr="004C0D6F">
              <w:rPr>
                <w:szCs w:val="24"/>
              </w:rPr>
              <w:t>No change to system. Pump remains off.</w:t>
            </w:r>
          </w:p>
        </w:tc>
      </w:tr>
      <w:tr w:rsidR="00E303EF" w14:paraId="41E2B710" w14:textId="77777777" w:rsidTr="0048058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4C0D6F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4C0D6F">
              <w:rPr>
                <w:b/>
                <w:szCs w:val="24"/>
              </w:rPr>
              <w:t>Notes</w:t>
            </w:r>
            <w:r w:rsidR="00E303EF" w:rsidRPr="004C0D6F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45540F" w14:textId="4CB23F07" w:rsidR="004C0D6F" w:rsidRDefault="004C0D6F">
            <w:pPr>
              <w:pStyle w:val="bp"/>
              <w:rPr>
                <w:b/>
                <w:bCs/>
                <w:color w:val="FF0000"/>
                <w:szCs w:val="24"/>
              </w:rPr>
            </w:pPr>
            <w:r w:rsidRPr="001D2064">
              <w:rPr>
                <w:b/>
                <w:bCs/>
                <w:szCs w:val="24"/>
              </w:rPr>
              <w:t>This test can be run immediately after BPST00</w:t>
            </w:r>
            <w:r>
              <w:rPr>
                <w:b/>
                <w:bCs/>
                <w:szCs w:val="24"/>
              </w:rPr>
              <w:t>4</w:t>
            </w:r>
            <w:r w:rsidRPr="001D2064">
              <w:rPr>
                <w:b/>
                <w:bCs/>
                <w:szCs w:val="24"/>
              </w:rPr>
              <w:t>, the pre-conditions will be met.</w:t>
            </w:r>
          </w:p>
          <w:p w14:paraId="1F52ADD0" w14:textId="45DFE60A" w:rsidR="00E303EF" w:rsidRPr="004C0D6F" w:rsidRDefault="004013A2">
            <w:pPr>
              <w:pStyle w:val="bp"/>
              <w:rPr>
                <w:b/>
                <w:bCs/>
                <w:color w:val="FF0000"/>
                <w:szCs w:val="24"/>
              </w:rPr>
            </w:pPr>
            <w:r w:rsidRPr="00C51690">
              <w:rPr>
                <w:b/>
                <w:bCs/>
                <w:color w:val="FF0000"/>
                <w:szCs w:val="24"/>
              </w:rPr>
              <w:t>Negative test. No change in system state should be observed.</w:t>
            </w:r>
          </w:p>
        </w:tc>
      </w:tr>
    </w:tbl>
    <w:p w14:paraId="1EA975D4" w14:textId="77777777" w:rsidR="004C0D6F" w:rsidRDefault="004C0D6F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6995"/>
      </w:tblGrid>
      <w:tr w:rsidR="0048058A" w14:paraId="4EDCBF61" w14:textId="77777777" w:rsidTr="0048058A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48058A" w:rsidRDefault="0048058A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48058A" w:rsidRDefault="0048058A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995" w:type="dxa"/>
            <w:shd w:val="clear" w:color="auto" w:fill="C0C0C0"/>
          </w:tcPr>
          <w:p w14:paraId="25A35F37" w14:textId="77777777" w:rsidR="0048058A" w:rsidRDefault="0048058A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48058A" w14:paraId="4EA85449" w14:textId="77777777" w:rsidTr="0048058A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48058A" w:rsidRDefault="0048058A" w:rsidP="00B71A35">
            <w:pPr>
              <w:pStyle w:val="proc"/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5E8863C5" w:rsidR="0048058A" w:rsidRPr="00854E58" w:rsidRDefault="0048058A" w:rsidP="001C79EC">
            <w:pPr>
              <w:pStyle w:val="proc"/>
              <w:numPr>
                <w:ilvl w:val="0"/>
                <w:numId w:val="0"/>
              </w:numPr>
            </w:pPr>
            <w:r w:rsidRPr="00CC249C">
              <w:t xml:space="preserve">Use Simulator to send tank sensor message with a level of 2.1 </w:t>
            </w:r>
            <w:proofErr w:type="spellStart"/>
            <w:r w:rsidRPr="00CC249C">
              <w:t>metres</w:t>
            </w:r>
            <w:proofErr w:type="spellEnd"/>
            <w:r w:rsidRPr="00CC249C">
              <w:t>.</w:t>
            </w:r>
          </w:p>
        </w:tc>
        <w:tc>
          <w:tcPr>
            <w:tcW w:w="6995" w:type="dxa"/>
          </w:tcPr>
          <w:p w14:paraId="521A81A7" w14:textId="0FF29CF6" w:rsidR="0048058A" w:rsidRDefault="0048058A" w:rsidP="0093488F">
            <w:pPr>
              <w:pStyle w:val="bp"/>
            </w:pPr>
            <w:r w:rsidRPr="00CC249C">
              <w:t>No changes in UI or state of pump controller</w:t>
            </w:r>
            <w:r>
              <w:t xml:space="preserve"> other than the tank level indicator.</w:t>
            </w:r>
          </w:p>
        </w:tc>
      </w:tr>
      <w:tr w:rsidR="0048058A" w14:paraId="5AF992E8" w14:textId="77777777" w:rsidTr="0048058A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48058A" w:rsidRDefault="0048058A" w:rsidP="00B71A35">
            <w:pPr>
              <w:pStyle w:val="proc"/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2FA9886E" w14:textId="12F7317B" w:rsidR="0048058A" w:rsidRDefault="0048058A" w:rsidP="00362280">
            <w:pPr>
              <w:pStyle w:val="proc"/>
              <w:numPr>
                <w:ilvl w:val="0"/>
                <w:numId w:val="0"/>
              </w:numPr>
            </w:pPr>
            <w:r>
              <w:t>Command the pump controller to send a status message.</w:t>
            </w:r>
          </w:p>
        </w:tc>
        <w:tc>
          <w:tcPr>
            <w:tcW w:w="6995" w:type="dxa"/>
          </w:tcPr>
          <w:p w14:paraId="15E3B5C9" w14:textId="05297B4D" w:rsidR="0048058A" w:rsidRDefault="0048058A" w:rsidP="0093488F">
            <w:pPr>
              <w:pStyle w:val="bp"/>
            </w:pPr>
            <w:r w:rsidRPr="00CC249C">
              <w:t>No change to System. Business rules have not sent a message to start the pump as the pump is in a state of not running.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Default="00780A9A" w:rsidP="00780A9A">
      <w:pPr>
        <w:pStyle w:val="bp"/>
        <w:spacing w:before="0" w:after="0"/>
      </w:pPr>
    </w:p>
    <w:p w14:paraId="2856A675" w14:textId="63546C68" w:rsidR="0004651B" w:rsidRPr="004C0D6F" w:rsidRDefault="004C0D6F" w:rsidP="00374830">
      <w:pPr>
        <w:pStyle w:val="bp"/>
        <w:spacing w:before="0" w:after="0"/>
        <w:rPr>
          <w:szCs w:val="24"/>
        </w:rPr>
      </w:pPr>
      <w:r w:rsidRPr="004C0D6F">
        <w:rPr>
          <w:szCs w:val="24"/>
        </w:rPr>
        <w:t>Results</w:t>
      </w:r>
    </w:p>
    <w:p w14:paraId="38CFCB8A" w14:textId="6623AAA3" w:rsidR="004C0D6F" w:rsidRDefault="004C0D6F" w:rsidP="00374830">
      <w:pPr>
        <w:pStyle w:val="bp"/>
        <w:spacing w:before="0" w:after="0"/>
        <w:rPr>
          <w:szCs w:val="24"/>
        </w:rPr>
      </w:pPr>
    </w:p>
    <w:p w14:paraId="01562A54" w14:textId="162C0E36" w:rsidR="00554077" w:rsidRDefault="00554077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26/08/2020</w:t>
      </w:r>
    </w:p>
    <w:p w14:paraId="3329F626" w14:textId="6BD4E30C" w:rsidR="00554077" w:rsidRDefault="00554077" w:rsidP="00374830">
      <w:pPr>
        <w:pStyle w:val="bp"/>
        <w:spacing w:before="0" w:after="0"/>
        <w:rPr>
          <w:szCs w:val="24"/>
        </w:rPr>
      </w:pPr>
    </w:p>
    <w:p w14:paraId="61173BFE" w14:textId="52AFC52B" w:rsidR="00554077" w:rsidRDefault="00554077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Passed. The automatic off in the screen shot is the same message as in the previous test, see the timestamp.</w:t>
      </w:r>
    </w:p>
    <w:p w14:paraId="5D303479" w14:textId="1D59EC63" w:rsidR="00554077" w:rsidRDefault="00554077" w:rsidP="00374830">
      <w:pPr>
        <w:pStyle w:val="bp"/>
        <w:spacing w:before="0" w:after="0"/>
        <w:rPr>
          <w:szCs w:val="24"/>
        </w:rPr>
      </w:pPr>
    </w:p>
    <w:p w14:paraId="1DCE510F" w14:textId="624AC46F" w:rsidR="00554077" w:rsidRDefault="00E2069E" w:rsidP="00374830">
      <w:pPr>
        <w:pStyle w:val="bp"/>
        <w:spacing w:before="0" w:after="0"/>
        <w:rPr>
          <w:noProof/>
        </w:rPr>
      </w:pPr>
      <w:r>
        <w:rPr>
          <w:noProof/>
        </w:rPr>
        <w:lastRenderedPageBreak/>
        <w:pict w14:anchorId="0783F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351.6pt;visibility:visible;mso-wrap-style:square">
            <v:imagedata r:id="rId10" o:title=""/>
          </v:shape>
        </w:pict>
      </w:r>
    </w:p>
    <w:p w14:paraId="695EBBB3" w14:textId="7253B903" w:rsidR="001F7E5C" w:rsidRDefault="001F7E5C" w:rsidP="00374830">
      <w:pPr>
        <w:pStyle w:val="bp"/>
        <w:spacing w:before="0" w:after="0"/>
        <w:rPr>
          <w:noProof/>
        </w:rPr>
      </w:pPr>
    </w:p>
    <w:p w14:paraId="10ED9304" w14:textId="052DBBBA" w:rsidR="001F7E5C" w:rsidRDefault="001F7E5C" w:rsidP="00374830">
      <w:pPr>
        <w:pStyle w:val="bp"/>
        <w:spacing w:before="0" w:after="0"/>
        <w:rPr>
          <w:noProof/>
        </w:rPr>
      </w:pPr>
    </w:p>
    <w:p w14:paraId="468775AF" w14:textId="55BA8D5E" w:rsidR="001F7E5C" w:rsidRDefault="001F7E5C" w:rsidP="00374830">
      <w:pPr>
        <w:pStyle w:val="bp"/>
        <w:spacing w:before="0" w:after="0"/>
        <w:rPr>
          <w:noProof/>
        </w:rPr>
      </w:pPr>
    </w:p>
    <w:p w14:paraId="70CE4455" w14:textId="34207461" w:rsidR="001F7E5C" w:rsidRDefault="001F7E5C" w:rsidP="00374830">
      <w:pPr>
        <w:pStyle w:val="bp"/>
        <w:spacing w:before="0" w:after="0"/>
        <w:rPr>
          <w:noProof/>
        </w:rPr>
      </w:pPr>
    </w:p>
    <w:p w14:paraId="5C1D7EAF" w14:textId="7291EA6B" w:rsidR="001F7E5C" w:rsidRDefault="001F7E5C" w:rsidP="00374830">
      <w:pPr>
        <w:pStyle w:val="bp"/>
        <w:spacing w:before="0" w:after="0"/>
        <w:rPr>
          <w:noProof/>
        </w:rPr>
      </w:pPr>
    </w:p>
    <w:p w14:paraId="62DB0BD2" w14:textId="0861685C" w:rsidR="001F7E5C" w:rsidRDefault="001F7E5C" w:rsidP="00374830">
      <w:pPr>
        <w:pStyle w:val="bp"/>
        <w:spacing w:before="0" w:after="0"/>
        <w:rPr>
          <w:noProof/>
        </w:rPr>
      </w:pPr>
    </w:p>
    <w:p w14:paraId="1BED4892" w14:textId="7905D6E3" w:rsidR="001F7E5C" w:rsidRDefault="001F7E5C" w:rsidP="00374830">
      <w:pPr>
        <w:pStyle w:val="bp"/>
        <w:spacing w:before="0" w:after="0"/>
        <w:rPr>
          <w:noProof/>
        </w:rPr>
      </w:pPr>
    </w:p>
    <w:p w14:paraId="7011B81A" w14:textId="72D09E2D" w:rsidR="001F7E5C" w:rsidRDefault="001F7E5C" w:rsidP="00374830">
      <w:pPr>
        <w:pStyle w:val="bp"/>
        <w:spacing w:before="0" w:after="0"/>
        <w:rPr>
          <w:noProof/>
        </w:rPr>
      </w:pPr>
    </w:p>
    <w:p w14:paraId="4851115E" w14:textId="0A170CB1" w:rsidR="001F7E5C" w:rsidRDefault="001F7E5C" w:rsidP="00374830">
      <w:pPr>
        <w:pStyle w:val="bp"/>
        <w:spacing w:before="0" w:after="0"/>
        <w:rPr>
          <w:noProof/>
        </w:rPr>
      </w:pPr>
      <w:r>
        <w:rPr>
          <w:noProof/>
        </w:rPr>
        <w:t>02/09/2020</w:t>
      </w:r>
    </w:p>
    <w:p w14:paraId="314EA164" w14:textId="502411DA" w:rsidR="001F7E5C" w:rsidRDefault="001F7E5C" w:rsidP="00374830">
      <w:pPr>
        <w:pStyle w:val="bp"/>
        <w:spacing w:before="0" w:after="0"/>
        <w:rPr>
          <w:noProof/>
        </w:rPr>
      </w:pPr>
      <w:r>
        <w:rPr>
          <w:noProof/>
        </w:rPr>
        <w:t>Passed</w:t>
      </w:r>
    </w:p>
    <w:p w14:paraId="12CDB51C" w14:textId="572F8616" w:rsidR="001F7E5C" w:rsidRDefault="00E2069E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64E0A7C8">
          <v:shape id="_x0000_i1026" type="#_x0000_t75" style="width:648.6pt;height:256.8pt;visibility:visible;mso-wrap-style:square">
            <v:imagedata r:id="rId11" o:title=""/>
          </v:shape>
        </w:pict>
      </w:r>
    </w:p>
    <w:p w14:paraId="5537CF1C" w14:textId="59114C32" w:rsidR="00E2069E" w:rsidRDefault="00E2069E" w:rsidP="00374830">
      <w:pPr>
        <w:pStyle w:val="bp"/>
        <w:spacing w:before="0" w:after="0"/>
        <w:rPr>
          <w:noProof/>
        </w:rPr>
      </w:pPr>
    </w:p>
    <w:p w14:paraId="07A51101" w14:textId="628A09FC" w:rsidR="00E2069E" w:rsidRDefault="00E2069E" w:rsidP="00374830">
      <w:pPr>
        <w:pStyle w:val="bp"/>
        <w:spacing w:before="0" w:after="0"/>
        <w:rPr>
          <w:noProof/>
        </w:rPr>
      </w:pPr>
    </w:p>
    <w:p w14:paraId="69E17CA5" w14:textId="2CFF8D63" w:rsidR="00E2069E" w:rsidRPr="00E2069E" w:rsidRDefault="00E2069E" w:rsidP="00E2069E">
      <w:pPr>
        <w:pStyle w:val="bp"/>
        <w:rPr>
          <w:szCs w:val="24"/>
        </w:rPr>
      </w:pPr>
      <w:r>
        <w:rPr>
          <w:szCs w:val="24"/>
        </w:rPr>
        <w:br w:type="page"/>
      </w:r>
      <w:bookmarkStart w:id="0" w:name="_GoBack"/>
      <w:bookmarkEnd w:id="0"/>
      <w:r w:rsidRPr="00E2069E">
        <w:rPr>
          <w:szCs w:val="24"/>
        </w:rPr>
        <w:lastRenderedPageBreak/>
        <w:t>9/9/2020 – On site test at OAI.</w:t>
      </w:r>
    </w:p>
    <w:p w14:paraId="64ADF258" w14:textId="0A77B24B" w:rsidR="00E2069E" w:rsidRDefault="00E2069E" w:rsidP="00E2069E">
      <w:pPr>
        <w:pStyle w:val="bp"/>
        <w:spacing w:before="0" w:after="0"/>
        <w:rPr>
          <w:szCs w:val="24"/>
        </w:rPr>
      </w:pPr>
      <w:r w:rsidRPr="00E2069E">
        <w:rPr>
          <w:color w:val="00B050"/>
          <w:szCs w:val="24"/>
        </w:rPr>
        <w:t>Success</w:t>
      </w:r>
      <w:r w:rsidRPr="00E2069E">
        <w:rPr>
          <w:szCs w:val="24"/>
        </w:rPr>
        <w:t>.</w:t>
      </w:r>
    </w:p>
    <w:p w14:paraId="061ED0E7" w14:textId="710536D3" w:rsidR="00E2069E" w:rsidRDefault="00E2069E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782A1559">
          <v:shape id="_x0000_i1028" type="#_x0000_t75" style="width:9in;height:172.2pt;visibility:visible;mso-wrap-style:square">
            <v:imagedata r:id="rId12" o:title=""/>
          </v:shape>
        </w:pict>
      </w:r>
    </w:p>
    <w:p w14:paraId="70151E5B" w14:textId="753A8F67" w:rsidR="00E2069E" w:rsidRDefault="00E2069E" w:rsidP="00374830">
      <w:pPr>
        <w:pStyle w:val="bp"/>
        <w:spacing w:before="0" w:after="0"/>
        <w:rPr>
          <w:noProof/>
        </w:rPr>
      </w:pPr>
    </w:p>
    <w:p w14:paraId="74DCA80F" w14:textId="77777777" w:rsidR="00E2069E" w:rsidRPr="00E2069E" w:rsidRDefault="00E2069E" w:rsidP="00E2069E">
      <w:pPr>
        <w:pStyle w:val="bp"/>
        <w:spacing w:before="0" w:after="0"/>
        <w:rPr>
          <w:szCs w:val="24"/>
        </w:rPr>
      </w:pPr>
      <w:r w:rsidRPr="00E2069E">
        <w:rPr>
          <w:szCs w:val="24"/>
        </w:rPr>
        <w:t>10:34:58.785 -&gt; Send operator requested status message.</w:t>
      </w:r>
    </w:p>
    <w:p w14:paraId="50283418" w14:textId="77777777" w:rsidR="00E2069E" w:rsidRPr="00E2069E" w:rsidRDefault="00E2069E" w:rsidP="00E2069E">
      <w:pPr>
        <w:pStyle w:val="bp"/>
        <w:spacing w:before="0" w:after="0"/>
        <w:rPr>
          <w:szCs w:val="24"/>
        </w:rPr>
      </w:pPr>
      <w:r w:rsidRPr="00E2069E">
        <w:rPr>
          <w:szCs w:val="24"/>
        </w:rPr>
        <w:t>10:34:58.785 -&gt; LoRaWAN will encode and send this message: {'pumpRunning':0,'boreLowLevel':0,'softStartFail':0,'pumpOverload':0,'controllerRestart':0,'highPressure':0,'noFlow':0}</w:t>
      </w:r>
    </w:p>
    <w:p w14:paraId="3163653F" w14:textId="77777777" w:rsidR="00E2069E" w:rsidRPr="00E2069E" w:rsidRDefault="00E2069E" w:rsidP="00E2069E">
      <w:pPr>
        <w:pStyle w:val="bp"/>
        <w:spacing w:before="0" w:after="0"/>
        <w:rPr>
          <w:szCs w:val="24"/>
        </w:rPr>
      </w:pPr>
      <w:r w:rsidRPr="00E2069E">
        <w:rPr>
          <w:szCs w:val="24"/>
        </w:rPr>
        <w:t>10:34:58.785 -&gt; Sending status byte: 00</w:t>
      </w:r>
    </w:p>
    <w:p w14:paraId="629C567B" w14:textId="415528B9" w:rsidR="00E2069E" w:rsidRDefault="00E2069E" w:rsidP="00E2069E">
      <w:pPr>
        <w:pStyle w:val="bp"/>
        <w:spacing w:before="0" w:after="0"/>
        <w:rPr>
          <w:szCs w:val="24"/>
        </w:rPr>
      </w:pPr>
      <w:r w:rsidRPr="00E2069E">
        <w:rPr>
          <w:szCs w:val="24"/>
        </w:rPr>
        <w:t>10:35:00.919 -&gt; EV_TXCOMPLETE (includes waiting for RX windows)</w:t>
      </w:r>
    </w:p>
    <w:p w14:paraId="7B080C22" w14:textId="7EC666C3" w:rsidR="00E2069E" w:rsidRDefault="00E2069E" w:rsidP="00E2069E">
      <w:pPr>
        <w:pStyle w:val="bp"/>
        <w:spacing w:before="0" w:after="0"/>
        <w:rPr>
          <w:szCs w:val="24"/>
        </w:rPr>
      </w:pPr>
    </w:p>
    <w:p w14:paraId="1C615522" w14:textId="77777777" w:rsidR="00E2069E" w:rsidRPr="00554077" w:rsidRDefault="00E2069E" w:rsidP="00E2069E">
      <w:pPr>
        <w:pStyle w:val="bp"/>
        <w:spacing w:before="0" w:after="0"/>
        <w:rPr>
          <w:szCs w:val="24"/>
        </w:rPr>
      </w:pPr>
    </w:p>
    <w:sectPr w:rsidR="00E2069E" w:rsidRPr="00554077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7F105" w14:textId="77777777" w:rsidR="0041782D" w:rsidRDefault="0041782D">
      <w:r>
        <w:separator/>
      </w:r>
    </w:p>
  </w:endnote>
  <w:endnote w:type="continuationSeparator" w:id="0">
    <w:p w14:paraId="01163888" w14:textId="77777777" w:rsidR="0041782D" w:rsidRDefault="0041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0B945" w14:textId="77777777" w:rsidR="0041782D" w:rsidRDefault="0041782D">
      <w:r>
        <w:separator/>
      </w:r>
    </w:p>
  </w:footnote>
  <w:footnote w:type="continuationSeparator" w:id="0">
    <w:p w14:paraId="5DAF4C20" w14:textId="77777777" w:rsidR="0041782D" w:rsidRDefault="00417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9C531F3" w14:textId="77777777">
      <w:tc>
        <w:tcPr>
          <w:tcW w:w="6379" w:type="dxa"/>
        </w:tcPr>
        <w:p w14:paraId="07AE9D2A" w14:textId="4C91A12B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D01512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E9D0303" w14:textId="77777777">
      <w:tc>
        <w:tcPr>
          <w:tcW w:w="6379" w:type="dxa"/>
        </w:tcPr>
        <w:p w14:paraId="7D1A0C05" w14:textId="7CAAD8C4" w:rsidR="00A37650" w:rsidRDefault="007D03C7" w:rsidP="00B71A35">
          <w:r>
            <w:t xml:space="preserve">Automated Operations: </w:t>
          </w:r>
          <w:r w:rsidR="00CC249C" w:rsidRPr="00CC249C">
            <w:t xml:space="preserve">No Stop Message if Pump Not </w:t>
          </w:r>
          <w:r w:rsidR="00CC249C">
            <w:t>R</w:t>
          </w:r>
          <w:r w:rsidR="00CC249C" w:rsidRPr="00CC249C">
            <w:t>unning</w:t>
          </w:r>
        </w:p>
      </w:tc>
      <w:tc>
        <w:tcPr>
          <w:tcW w:w="3179" w:type="dxa"/>
        </w:tcPr>
        <w:p w14:paraId="6B4C065D" w14:textId="7D6B7662" w:rsidR="00A37650" w:rsidRDefault="00A37650" w:rsidP="00B71A35">
          <w:r>
            <w:t xml:space="preserve">  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B3450"/>
    <w:multiLevelType w:val="hybridMultilevel"/>
    <w:tmpl w:val="32B0E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79EC"/>
    <w:rsid w:val="001D00C4"/>
    <w:rsid w:val="001F01F4"/>
    <w:rsid w:val="001F6448"/>
    <w:rsid w:val="001F7C68"/>
    <w:rsid w:val="001F7E5C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013A2"/>
    <w:rsid w:val="0041782D"/>
    <w:rsid w:val="00434231"/>
    <w:rsid w:val="004451D2"/>
    <w:rsid w:val="0046703C"/>
    <w:rsid w:val="0048058A"/>
    <w:rsid w:val="004A0610"/>
    <w:rsid w:val="004A279E"/>
    <w:rsid w:val="004A4B81"/>
    <w:rsid w:val="004A71EF"/>
    <w:rsid w:val="004C0D6F"/>
    <w:rsid w:val="004D1C11"/>
    <w:rsid w:val="004E420D"/>
    <w:rsid w:val="004F4FB4"/>
    <w:rsid w:val="004F7B53"/>
    <w:rsid w:val="004F7C17"/>
    <w:rsid w:val="00520EF0"/>
    <w:rsid w:val="00530A6B"/>
    <w:rsid w:val="00531B5A"/>
    <w:rsid w:val="00536681"/>
    <w:rsid w:val="00553DAD"/>
    <w:rsid w:val="00554077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7905"/>
    <w:rsid w:val="008D2261"/>
    <w:rsid w:val="008E5B7B"/>
    <w:rsid w:val="008F0C91"/>
    <w:rsid w:val="00900909"/>
    <w:rsid w:val="00913D07"/>
    <w:rsid w:val="00915018"/>
    <w:rsid w:val="0093214E"/>
    <w:rsid w:val="009322A3"/>
    <w:rsid w:val="0093488F"/>
    <w:rsid w:val="0097455A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249C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069E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069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16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David Taylor</cp:lastModifiedBy>
  <cp:revision>9</cp:revision>
  <cp:lastPrinted>2003-10-05T22:49:00Z</cp:lastPrinted>
  <dcterms:created xsi:type="dcterms:W3CDTF">2020-08-11T11:21:00Z</dcterms:created>
  <dcterms:modified xsi:type="dcterms:W3CDTF">2020-09-09T00:36:00Z</dcterms:modified>
</cp:coreProperties>
</file>