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049004BA" w:rsidR="00B37FBF" w:rsidRPr="00FA2DE6" w:rsidRDefault="00FB4FF4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not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B730599" w:rsidR="00A30AD6" w:rsidRPr="00FA2DE6" w:rsidRDefault="00E9003B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9003B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384FD6A" w:rsidR="00E9003B" w:rsidRPr="00FA2DE6" w:rsidRDefault="00E9003B" w:rsidP="00E9003B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9003B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3CDD5039" w14:textId="653D2B28" w:rsidR="00E9003B" w:rsidRPr="00E9003B" w:rsidRDefault="00FB4FF4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982470">
              <w:rPr>
                <w:sz w:val="24"/>
                <w:szCs w:val="24"/>
              </w:rPr>
              <w:t xml:space="preserve"> LED: O</w:t>
            </w:r>
            <w:r w:rsidR="00E9003B">
              <w:rPr>
                <w:sz w:val="24"/>
                <w:szCs w:val="24"/>
              </w:rPr>
              <w:t>ff</w:t>
            </w:r>
            <w:r w:rsidR="00E9003B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9003B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78C91DAC" w:rsidR="00E9003B" w:rsidRDefault="00FB4FF4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E9003B">
              <w:rPr>
                <w:sz w:val="24"/>
                <w:szCs w:val="24"/>
              </w:rPr>
              <w:t xml:space="preserve"> LED: On</w:t>
            </w:r>
          </w:p>
          <w:p w14:paraId="34598C96" w14:textId="1D46CD6D" w:rsidR="00E9003B" w:rsidRPr="001062E6" w:rsidRDefault="00FB4FF4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982470">
              <w:rPr>
                <w:sz w:val="24"/>
                <w:szCs w:val="24"/>
              </w:rPr>
              <w:t xml:space="preserve"> </w:t>
            </w:r>
            <w:r w:rsidR="00E9003B">
              <w:rPr>
                <w:sz w:val="24"/>
                <w:szCs w:val="24"/>
              </w:rPr>
              <w:t>Recorded</w:t>
            </w:r>
          </w:p>
        </w:tc>
      </w:tr>
      <w:tr w:rsidR="00E9003B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9003B" w:rsidRPr="00FA2DE6" w:rsidRDefault="00E9003B" w:rsidP="00E9003B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9003B" w:rsidRPr="00FA2DE6" w:rsidRDefault="00E9003B" w:rsidP="00E9003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7B99854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FB4FF4">
              <w:t>No Flow</w:t>
            </w:r>
            <w:r w:rsidR="001062E6">
              <w:t xml:space="preserve"> flag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0CEA6F1E" w:rsidR="001062E6" w:rsidRDefault="00FB4FF4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  <w:r w:rsidR="00982470">
              <w:rPr>
                <w:sz w:val="24"/>
              </w:rPr>
              <w:t>`</w:t>
            </w:r>
          </w:p>
          <w:p w14:paraId="5B32EF54" w14:textId="0A3CFDD9" w:rsidR="001062E6" w:rsidRDefault="00FB4FF4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5DB572A8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4FC87A7" w14:textId="77777777" w:rsidR="00EF24A1" w:rsidRDefault="00EF24A1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A1754D8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C1ECA65" w14:textId="6E7F7440" w:rsidR="00981EDD" w:rsidRDefault="00981EDD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</w:p>
    <w:p w14:paraId="136CF605" w14:textId="7A72118B" w:rsidR="001062E6" w:rsidRDefault="00FB4FF4" w:rsidP="00982470">
      <w:pPr>
        <w:pStyle w:val="bp"/>
        <w:spacing w:before="0" w:after="0"/>
        <w:rPr>
          <w:noProof/>
        </w:rPr>
      </w:pPr>
      <w:r w:rsidRPr="00126A9D">
        <w:rPr>
          <w:noProof/>
        </w:rPr>
        <w:pict w14:anchorId="4407C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603pt;height:21pt;visibility:visible;mso-wrap-style:square">
            <v:imagedata r:id="rId7" o:title=""/>
          </v:shape>
        </w:pict>
      </w:r>
      <w:r w:rsidR="00BF2086">
        <w:rPr>
          <w:sz w:val="24"/>
          <w:szCs w:val="24"/>
        </w:rPr>
        <w:br w:type="textWrapping" w:clear="all"/>
      </w:r>
    </w:p>
    <w:p w14:paraId="6C427E5C" w14:textId="3874598C" w:rsidR="007973A8" w:rsidRDefault="00FB4FF4" w:rsidP="007973A8">
      <w:pPr>
        <w:rPr>
          <w:noProof/>
        </w:rPr>
      </w:pPr>
      <w:bookmarkStart w:id="0" w:name="_GoBack"/>
      <w:bookmarkEnd w:id="0"/>
      <w:r w:rsidRPr="00126A9D">
        <w:rPr>
          <w:noProof/>
        </w:rPr>
        <w:pict w14:anchorId="0399A5A5">
          <v:shape id="_x0000_i1031" type="#_x0000_t75" style="width:647.25pt;height:134.25pt;visibility:visible;mso-wrap-style:square">
            <v:imagedata r:id="rId8" o:title=""/>
          </v:shape>
        </w:pict>
      </w: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BD432" w14:textId="77777777" w:rsidR="00304D38" w:rsidRDefault="00304D38">
      <w:r>
        <w:separator/>
      </w:r>
    </w:p>
  </w:endnote>
  <w:endnote w:type="continuationSeparator" w:id="0">
    <w:p w14:paraId="098429EE" w14:textId="77777777" w:rsidR="00304D38" w:rsidRDefault="0030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304D38">
      <w:fldChar w:fldCharType="begin"/>
    </w:r>
    <w:r w:rsidR="00304D38">
      <w:instrText xml:space="preserve"> DOCPROPERTY  Company  \* MERGEFORMAT </w:instrText>
    </w:r>
    <w:r w:rsidR="00304D38">
      <w:fldChar w:fldCharType="separate"/>
    </w:r>
    <w:r>
      <w:t>The IT Crowd</w:t>
    </w:r>
    <w:r w:rsidR="00304D38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092F" w14:textId="77777777" w:rsidR="00304D38" w:rsidRDefault="00304D38">
      <w:r>
        <w:separator/>
      </w:r>
    </w:p>
  </w:footnote>
  <w:footnote w:type="continuationSeparator" w:id="0">
    <w:p w14:paraId="6E0A0C05" w14:textId="77777777" w:rsidR="00304D38" w:rsidRDefault="0030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304D38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29AA8A73" w:rsidR="008D1BA8" w:rsidRDefault="00FB4FF4" w:rsidP="00B71A35">
          <w:r>
            <w:rPr>
              <w:sz w:val="24"/>
              <w:szCs w:val="24"/>
            </w:rPr>
            <w:t>No Flow</w:t>
          </w:r>
          <w:r w:rsidR="00E9003B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49FC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C4894"/>
    <w:rsid w:val="001D00C4"/>
    <w:rsid w:val="001F01F4"/>
    <w:rsid w:val="001F6448"/>
    <w:rsid w:val="001F7C68"/>
    <w:rsid w:val="002052B0"/>
    <w:rsid w:val="00205D7F"/>
    <w:rsid w:val="002076B6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04D38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5577"/>
    <w:rsid w:val="00756932"/>
    <w:rsid w:val="007606FF"/>
    <w:rsid w:val="00767AFC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B36CC"/>
    <w:rsid w:val="008B36DF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1EDD"/>
    <w:rsid w:val="00982470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AE59E3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D6411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003B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4A1"/>
    <w:rsid w:val="00EF2C19"/>
    <w:rsid w:val="00F01165"/>
    <w:rsid w:val="00F30EEB"/>
    <w:rsid w:val="00F31F6D"/>
    <w:rsid w:val="00F45076"/>
    <w:rsid w:val="00F454AD"/>
    <w:rsid w:val="00F909B2"/>
    <w:rsid w:val="00FA2DE6"/>
    <w:rsid w:val="00FB4FF4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2020-09-10T07:58:00Z</dcterms:created>
  <dcterms:modified xsi:type="dcterms:W3CDTF">2020-09-10T08:00:00Z</dcterms:modified>
</cp:coreProperties>
</file>