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5074DD57" w:rsidR="00B37FBF" w:rsidRPr="00FA2DE6" w:rsidRDefault="004202A2" w:rsidP="004202A2">
            <w:pPr>
              <w:pStyle w:val="bp"/>
              <w:tabs>
                <w:tab w:val="left" w:pos="2400"/>
              </w:tabs>
              <w:ind w:left="39"/>
              <w:rPr>
                <w:color w:val="0000FF"/>
                <w:szCs w:val="24"/>
              </w:rPr>
            </w:pPr>
            <w:r>
              <w:rPr>
                <w:szCs w:val="24"/>
              </w:rPr>
              <w:t xml:space="preserve">Pump Controller </w:t>
            </w:r>
            <w:r w:rsidR="007E6EBF">
              <w:rPr>
                <w:szCs w:val="24"/>
              </w:rPr>
              <w:t>t</w:t>
            </w:r>
            <w:r w:rsidR="0028780A">
              <w:rPr>
                <w:szCs w:val="24"/>
              </w:rPr>
              <w:t>imer</w:t>
            </w:r>
            <w:r w:rsidR="007E6EBF">
              <w:rPr>
                <w:szCs w:val="24"/>
              </w:rPr>
              <w:t xml:space="preserve"> is cancelled on alarm condition.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Use</w:t>
            </w:r>
            <w:r w:rsidR="00531B5A" w:rsidRPr="00FA2DE6">
              <w:rPr>
                <w:b/>
                <w:szCs w:val="24"/>
              </w:rPr>
              <w:t xml:space="preserve"> </w:t>
            </w:r>
            <w:r w:rsidRPr="00FA2DE6">
              <w:rPr>
                <w:b/>
                <w:szCs w:val="24"/>
              </w:rPr>
              <w:t xml:space="preserve">Case </w:t>
            </w:r>
            <w:r w:rsidR="00A30AD6" w:rsidRPr="00FA2DE6">
              <w:rPr>
                <w:b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22BA818B" w:rsidR="00A30AD6" w:rsidRPr="00FA2DE6" w:rsidRDefault="00A30AD6" w:rsidP="00FA2DE6">
            <w:pPr>
              <w:pStyle w:val="bp"/>
              <w:tabs>
                <w:tab w:val="left" w:pos="5685"/>
              </w:tabs>
              <w:ind w:left="39"/>
              <w:rPr>
                <w:szCs w:val="24"/>
              </w:rPr>
            </w:pPr>
          </w:p>
        </w:tc>
      </w:tr>
      <w:tr w:rsidR="00E303EF" w14:paraId="5328030E" w14:textId="77777777" w:rsidTr="00B02347">
        <w:trPr>
          <w:cantSplit/>
          <w:trHeight w:val="711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046CACBC" w:rsidR="00E303EF" w:rsidRPr="00FA2DE6" w:rsidRDefault="004202A2" w:rsidP="00FA2DE6">
            <w:pPr>
              <w:pStyle w:val="bp"/>
              <w:ind w:left="39"/>
              <w:rPr>
                <w:szCs w:val="24"/>
              </w:rPr>
            </w:pPr>
            <w:r>
              <w:t xml:space="preserve">This test verifies the pump controller </w:t>
            </w:r>
            <w:r w:rsidR="0028780A">
              <w:t xml:space="preserve">timer </w:t>
            </w:r>
            <w:r w:rsidR="007E6EBF">
              <w:t>is cancelled when an alarm is raised</w:t>
            </w:r>
            <w:r>
              <w:t>.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35D330" w14:textId="64311675" w:rsidR="00E303EF" w:rsidRDefault="004202A2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 xml:space="preserve">Pump Controller is </w:t>
            </w:r>
            <w:r w:rsidR="006822C1">
              <w:rPr>
                <w:szCs w:val="24"/>
              </w:rPr>
              <w:t>plugged into a USB port</w:t>
            </w:r>
            <w:r w:rsidR="007A66DF" w:rsidRPr="00FA2DE6">
              <w:rPr>
                <w:szCs w:val="24"/>
              </w:rPr>
              <w:t>.</w:t>
            </w:r>
          </w:p>
          <w:p w14:paraId="37BF6B4D" w14:textId="4A3772C6" w:rsidR="004202A2" w:rsidRDefault="004202A2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Arduino IDE is running.</w:t>
            </w:r>
          </w:p>
          <w:p w14:paraId="4C3B01D3" w14:textId="028E0FF2" w:rsidR="006822C1" w:rsidRDefault="006822C1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Serial monitor is open, can communicate with pump controller.</w:t>
            </w:r>
          </w:p>
          <w:p w14:paraId="7BA2C36C" w14:textId="77777777" w:rsidR="006822C1" w:rsidRDefault="006822C1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Pump is not running.</w:t>
            </w:r>
          </w:p>
          <w:p w14:paraId="3CDD5039" w14:textId="684464FB" w:rsidR="008D4246" w:rsidRPr="00FA2DE6" w:rsidRDefault="008D4246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No active alarms.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598C96" w14:textId="783F25FF" w:rsidR="00E303EF" w:rsidRPr="00FA2DE6" w:rsidRDefault="006822C1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Pump is not running</w:t>
            </w:r>
            <w:r w:rsidR="004202A2">
              <w:rPr>
                <w:szCs w:val="24"/>
              </w:rPr>
              <w:t>.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Notes</w:t>
            </w:r>
            <w:r w:rsidR="00E303EF" w:rsidRPr="00FA2DE6">
              <w:rPr>
                <w:b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02283AC5" w:rsidR="00E303EF" w:rsidRPr="000A75CD" w:rsidRDefault="000A75CD" w:rsidP="002220C8">
            <w:pPr>
              <w:pStyle w:val="bp"/>
              <w:rPr>
                <w:bCs/>
                <w:szCs w:val="24"/>
              </w:rPr>
            </w:pPr>
            <w:r w:rsidRPr="000A75CD">
              <w:rPr>
                <w:bCs/>
                <w:szCs w:val="24"/>
              </w:rPr>
              <w:t>This test is conducted entirely on the feather. Look for the status messages in the serial monitor.</w:t>
            </w: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  <w:r>
              <w:rPr>
                <w:b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</w:pPr>
            <w:r>
              <w:rPr>
                <w:b/>
              </w:rPr>
              <w:t>EXPECTED TEST RESULTS</w:t>
            </w:r>
          </w:p>
        </w:tc>
      </w:tr>
      <w:tr w:rsidR="00B02347" w14:paraId="4EA85449" w14:textId="77777777" w:rsidTr="00B0234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5A6BFDD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</w:tcBorders>
          </w:tcPr>
          <w:p w14:paraId="691B29AB" w14:textId="51013AC9" w:rsidR="00B02347" w:rsidRPr="00854E58" w:rsidRDefault="006822C1" w:rsidP="00FA2DE6">
            <w:pPr>
              <w:pStyle w:val="proc"/>
              <w:numPr>
                <w:ilvl w:val="0"/>
                <w:numId w:val="0"/>
              </w:numPr>
              <w:ind w:left="3" w:hanging="3"/>
            </w:pPr>
            <w:r>
              <w:t>Issue the ‘T’ command to the pump controller</w:t>
            </w:r>
            <w:r w:rsidR="004202A2">
              <w:t>.</w:t>
            </w:r>
          </w:p>
        </w:tc>
        <w:tc>
          <w:tcPr>
            <w:tcW w:w="6662" w:type="dxa"/>
          </w:tcPr>
          <w:p w14:paraId="673B8C42" w14:textId="4F3014F7" w:rsidR="00B02347" w:rsidRDefault="006822C1" w:rsidP="0093488F">
            <w:pPr>
              <w:pStyle w:val="bp"/>
            </w:pPr>
            <w:r>
              <w:t>The pump controller logs messages to say the pump has started and a 2</w:t>
            </w:r>
            <w:r w:rsidR="008D4246">
              <w:t>-</w:t>
            </w:r>
            <w:r>
              <w:t>minute timer has been set</w:t>
            </w:r>
            <w:r w:rsidR="004202A2">
              <w:t>.</w:t>
            </w:r>
          </w:p>
          <w:p w14:paraId="521A81A7" w14:textId="3477283D" w:rsidR="006822C1" w:rsidRDefault="006822C1" w:rsidP="0093488F">
            <w:pPr>
              <w:pStyle w:val="bp"/>
            </w:pPr>
            <w:r>
              <w:t>Feather LED lights up.</w:t>
            </w:r>
          </w:p>
        </w:tc>
      </w:tr>
      <w:tr w:rsidR="007E6EBF" w14:paraId="0B3339D3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9F82635" w14:textId="77777777" w:rsidR="007E6EBF" w:rsidRDefault="007E6EBF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4FDEAB86" w14:textId="482046DE" w:rsidR="007E6EBF" w:rsidRDefault="007E6EBF" w:rsidP="00362280">
            <w:pPr>
              <w:pStyle w:val="proc"/>
              <w:numPr>
                <w:ilvl w:val="0"/>
                <w:numId w:val="0"/>
              </w:numPr>
            </w:pPr>
            <w:r>
              <w:t>Before the timer switches the pump off, ground the no flow pin.</w:t>
            </w:r>
          </w:p>
        </w:tc>
        <w:tc>
          <w:tcPr>
            <w:tcW w:w="6662" w:type="dxa"/>
          </w:tcPr>
          <w:p w14:paraId="2C671F94" w14:textId="13A1647D" w:rsidR="007E6EBF" w:rsidRDefault="007E6EBF" w:rsidP="0093488F">
            <w:pPr>
              <w:pStyle w:val="bp"/>
            </w:pPr>
            <w:r>
              <w:t>The pump controller logs messages to say the pump has been switched off.</w:t>
            </w:r>
          </w:p>
        </w:tc>
      </w:tr>
      <w:tr w:rsidR="00B02347" w14:paraId="5AF992E8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AB65361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FA9886E" w14:textId="59FEE299" w:rsidR="00B02347" w:rsidRDefault="006822C1" w:rsidP="00362280">
            <w:pPr>
              <w:pStyle w:val="proc"/>
              <w:numPr>
                <w:ilvl w:val="0"/>
                <w:numId w:val="0"/>
              </w:numPr>
            </w:pPr>
            <w:r>
              <w:t>Wait for 2 minutes.</w:t>
            </w:r>
          </w:p>
        </w:tc>
        <w:tc>
          <w:tcPr>
            <w:tcW w:w="6662" w:type="dxa"/>
          </w:tcPr>
          <w:p w14:paraId="15E3B5C9" w14:textId="739A6C5B" w:rsidR="004202A2" w:rsidRDefault="007E6EBF" w:rsidP="0093488F">
            <w:pPr>
              <w:pStyle w:val="bp"/>
            </w:pPr>
            <w:r>
              <w:t>Nothing happens because the timer was cancelled</w:t>
            </w:r>
            <w:r w:rsidR="004202A2">
              <w:t>.</w:t>
            </w:r>
            <w:r>
              <w:t xml:space="preserve"> A scheduled status message may be sent, that is ok.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698E38B4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10223ECA" w14:textId="77777777" w:rsidR="00780A9A" w:rsidRDefault="00780A9A" w:rsidP="00780A9A">
      <w:pPr>
        <w:pStyle w:val="bp"/>
        <w:spacing w:before="0" w:after="0"/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4F31A9B8" w14:textId="77777777" w:rsidTr="00572CE5">
        <w:tc>
          <w:tcPr>
            <w:tcW w:w="2448" w:type="dxa"/>
            <w:shd w:val="clear" w:color="auto" w:fill="E0E0E0"/>
          </w:tcPr>
          <w:p w14:paraId="6C076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73295FC8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154C604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16A84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41E0B7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856A62C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68A6C266" w14:textId="77777777" w:rsidTr="00572CE5">
        <w:tc>
          <w:tcPr>
            <w:tcW w:w="2448" w:type="dxa"/>
            <w:shd w:val="clear" w:color="auto" w:fill="E0E0E0"/>
          </w:tcPr>
          <w:p w14:paraId="3F48D97A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68CBEACB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71FB66E7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4A7A11B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DDC65F2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B3FC649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Cs w:val="24"/>
        </w:rPr>
      </w:pPr>
    </w:p>
    <w:p w14:paraId="2856A675" w14:textId="1FF1D3C1" w:rsidR="0004651B" w:rsidRPr="002220C8" w:rsidRDefault="0004651B" w:rsidP="00374830">
      <w:pPr>
        <w:pStyle w:val="bp"/>
        <w:spacing w:before="0" w:after="0"/>
        <w:rPr>
          <w:szCs w:val="24"/>
        </w:rPr>
      </w:pPr>
    </w:p>
    <w:p w14:paraId="1B554FA8" w14:textId="62870BD5" w:rsidR="008D1BA8" w:rsidRPr="002220C8" w:rsidRDefault="008D1BA8" w:rsidP="00374830">
      <w:pPr>
        <w:pStyle w:val="bp"/>
        <w:spacing w:before="0" w:after="0"/>
        <w:rPr>
          <w:b/>
          <w:szCs w:val="24"/>
        </w:rPr>
      </w:pPr>
      <w:r w:rsidRPr="002220C8">
        <w:rPr>
          <w:b/>
          <w:szCs w:val="24"/>
        </w:rPr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Cs w:val="24"/>
        </w:rPr>
      </w:pPr>
    </w:p>
    <w:p w14:paraId="72C2BD71" w14:textId="501902FF" w:rsidR="00F31F6D" w:rsidRPr="002220C8" w:rsidRDefault="00920CF2" w:rsidP="00374830">
      <w:pPr>
        <w:pStyle w:val="bp"/>
        <w:spacing w:before="0" w:after="0"/>
        <w:rPr>
          <w:szCs w:val="24"/>
        </w:rPr>
      </w:pPr>
      <w:r>
        <w:rPr>
          <w:szCs w:val="24"/>
        </w:rPr>
        <w:t>10</w:t>
      </w:r>
      <w:r w:rsidR="00F31F6D" w:rsidRPr="002220C8">
        <w:rPr>
          <w:szCs w:val="24"/>
        </w:rPr>
        <w:t>/0</w:t>
      </w:r>
      <w:r>
        <w:rPr>
          <w:szCs w:val="24"/>
        </w:rPr>
        <w:t>9</w:t>
      </w:r>
      <w:r w:rsidR="00F31F6D" w:rsidRPr="002220C8">
        <w:rPr>
          <w:szCs w:val="24"/>
        </w:rPr>
        <w:t>/2020</w:t>
      </w:r>
    </w:p>
    <w:p w14:paraId="2948213D" w14:textId="6A94E081" w:rsidR="00F31F6D" w:rsidRDefault="00F31F6D" w:rsidP="00374830">
      <w:pPr>
        <w:pStyle w:val="bp"/>
        <w:spacing w:before="0" w:after="0"/>
        <w:rPr>
          <w:szCs w:val="24"/>
        </w:rPr>
      </w:pPr>
    </w:p>
    <w:p w14:paraId="0D34F2F6" w14:textId="5B3DBAE0" w:rsidR="00920CF2" w:rsidRDefault="00920CF2" w:rsidP="00920CF2">
      <w:pPr>
        <w:pStyle w:val="bp"/>
        <w:rPr>
          <w:color w:val="00B050"/>
          <w:szCs w:val="24"/>
        </w:rPr>
      </w:pPr>
      <w:r w:rsidRPr="00920CF2">
        <w:rPr>
          <w:color w:val="00B050"/>
          <w:szCs w:val="24"/>
        </w:rPr>
        <w:t>Passed.</w:t>
      </w:r>
    </w:p>
    <w:p w14:paraId="7B1E6AD4" w14:textId="77777777" w:rsidR="0001157F" w:rsidRDefault="0001157F" w:rsidP="0001157F">
      <w:r>
        <w:t>Step1.</w:t>
      </w:r>
    </w:p>
    <w:p w14:paraId="51056BC4" w14:textId="77777777" w:rsidR="0001157F" w:rsidRDefault="0001157F" w:rsidP="0001157F">
      <w:pPr>
        <w:pStyle w:val="NoSpacing"/>
      </w:pPr>
    </w:p>
    <w:p w14:paraId="6CCBC78F" w14:textId="58F52E7E" w:rsidR="0001157F" w:rsidRPr="0001157F" w:rsidRDefault="0001157F" w:rsidP="0001157F">
      <w:pPr>
        <w:pStyle w:val="NoSpacing"/>
      </w:pPr>
      <w:r w:rsidRPr="0001157F">
        <w:t>16:02:23.852 -&gt; Issuing a pump on message with timer value.</w:t>
      </w:r>
    </w:p>
    <w:p w14:paraId="60B3A871" w14:textId="77777777" w:rsidR="0001157F" w:rsidRPr="0001157F" w:rsidRDefault="0001157F" w:rsidP="0001157F">
      <w:pPr>
        <w:pStyle w:val="NoSpacing"/>
      </w:pPr>
      <w:r w:rsidRPr="0001157F">
        <w:t>16:02:23.852 -&gt; callback got data 3</w:t>
      </w:r>
    </w:p>
    <w:p w14:paraId="6751DBAD" w14:textId="77777777" w:rsidR="0001157F" w:rsidRPr="0001157F" w:rsidRDefault="0001157F" w:rsidP="0001157F">
      <w:pPr>
        <w:pStyle w:val="NoSpacing"/>
      </w:pPr>
      <w:r w:rsidRPr="0001157F">
        <w:t>16:02:23.852 -&gt; Switched pump on.</w:t>
      </w:r>
    </w:p>
    <w:p w14:paraId="4A6579E0" w14:textId="77777777" w:rsidR="0001157F" w:rsidRPr="0001157F" w:rsidRDefault="0001157F" w:rsidP="0001157F">
      <w:pPr>
        <w:pStyle w:val="NoSpacing"/>
      </w:pPr>
      <w:r w:rsidRPr="0001157F">
        <w:t>16:02:23.852 -&gt; Starting one-shot timer.</w:t>
      </w:r>
    </w:p>
    <w:p w14:paraId="32017425" w14:textId="77777777" w:rsidR="0001157F" w:rsidRPr="0001157F" w:rsidRDefault="0001157F" w:rsidP="0001157F">
      <w:pPr>
        <w:pStyle w:val="NoSpacing"/>
      </w:pPr>
      <w:r w:rsidRPr="0001157F">
        <w:t>16:02:23.852 -&gt; Timer in minutes: 2</w:t>
      </w:r>
    </w:p>
    <w:p w14:paraId="7CD18D40" w14:textId="77777777" w:rsidR="0001157F" w:rsidRPr="0001157F" w:rsidRDefault="0001157F" w:rsidP="0001157F">
      <w:pPr>
        <w:pStyle w:val="NoSpacing"/>
      </w:pPr>
      <w:r w:rsidRPr="0001157F">
        <w:t>16:02:23.885 -&gt; Sending status due to state change.</w:t>
      </w:r>
    </w:p>
    <w:p w14:paraId="0E24B9FA" w14:textId="77777777" w:rsidR="0001157F" w:rsidRPr="0001157F" w:rsidRDefault="0001157F" w:rsidP="0001157F">
      <w:pPr>
        <w:pStyle w:val="NoSpacing"/>
      </w:pPr>
      <w:r w:rsidRPr="0001157F">
        <w:t>16:02:23.885 -&gt; LoRaWAN will encode and send this message: {'pumpRunning':1,'boreLowLevel':0,'softStartFail':0,'pumpOverload':0,'controllerRestart':0,'highPressure':0,'noFlow':0}</w:t>
      </w:r>
    </w:p>
    <w:p w14:paraId="2B31ABDA" w14:textId="77777777" w:rsidR="0001157F" w:rsidRDefault="0001157F" w:rsidP="0001157F">
      <w:pPr>
        <w:pStyle w:val="NoSpacing"/>
      </w:pPr>
      <w:r w:rsidRPr="0001157F">
        <w:t>16:02:23.885 -&gt; Sending status byte: 01</w:t>
      </w:r>
    </w:p>
    <w:p w14:paraId="2EACA4A0" w14:textId="2B9A9C18" w:rsidR="0001157F" w:rsidRDefault="0001157F" w:rsidP="0001157F">
      <w:r w:rsidRPr="0001157F">
        <w:t>16:02:26.010 -&gt; EV_TXCOMPLETE (includes waiting for RX windows)</w:t>
      </w:r>
    </w:p>
    <w:p w14:paraId="65630CA6" w14:textId="23E92488" w:rsidR="0001157F" w:rsidRDefault="0001157F" w:rsidP="0001157F"/>
    <w:p w14:paraId="422B4248" w14:textId="6C7B864D" w:rsidR="0001157F" w:rsidRDefault="0001157F" w:rsidP="0001157F">
      <w:r>
        <w:t>Step 2.</w:t>
      </w:r>
    </w:p>
    <w:p w14:paraId="59DC225F" w14:textId="77777777" w:rsidR="0001157F" w:rsidRPr="0001157F" w:rsidRDefault="0001157F" w:rsidP="0001157F"/>
    <w:p w14:paraId="30345AEE" w14:textId="77777777" w:rsidR="0001157F" w:rsidRPr="0001157F" w:rsidRDefault="0001157F" w:rsidP="0001157F">
      <w:pPr>
        <w:pStyle w:val="NoSpacing"/>
      </w:pPr>
      <w:r w:rsidRPr="0001157F">
        <w:lastRenderedPageBreak/>
        <w:t>16:02:34.016 -&gt; Sending status due to state change.</w:t>
      </w:r>
    </w:p>
    <w:p w14:paraId="639116E7" w14:textId="77777777" w:rsidR="0001157F" w:rsidRPr="0001157F" w:rsidRDefault="0001157F" w:rsidP="0001157F">
      <w:pPr>
        <w:pStyle w:val="NoSpacing"/>
      </w:pPr>
      <w:r w:rsidRPr="0001157F">
        <w:t>16:02:34.016 -&gt; Stopping pump due to no flow</w:t>
      </w:r>
    </w:p>
    <w:p w14:paraId="50288FD5" w14:textId="77777777" w:rsidR="0001157F" w:rsidRPr="0001157F" w:rsidRDefault="0001157F" w:rsidP="0001157F">
      <w:pPr>
        <w:pStyle w:val="NoSpacing"/>
      </w:pPr>
      <w:r w:rsidRPr="0001157F">
        <w:t>16:02:34.016 -&gt; Switched pump off.</w:t>
      </w:r>
    </w:p>
    <w:p w14:paraId="3F22B825" w14:textId="77777777" w:rsidR="0001157F" w:rsidRPr="0001157F" w:rsidRDefault="0001157F" w:rsidP="0001157F">
      <w:pPr>
        <w:pStyle w:val="NoSpacing"/>
      </w:pPr>
      <w:r w:rsidRPr="0001157F">
        <w:t>16:02:34.050 -&gt; Sending status due to state change.</w:t>
      </w:r>
    </w:p>
    <w:p w14:paraId="31FF2E25" w14:textId="77777777" w:rsidR="0001157F" w:rsidRPr="0001157F" w:rsidRDefault="0001157F" w:rsidP="0001157F">
      <w:pPr>
        <w:pStyle w:val="NoSpacing"/>
      </w:pPr>
      <w:r w:rsidRPr="0001157F">
        <w:t>16:02:34.050 -&gt; LoRaWAN will encode and send this message: {'pumpRunning':0,'boreLowLevel':0,'softStartFail':0,'pumpOverload':0,'controllerRestart':0,'highPressure':0,'noFlow':1}</w:t>
      </w:r>
    </w:p>
    <w:p w14:paraId="4CB551A0" w14:textId="77777777" w:rsidR="0001157F" w:rsidRDefault="0001157F" w:rsidP="0001157F">
      <w:pPr>
        <w:pStyle w:val="NoSpacing"/>
      </w:pPr>
      <w:r w:rsidRPr="0001157F">
        <w:t>16:02:34.050 -&gt; Sending status byte: 40</w:t>
      </w:r>
    </w:p>
    <w:p w14:paraId="6A371830" w14:textId="630935CC" w:rsidR="0001157F" w:rsidRDefault="0001157F" w:rsidP="0001157F">
      <w:pPr>
        <w:pStyle w:val="NoSpacing"/>
        <w:rPr>
          <w:szCs w:val="24"/>
        </w:rPr>
      </w:pPr>
      <w:r w:rsidRPr="0001157F">
        <w:rPr>
          <w:szCs w:val="24"/>
        </w:rPr>
        <w:t>16:02:36.160 -&gt; EV_TXCOMPLETE (includes waiting for RX windows)</w:t>
      </w:r>
    </w:p>
    <w:p w14:paraId="7361C8AB" w14:textId="095C481A" w:rsidR="0001157F" w:rsidRDefault="0001157F" w:rsidP="0001157F">
      <w:pPr>
        <w:pStyle w:val="NoSpacing"/>
        <w:rPr>
          <w:szCs w:val="24"/>
        </w:rPr>
      </w:pPr>
    </w:p>
    <w:p w14:paraId="3446CA37" w14:textId="6B80A03E" w:rsidR="0001157F" w:rsidRPr="0001157F" w:rsidRDefault="0001157F" w:rsidP="0001157F">
      <w:pPr>
        <w:pStyle w:val="NoSpacing"/>
        <w:rPr>
          <w:szCs w:val="24"/>
        </w:rPr>
      </w:pPr>
      <w:r>
        <w:rPr>
          <w:szCs w:val="24"/>
        </w:rPr>
        <w:t>No timer switching pump off messages after a few minutes.</w:t>
      </w:r>
    </w:p>
    <w:sectPr w:rsidR="0001157F" w:rsidRPr="0001157F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93C16" w14:textId="77777777" w:rsidR="008F7FC4" w:rsidRDefault="008F7FC4">
      <w:r>
        <w:separator/>
      </w:r>
    </w:p>
  </w:endnote>
  <w:endnote w:type="continuationSeparator" w:id="0">
    <w:p w14:paraId="68BE43D7" w14:textId="77777777" w:rsidR="008F7FC4" w:rsidRDefault="008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r w:rsidR="008F7FC4">
      <w:fldChar w:fldCharType="begin"/>
    </w:r>
    <w:r w:rsidR="008F7FC4">
      <w:instrText xml:space="preserve"> DOCPROPERTY  Company  \* MERGEFORMAT </w:instrText>
    </w:r>
    <w:r w:rsidR="008F7FC4">
      <w:fldChar w:fldCharType="separate"/>
    </w:r>
    <w:r>
      <w:t>The IT Crowd</w:t>
    </w:r>
    <w:r w:rsidR="008F7FC4">
      <w:fldChar w:fldCharType="end"/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CC565" w14:textId="77777777" w:rsidR="008F7FC4" w:rsidRDefault="008F7FC4">
      <w:r>
        <w:separator/>
      </w:r>
    </w:p>
  </w:footnote>
  <w:footnote w:type="continuationSeparator" w:id="0">
    <w:p w14:paraId="5CF9C547" w14:textId="77777777" w:rsidR="008F7FC4" w:rsidRDefault="008F7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8F7FC4" w:rsidP="008D1BA8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8D1BA8" w:rsidRPr="008D1BA8">
            <w:t>Test Script</w:t>
          </w:r>
          <w:r>
            <w:fldChar w:fldCharType="end"/>
          </w:r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5DADD12A" w:rsidR="008D1BA8" w:rsidRDefault="00DF6BBD" w:rsidP="00DF6BBD">
          <w:pPr>
            <w:tabs>
              <w:tab w:val="left" w:pos="2100"/>
            </w:tabs>
          </w:pPr>
          <w:r>
            <w:rPr>
              <w:szCs w:val="24"/>
            </w:rPr>
            <w:t xml:space="preserve">Pump Controller </w:t>
          </w:r>
          <w:r w:rsidR="0028780A">
            <w:rPr>
              <w:szCs w:val="24"/>
            </w:rPr>
            <w:t>Timer</w:t>
          </w:r>
          <w:r>
            <w:rPr>
              <w:szCs w:val="24"/>
            </w:rPr>
            <w:tab/>
          </w:r>
          <w:r>
            <w:tab/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A1A31"/>
    <w:multiLevelType w:val="hybridMultilevel"/>
    <w:tmpl w:val="7FE016F2"/>
    <w:lvl w:ilvl="0" w:tplc="7A46617E">
      <w:numFmt w:val="bullet"/>
      <w:lvlText w:val=""/>
      <w:lvlJc w:val="left"/>
      <w:pPr>
        <w:ind w:left="399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1157F"/>
    <w:rsid w:val="00024113"/>
    <w:rsid w:val="000278E8"/>
    <w:rsid w:val="00036ABF"/>
    <w:rsid w:val="00037A8E"/>
    <w:rsid w:val="000449EF"/>
    <w:rsid w:val="0004651B"/>
    <w:rsid w:val="00090A99"/>
    <w:rsid w:val="00096482"/>
    <w:rsid w:val="000A75CD"/>
    <w:rsid w:val="000D5952"/>
    <w:rsid w:val="000E3C24"/>
    <w:rsid w:val="000F4382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8780A"/>
    <w:rsid w:val="00291668"/>
    <w:rsid w:val="002A7E47"/>
    <w:rsid w:val="002C1B7F"/>
    <w:rsid w:val="002D07CF"/>
    <w:rsid w:val="002D1D0A"/>
    <w:rsid w:val="002D7BA4"/>
    <w:rsid w:val="002E347B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202A2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524A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50792"/>
    <w:rsid w:val="006822C1"/>
    <w:rsid w:val="00683635"/>
    <w:rsid w:val="006B5D41"/>
    <w:rsid w:val="006D4DE0"/>
    <w:rsid w:val="00702D6A"/>
    <w:rsid w:val="00720507"/>
    <w:rsid w:val="007275A3"/>
    <w:rsid w:val="00727ED1"/>
    <w:rsid w:val="0074307D"/>
    <w:rsid w:val="00752B41"/>
    <w:rsid w:val="00756932"/>
    <w:rsid w:val="007606FF"/>
    <w:rsid w:val="00772DAC"/>
    <w:rsid w:val="00773AE3"/>
    <w:rsid w:val="00780A9A"/>
    <w:rsid w:val="00796CD4"/>
    <w:rsid w:val="007A66DF"/>
    <w:rsid w:val="007C0EA0"/>
    <w:rsid w:val="007C41CD"/>
    <w:rsid w:val="007D03C7"/>
    <w:rsid w:val="007D644A"/>
    <w:rsid w:val="007D7134"/>
    <w:rsid w:val="007E6EBF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1BA8"/>
    <w:rsid w:val="008D2261"/>
    <w:rsid w:val="008D4246"/>
    <w:rsid w:val="008E5B7B"/>
    <w:rsid w:val="008F0C91"/>
    <w:rsid w:val="008F7FC4"/>
    <w:rsid w:val="00913D07"/>
    <w:rsid w:val="00915018"/>
    <w:rsid w:val="00920CF2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9F47A4"/>
    <w:rsid w:val="00A11301"/>
    <w:rsid w:val="00A30AD6"/>
    <w:rsid w:val="00A37650"/>
    <w:rsid w:val="00A45772"/>
    <w:rsid w:val="00A46037"/>
    <w:rsid w:val="00A50096"/>
    <w:rsid w:val="00A6090E"/>
    <w:rsid w:val="00A72B6A"/>
    <w:rsid w:val="00A739C2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DF6BBD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91920"/>
    <w:rsid w:val="00FA2DE6"/>
    <w:rsid w:val="00FC1914"/>
    <w:rsid w:val="00FC58BC"/>
    <w:rsid w:val="00FE5F88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20CF2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920CF2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106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David Taylor</cp:lastModifiedBy>
  <cp:revision>22</cp:revision>
  <cp:lastPrinted>2003-10-05T22:49:00Z</cp:lastPrinted>
  <dcterms:created xsi:type="dcterms:W3CDTF">2020-08-11T11:21:00Z</dcterms:created>
  <dcterms:modified xsi:type="dcterms:W3CDTF">2020-09-10T06:09:00Z</dcterms:modified>
</cp:coreProperties>
</file>