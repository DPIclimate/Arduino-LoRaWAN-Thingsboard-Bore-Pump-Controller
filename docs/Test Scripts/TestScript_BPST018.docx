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168A8032" w:rsidR="00B37FBF" w:rsidRPr="00FA2DE6" w:rsidRDefault="009D6D38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Soft Start</w:t>
            </w:r>
            <w:r w:rsidR="001062E6">
              <w:rPr>
                <w:sz w:val="24"/>
                <w:szCs w:val="24"/>
              </w:rPr>
              <w:t xml:space="preserve"> alarm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  <w:bookmarkStart w:id="0" w:name="_GoBack"/>
        <w:bookmarkEnd w:id="0"/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39FFDBC2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Running; </w:t>
            </w:r>
          </w:p>
          <w:p w14:paraId="3CDD5039" w14:textId="7CAC404B" w:rsidR="00E303EF" w:rsidRPr="0061007B" w:rsidRDefault="009D6D38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1062E6">
              <w:rPr>
                <w:sz w:val="24"/>
                <w:szCs w:val="24"/>
              </w:rPr>
              <w:t>off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571FDD10" w:rsidR="00E303EF" w:rsidRDefault="009D6D38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276FFE">
              <w:rPr>
                <w:sz w:val="24"/>
                <w:szCs w:val="24"/>
              </w:rPr>
              <w:t>LED: On</w:t>
            </w:r>
          </w:p>
          <w:p w14:paraId="0369C112" w14:textId="60DA3FEF" w:rsidR="000C5F50" w:rsidRDefault="000C5F50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Running L</w:t>
            </w:r>
            <w:r w:rsidR="0011598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D: </w:t>
            </w:r>
            <w:r w:rsidR="000823EC">
              <w:rPr>
                <w:sz w:val="24"/>
                <w:szCs w:val="24"/>
              </w:rPr>
              <w:t>Off</w:t>
            </w:r>
          </w:p>
          <w:p w14:paraId="34598C96" w14:textId="05457430" w:rsidR="00114134" w:rsidRPr="001062E6" w:rsidRDefault="009D6D38" w:rsidP="001062E6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1062E6">
              <w:rPr>
                <w:sz w:val="24"/>
                <w:szCs w:val="24"/>
              </w:rPr>
              <w:t>Alarm Recorded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5ACCD1EC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9D6D38">
              <w:rPr>
                <w:sz w:val="24"/>
                <w:szCs w:val="24"/>
              </w:rPr>
              <w:t xml:space="preserve">Soft Start </w:t>
            </w:r>
            <w:r w:rsidR="004E6DC6">
              <w:t>= 1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C410" w14:textId="77777777" w:rsidR="00A74C4E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Sim sends status message.</w:t>
            </w:r>
          </w:p>
          <w:p w14:paraId="193FFC2C" w14:textId="13F3ACD2" w:rsidR="001062E6" w:rsidRDefault="009D6D38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1062E6">
              <w:rPr>
                <w:sz w:val="24"/>
              </w:rPr>
              <w:t>Alarm appears on dash</w:t>
            </w:r>
          </w:p>
          <w:p w14:paraId="72D1FA28" w14:textId="6B986AE0" w:rsidR="001062E6" w:rsidRDefault="009D6D38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Soft Start </w:t>
            </w:r>
            <w:r w:rsidR="001062E6">
              <w:rPr>
                <w:sz w:val="24"/>
              </w:rPr>
              <w:t>LED lights up</w:t>
            </w:r>
          </w:p>
          <w:p w14:paraId="1B5D7055" w14:textId="77777777" w:rsidR="004E6DC6" w:rsidRDefault="004E6DC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Pump Running LED turns off</w:t>
            </w:r>
          </w:p>
          <w:p w14:paraId="5B32EF54" w14:textId="5ABB51C2" w:rsidR="004E6DC6" w:rsidRDefault="004E6DC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On/Off switch toggles to Off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55B13C2B" w14:textId="78B66402" w:rsidR="001062E6" w:rsidRDefault="001C22CA" w:rsidP="007973A8">
      <w:pPr>
        <w:rPr>
          <w:noProof/>
        </w:rPr>
      </w:pPr>
      <w:r>
        <w:rPr>
          <w:noProof/>
        </w:rPr>
        <w:pict w14:anchorId="04EB7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53" type="#_x0000_t75" style="width:613.5pt;height:15.75pt;visibility:visible;mso-wrap-style:square">
            <v:imagedata r:id="rId7" o:title=""/>
          </v:shape>
        </w:pict>
      </w:r>
    </w:p>
    <w:p w14:paraId="3F266D4C" w14:textId="2DFBAB2C" w:rsidR="009D6D38" w:rsidRDefault="00B01A2D" w:rsidP="007973A8">
      <w:pPr>
        <w:rPr>
          <w:noProof/>
        </w:rPr>
      </w:pPr>
      <w:r>
        <w:rPr>
          <w:noProof/>
        </w:rPr>
        <w:pict w14:anchorId="3803A8F9">
          <v:shape id="_x0000_i1047" type="#_x0000_t75" style="width:648.75pt;height:233.25pt;visibility:visible;mso-wrap-style:square">
            <v:imagedata r:id="rId8" o:title=""/>
          </v:shape>
        </w:pict>
      </w: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3D9AF" w14:textId="77777777" w:rsidR="001C22CA" w:rsidRDefault="001C22CA">
      <w:r>
        <w:separator/>
      </w:r>
    </w:p>
  </w:endnote>
  <w:endnote w:type="continuationSeparator" w:id="0">
    <w:p w14:paraId="5C179146" w14:textId="77777777" w:rsidR="001C22CA" w:rsidRDefault="001C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1C22CA">
      <w:fldChar w:fldCharType="begin"/>
    </w:r>
    <w:r w:rsidR="001C22CA">
      <w:instrText xml:space="preserve"> DOCPROPERTY  Company  \* MERGEFORMAT </w:instrText>
    </w:r>
    <w:r w:rsidR="001C22CA">
      <w:fldChar w:fldCharType="separate"/>
    </w:r>
    <w:r>
      <w:t>The IT Crowd</w:t>
    </w:r>
    <w:r w:rsidR="001C22CA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43844" w14:textId="77777777" w:rsidR="001C22CA" w:rsidRDefault="001C22CA">
      <w:r>
        <w:separator/>
      </w:r>
    </w:p>
  </w:footnote>
  <w:footnote w:type="continuationSeparator" w:id="0">
    <w:p w14:paraId="48B52E86" w14:textId="77777777" w:rsidR="001C22CA" w:rsidRDefault="001C2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1C22CA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42B75900" w:rsidR="008D1BA8" w:rsidRDefault="009D6D38" w:rsidP="00B71A35">
          <w:r>
            <w:rPr>
              <w:sz w:val="24"/>
              <w:szCs w:val="24"/>
            </w:rPr>
            <w:t xml:space="preserve">Soft Start </w:t>
          </w:r>
          <w:r w:rsidR="0061007B">
            <w:rPr>
              <w:sz w:val="24"/>
              <w:szCs w:val="24"/>
            </w:rPr>
            <w:t>alarm - pump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823EC"/>
    <w:rsid w:val="00090A99"/>
    <w:rsid w:val="00096482"/>
    <w:rsid w:val="000C5F50"/>
    <w:rsid w:val="000D5952"/>
    <w:rsid w:val="000E3C24"/>
    <w:rsid w:val="000F4382"/>
    <w:rsid w:val="001062E6"/>
    <w:rsid w:val="00114134"/>
    <w:rsid w:val="00115986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C22CA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00F8C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7797B"/>
    <w:rsid w:val="004A0610"/>
    <w:rsid w:val="004A279E"/>
    <w:rsid w:val="004A2DF1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1007B"/>
    <w:rsid w:val="00620950"/>
    <w:rsid w:val="00635CE7"/>
    <w:rsid w:val="00650792"/>
    <w:rsid w:val="00666C7A"/>
    <w:rsid w:val="00675255"/>
    <w:rsid w:val="00683635"/>
    <w:rsid w:val="006B5D41"/>
    <w:rsid w:val="006D4DE0"/>
    <w:rsid w:val="006E123C"/>
    <w:rsid w:val="00702D6A"/>
    <w:rsid w:val="00720507"/>
    <w:rsid w:val="007275A3"/>
    <w:rsid w:val="00733F27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C743D"/>
    <w:rsid w:val="009D1046"/>
    <w:rsid w:val="009D6D38"/>
    <w:rsid w:val="009E2570"/>
    <w:rsid w:val="00A11301"/>
    <w:rsid w:val="00A21681"/>
    <w:rsid w:val="00A30AD6"/>
    <w:rsid w:val="00A36D95"/>
    <w:rsid w:val="00A37650"/>
    <w:rsid w:val="00A450A5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1A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BF2086"/>
    <w:rsid w:val="00C05D0A"/>
    <w:rsid w:val="00C070A0"/>
    <w:rsid w:val="00C07137"/>
    <w:rsid w:val="00C074E2"/>
    <w:rsid w:val="00C15981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A3C30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2</cp:revision>
  <cp:lastPrinted>2003-10-05T22:49:00Z</cp:lastPrinted>
  <dcterms:created xsi:type="dcterms:W3CDTF">2020-09-10T07:40:00Z</dcterms:created>
  <dcterms:modified xsi:type="dcterms:W3CDTF">2020-09-10T07:40:00Z</dcterms:modified>
</cp:coreProperties>
</file>