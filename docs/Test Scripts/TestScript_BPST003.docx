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CE60D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C44EB9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6AEC1505" w:rsidR="00B37FBF" w:rsidRPr="00C44EB9" w:rsidRDefault="00B37FBF" w:rsidP="00CE60DA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 xml:space="preserve">Automated Operations: </w:t>
            </w:r>
            <w:r w:rsidR="00B0265C" w:rsidRPr="00C44EB9">
              <w:rPr>
                <w:sz w:val="24"/>
                <w:szCs w:val="24"/>
              </w:rPr>
              <w:t>Pump continues to run while tank is filling</w:t>
            </w:r>
          </w:p>
        </w:tc>
      </w:tr>
      <w:tr w:rsidR="00A30AD6" w14:paraId="3BE2F11D" w14:textId="77777777" w:rsidTr="00CE60D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C44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Use</w:t>
            </w:r>
            <w:r w:rsidR="00531B5A" w:rsidRPr="00C44EB9">
              <w:rPr>
                <w:b/>
                <w:sz w:val="24"/>
                <w:szCs w:val="24"/>
              </w:rPr>
              <w:t xml:space="preserve"> </w:t>
            </w:r>
            <w:r w:rsidRPr="00C44EB9">
              <w:rPr>
                <w:b/>
                <w:sz w:val="24"/>
                <w:szCs w:val="24"/>
              </w:rPr>
              <w:t xml:space="preserve">Case </w:t>
            </w:r>
            <w:r w:rsidR="00A30AD6" w:rsidRPr="00C44EB9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6F3ED0A0" w:rsidR="00A30AD6" w:rsidRPr="00C44EB9" w:rsidRDefault="00B37FBF" w:rsidP="00CE60DA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Automated</w:t>
            </w:r>
            <w:r w:rsidR="00B0265C" w:rsidRPr="00C44EB9">
              <w:rPr>
                <w:sz w:val="24"/>
                <w:szCs w:val="24"/>
              </w:rPr>
              <w:t xml:space="preserve"> Operations</w:t>
            </w:r>
          </w:p>
        </w:tc>
      </w:tr>
      <w:tr w:rsidR="00E303EF" w14:paraId="5328030E" w14:textId="77777777" w:rsidTr="00CE60DA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C44EB9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335F7290" w:rsidR="00E303EF" w:rsidRPr="00C44EB9" w:rsidRDefault="00B0265C" w:rsidP="00CE60DA">
            <w:pPr>
              <w:pStyle w:val="bp"/>
              <w:ind w:left="39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Verifies that the business rules do not send pump on or off messages while the tank between low and high-level thresholds.</w:t>
            </w:r>
          </w:p>
        </w:tc>
      </w:tr>
      <w:tr w:rsidR="00E303EF" w14:paraId="115B66FD" w14:textId="77777777" w:rsidTr="00CE60DA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C44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54918A" w14:textId="77777777" w:rsidR="00CE60DA" w:rsidRPr="00C44EB9" w:rsidRDefault="00CE60DA" w:rsidP="00CE60DA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Pump is running.</w:t>
            </w:r>
          </w:p>
          <w:p w14:paraId="4B6041A2" w14:textId="77777777" w:rsidR="00CE60DA" w:rsidRPr="00C44EB9" w:rsidRDefault="00CE60DA" w:rsidP="00CE60DA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Dashboard state of pump: running.</w:t>
            </w:r>
          </w:p>
          <w:p w14:paraId="240684D7" w14:textId="77777777" w:rsidR="00CE60DA" w:rsidRPr="00C44EB9" w:rsidRDefault="00CE60DA" w:rsidP="00CE60DA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proofErr w:type="spellStart"/>
            <w:r w:rsidRPr="00C44EB9">
              <w:rPr>
                <w:sz w:val="24"/>
                <w:szCs w:val="24"/>
              </w:rPr>
              <w:t>ThingsBoard</w:t>
            </w:r>
            <w:proofErr w:type="spellEnd"/>
            <w:r w:rsidRPr="00C44EB9">
              <w:rPr>
                <w:sz w:val="24"/>
                <w:szCs w:val="24"/>
              </w:rPr>
              <w:t xml:space="preserve"> has not asked the pump to stop via manual operation.</w:t>
            </w:r>
          </w:p>
          <w:p w14:paraId="3CDD5039" w14:textId="0D2642D5" w:rsidR="00E303EF" w:rsidRPr="00C44EB9" w:rsidRDefault="00CE60DA" w:rsidP="00CE60DA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The “switch pump o</w:t>
            </w:r>
            <w:r w:rsidR="00C01063" w:rsidRPr="00C44EB9">
              <w:rPr>
                <w:sz w:val="24"/>
                <w:szCs w:val="24"/>
              </w:rPr>
              <w:t>f</w:t>
            </w:r>
            <w:r w:rsidRPr="00C44EB9">
              <w:rPr>
                <w:sz w:val="24"/>
                <w:szCs w:val="24"/>
              </w:rPr>
              <w:t xml:space="preserve"> when tank level is </w:t>
            </w:r>
            <w:r w:rsidR="00C01063" w:rsidRPr="00C44EB9">
              <w:rPr>
                <w:sz w:val="24"/>
                <w:szCs w:val="24"/>
              </w:rPr>
              <w:t>above</w:t>
            </w:r>
            <w:r w:rsidRPr="00C44EB9">
              <w:rPr>
                <w:sz w:val="24"/>
                <w:szCs w:val="24"/>
              </w:rPr>
              <w:t xml:space="preserve">” field is set to </w:t>
            </w:r>
            <w:r w:rsidR="00C01063" w:rsidRPr="00C44EB9">
              <w:rPr>
                <w:sz w:val="24"/>
                <w:szCs w:val="24"/>
              </w:rPr>
              <w:t>2</w:t>
            </w:r>
            <w:r w:rsidRPr="00C44EB9">
              <w:rPr>
                <w:sz w:val="24"/>
                <w:szCs w:val="24"/>
              </w:rPr>
              <w:t xml:space="preserve"> </w:t>
            </w:r>
            <w:proofErr w:type="spellStart"/>
            <w:r w:rsidRPr="00C44EB9">
              <w:rPr>
                <w:sz w:val="24"/>
                <w:szCs w:val="24"/>
              </w:rPr>
              <w:t>metres</w:t>
            </w:r>
            <w:proofErr w:type="spellEnd"/>
            <w:r w:rsidRPr="00C44EB9">
              <w:rPr>
                <w:sz w:val="24"/>
                <w:szCs w:val="24"/>
              </w:rPr>
              <w:t>.</w:t>
            </w:r>
          </w:p>
        </w:tc>
      </w:tr>
      <w:tr w:rsidR="00E303EF" w14:paraId="6A732DA2" w14:textId="77777777" w:rsidTr="00CE60D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C44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1E06C02A" w:rsidR="00E303EF" w:rsidRPr="00C44EB9" w:rsidRDefault="00CE60DA" w:rsidP="00CE60DA">
            <w:pPr>
              <w:pStyle w:val="bp"/>
              <w:ind w:left="39"/>
              <w:rPr>
                <w:sz w:val="24"/>
                <w:szCs w:val="24"/>
              </w:rPr>
            </w:pPr>
            <w:r w:rsidRPr="00C44EB9">
              <w:rPr>
                <w:sz w:val="24"/>
                <w:szCs w:val="24"/>
              </w:rPr>
              <w:t>No change to System. Business rules have not sent a message to start the pump as the pump is already running.</w:t>
            </w:r>
          </w:p>
        </w:tc>
      </w:tr>
      <w:tr w:rsidR="00E303EF" w14:paraId="41E2B710" w14:textId="77777777" w:rsidTr="00CE60D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C44EB9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C44EB9">
              <w:rPr>
                <w:b/>
                <w:sz w:val="24"/>
                <w:szCs w:val="24"/>
              </w:rPr>
              <w:t>Notes</w:t>
            </w:r>
            <w:r w:rsidR="00E303EF" w:rsidRPr="00C44EB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EAC865" w14:textId="524CBF19" w:rsidR="00C44EB9" w:rsidRDefault="00C44EB9" w:rsidP="00CE60DA">
            <w:pPr>
              <w:pStyle w:val="bp"/>
              <w:ind w:left="39"/>
              <w:rPr>
                <w:b/>
                <w:bCs/>
                <w:color w:val="FF0000"/>
                <w:sz w:val="24"/>
                <w:szCs w:val="24"/>
              </w:rPr>
            </w:pPr>
            <w:r w:rsidRPr="001D2064">
              <w:rPr>
                <w:b/>
                <w:bCs/>
                <w:sz w:val="24"/>
                <w:szCs w:val="24"/>
              </w:rPr>
              <w:t>This test can be run immediately after BPST00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1D2064">
              <w:rPr>
                <w:b/>
                <w:bCs/>
                <w:sz w:val="24"/>
                <w:szCs w:val="24"/>
              </w:rPr>
              <w:t>, the pre-conditions will be met.</w:t>
            </w:r>
          </w:p>
          <w:p w14:paraId="1F52ADD0" w14:textId="6E9DC711" w:rsidR="00E303EF" w:rsidRPr="00C44EB9" w:rsidRDefault="00B0265C" w:rsidP="00CE60DA">
            <w:pPr>
              <w:pStyle w:val="bp"/>
              <w:ind w:left="39"/>
              <w:rPr>
                <w:b/>
                <w:bCs/>
                <w:color w:val="FF0000"/>
                <w:sz w:val="24"/>
                <w:szCs w:val="24"/>
              </w:rPr>
            </w:pPr>
            <w:r w:rsidRPr="00C44EB9">
              <w:rPr>
                <w:b/>
                <w:bCs/>
                <w:color w:val="FF0000"/>
                <w:sz w:val="24"/>
                <w:szCs w:val="24"/>
              </w:rPr>
              <w:t xml:space="preserve">This is a negative test – there will be no visible change in UI or pump </w:t>
            </w:r>
            <w:r w:rsidR="00CE60DA" w:rsidRPr="00C44EB9">
              <w:rPr>
                <w:b/>
                <w:bCs/>
                <w:color w:val="FF0000"/>
                <w:sz w:val="24"/>
                <w:szCs w:val="24"/>
              </w:rPr>
              <w:t xml:space="preserve">controller </w:t>
            </w:r>
            <w:r w:rsidRPr="00C44EB9">
              <w:rPr>
                <w:b/>
                <w:bCs/>
                <w:color w:val="FF0000"/>
                <w:sz w:val="24"/>
                <w:szCs w:val="24"/>
              </w:rPr>
              <w:t>state.</w:t>
            </w:r>
          </w:p>
        </w:tc>
      </w:tr>
    </w:tbl>
    <w:p w14:paraId="532CC575" w14:textId="77777777" w:rsidR="00CE60DA" w:rsidRDefault="00CE60DA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6995"/>
      </w:tblGrid>
      <w:tr w:rsidR="00CE60DA" w14:paraId="4EDCBF61" w14:textId="77777777" w:rsidTr="00CE60DA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CE60DA" w:rsidRDefault="00CE60D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CE60DA" w:rsidRDefault="00CE60D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995" w:type="dxa"/>
            <w:shd w:val="clear" w:color="auto" w:fill="C0C0C0"/>
          </w:tcPr>
          <w:p w14:paraId="25A35F37" w14:textId="77777777" w:rsidR="00CE60DA" w:rsidRDefault="00CE60D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CE60DA" w14:paraId="4EA85449" w14:textId="77777777" w:rsidTr="00CE60DA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CE60DA" w:rsidRDefault="00CE60D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5942B437" w:rsidR="00CE60DA" w:rsidRPr="00854E58" w:rsidRDefault="00CE60DA" w:rsidP="00BB3AE6">
            <w:pPr>
              <w:pStyle w:val="proc"/>
              <w:numPr>
                <w:ilvl w:val="0"/>
                <w:numId w:val="0"/>
              </w:numPr>
              <w:ind w:left="3" w:hanging="3"/>
              <w:rPr>
                <w:sz w:val="24"/>
              </w:rPr>
            </w:pPr>
            <w:r w:rsidRPr="00B0265C">
              <w:rPr>
                <w:sz w:val="24"/>
              </w:rPr>
              <w:t xml:space="preserve">Use Simulator to send tank sensor message with a level of 1.99 </w:t>
            </w:r>
            <w:proofErr w:type="spellStart"/>
            <w:r w:rsidRPr="00B0265C">
              <w:rPr>
                <w:sz w:val="24"/>
              </w:rPr>
              <w:t>metres</w:t>
            </w:r>
            <w:proofErr w:type="spellEnd"/>
            <w:r w:rsidRPr="00B0265C">
              <w:rPr>
                <w:sz w:val="24"/>
              </w:rPr>
              <w:t>.</w:t>
            </w:r>
          </w:p>
        </w:tc>
        <w:tc>
          <w:tcPr>
            <w:tcW w:w="6995" w:type="dxa"/>
          </w:tcPr>
          <w:p w14:paraId="521A81A7" w14:textId="6334E5B1" w:rsidR="00CE60DA" w:rsidRDefault="00CE60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change to UI</w:t>
            </w:r>
            <w:r w:rsidR="00C01063">
              <w:rPr>
                <w:sz w:val="24"/>
              </w:rPr>
              <w:t xml:space="preserve"> other than the tank level indicator.</w:t>
            </w:r>
          </w:p>
        </w:tc>
      </w:tr>
      <w:tr w:rsidR="00CE60DA" w14:paraId="5AF992E8" w14:textId="77777777" w:rsidTr="00CE60DA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CE60DA" w:rsidRDefault="00CE60D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2FA9886E" w14:textId="0149A8C1" w:rsidR="00CE60DA" w:rsidRDefault="00C010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Command the pump controller to send a status message.</w:t>
            </w:r>
          </w:p>
        </w:tc>
        <w:tc>
          <w:tcPr>
            <w:tcW w:w="6995" w:type="dxa"/>
          </w:tcPr>
          <w:p w14:paraId="15E3B5C9" w14:textId="52CEF4C3" w:rsidR="00CE60DA" w:rsidRDefault="00CE60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change to UI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lastRenderedPageBreak/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27A925FA" w:rsidR="0004651B" w:rsidRPr="00C44EB9" w:rsidRDefault="00C01063" w:rsidP="00374830">
      <w:pPr>
        <w:pStyle w:val="bp"/>
        <w:spacing w:before="0" w:after="0"/>
        <w:rPr>
          <w:b/>
          <w:sz w:val="24"/>
          <w:szCs w:val="24"/>
        </w:rPr>
      </w:pPr>
      <w:r w:rsidRPr="00C44EB9">
        <w:rPr>
          <w:b/>
          <w:sz w:val="24"/>
          <w:szCs w:val="24"/>
        </w:rPr>
        <w:t>Results</w:t>
      </w:r>
    </w:p>
    <w:p w14:paraId="1F22B200" w14:textId="5B72B3A3" w:rsidR="00C01063" w:rsidRDefault="00C01063" w:rsidP="00374830">
      <w:pPr>
        <w:pStyle w:val="bp"/>
        <w:spacing w:before="0" w:after="0"/>
        <w:rPr>
          <w:b/>
          <w:sz w:val="24"/>
          <w:szCs w:val="24"/>
        </w:rPr>
      </w:pPr>
    </w:p>
    <w:p w14:paraId="5A62486F" w14:textId="5B6CB294" w:rsidR="00537D8F" w:rsidRDefault="00537D8F" w:rsidP="00374830">
      <w:pPr>
        <w:pStyle w:val="bp"/>
        <w:spacing w:before="0" w:after="0"/>
        <w:rPr>
          <w:sz w:val="24"/>
          <w:szCs w:val="24"/>
        </w:rPr>
      </w:pPr>
      <w:r w:rsidRPr="00537D8F">
        <w:rPr>
          <w:sz w:val="24"/>
          <w:szCs w:val="24"/>
        </w:rPr>
        <w:t>26/08/2020</w:t>
      </w:r>
    </w:p>
    <w:p w14:paraId="740BBA12" w14:textId="00EE2A5F" w:rsidR="00537D8F" w:rsidRDefault="00537D8F" w:rsidP="00374830">
      <w:pPr>
        <w:pStyle w:val="bp"/>
        <w:spacing w:before="0" w:after="0"/>
        <w:rPr>
          <w:sz w:val="24"/>
          <w:szCs w:val="24"/>
        </w:rPr>
      </w:pPr>
    </w:p>
    <w:p w14:paraId="4BDC2C4B" w14:textId="4F68732E" w:rsidR="00537D8F" w:rsidRDefault="00537D8F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Passed.</w:t>
      </w:r>
    </w:p>
    <w:p w14:paraId="75179488" w14:textId="24AA2A08" w:rsidR="00537D8F" w:rsidRDefault="00537D8F" w:rsidP="00374830">
      <w:pPr>
        <w:pStyle w:val="bp"/>
        <w:spacing w:before="0" w:after="0"/>
        <w:rPr>
          <w:sz w:val="24"/>
          <w:szCs w:val="24"/>
        </w:rPr>
      </w:pPr>
    </w:p>
    <w:p w14:paraId="2F1B3BDD" w14:textId="0C060837" w:rsidR="00537D8F" w:rsidRDefault="00BB3AE6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26943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18.4pt;height:280.8pt;visibility:visible;mso-wrap-style:square">
            <v:imagedata r:id="rId7" o:title=""/>
          </v:shape>
        </w:pict>
      </w:r>
    </w:p>
    <w:p w14:paraId="5E75E18C" w14:textId="6B5AA135" w:rsidR="00C1153F" w:rsidRDefault="00C1153F" w:rsidP="00374830">
      <w:pPr>
        <w:pStyle w:val="bp"/>
        <w:spacing w:before="0" w:after="0"/>
        <w:rPr>
          <w:noProof/>
        </w:rPr>
      </w:pPr>
    </w:p>
    <w:p w14:paraId="0EE756EF" w14:textId="5BFEB8DC" w:rsidR="00C1153F" w:rsidRDefault="00C1153F" w:rsidP="00374830">
      <w:pPr>
        <w:pStyle w:val="bp"/>
        <w:spacing w:before="0" w:after="0"/>
        <w:rPr>
          <w:noProof/>
        </w:rPr>
      </w:pPr>
    </w:p>
    <w:p w14:paraId="5606A5F0" w14:textId="5818D61B" w:rsidR="00C1153F" w:rsidRDefault="00C1153F" w:rsidP="00374830">
      <w:pPr>
        <w:pStyle w:val="bp"/>
        <w:spacing w:before="0" w:after="0"/>
        <w:rPr>
          <w:noProof/>
        </w:rPr>
      </w:pPr>
    </w:p>
    <w:p w14:paraId="4BDAB58E" w14:textId="0ABD1F42" w:rsidR="00C1153F" w:rsidRDefault="00C1153F" w:rsidP="00374830">
      <w:pPr>
        <w:pStyle w:val="bp"/>
        <w:spacing w:before="0" w:after="0"/>
        <w:rPr>
          <w:noProof/>
        </w:rPr>
      </w:pPr>
      <w:r>
        <w:rPr>
          <w:noProof/>
        </w:rPr>
        <w:t>02/09/2020</w:t>
      </w:r>
    </w:p>
    <w:p w14:paraId="1464D06B" w14:textId="46031244" w:rsidR="00C1153F" w:rsidRDefault="00C1153F" w:rsidP="00374830">
      <w:pPr>
        <w:pStyle w:val="bp"/>
        <w:spacing w:before="0" w:after="0"/>
        <w:rPr>
          <w:noProof/>
        </w:rPr>
      </w:pPr>
      <w:r>
        <w:rPr>
          <w:noProof/>
        </w:rPr>
        <w:t>Passed.</w:t>
      </w:r>
    </w:p>
    <w:p w14:paraId="7EE09597" w14:textId="77777777" w:rsidR="00C1153F" w:rsidRDefault="00C1153F" w:rsidP="00374830">
      <w:pPr>
        <w:pStyle w:val="bp"/>
        <w:spacing w:before="0" w:after="0"/>
        <w:rPr>
          <w:noProof/>
        </w:rPr>
      </w:pPr>
    </w:p>
    <w:p w14:paraId="709491D5" w14:textId="4A80D640" w:rsidR="00C1153F" w:rsidRDefault="00BB3AE6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2327187D">
          <v:shape id="_x0000_i1026" type="#_x0000_t75" style="width:9in;height:264.6pt;visibility:visible;mso-wrap-style:square">
            <v:imagedata r:id="rId8" o:title=""/>
          </v:shape>
        </w:pict>
      </w:r>
    </w:p>
    <w:p w14:paraId="4BA82F8A" w14:textId="0E349641" w:rsidR="006E3A06" w:rsidRDefault="006E3A06" w:rsidP="00374830">
      <w:pPr>
        <w:pStyle w:val="bp"/>
        <w:spacing w:before="0" w:after="0"/>
        <w:rPr>
          <w:noProof/>
        </w:rPr>
      </w:pPr>
    </w:p>
    <w:p w14:paraId="1274FC48" w14:textId="2CFF0044" w:rsidR="006E3A06" w:rsidRDefault="006E3A06" w:rsidP="00374830">
      <w:pPr>
        <w:pStyle w:val="bp"/>
        <w:spacing w:before="0" w:after="0"/>
        <w:rPr>
          <w:noProof/>
        </w:rPr>
      </w:pPr>
    </w:p>
    <w:p w14:paraId="7EB14F7A" w14:textId="77777777" w:rsidR="006E3A06" w:rsidRDefault="006E3A06" w:rsidP="006E3A06">
      <w:pPr>
        <w:pStyle w:val="bp"/>
        <w:rPr>
          <w:noProof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t>9/9/2020 – On site test at OAI.</w:t>
      </w:r>
    </w:p>
    <w:p w14:paraId="7342F18E" w14:textId="77777777" w:rsidR="006E3A06" w:rsidRDefault="006E3A06" w:rsidP="006E3A06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4DBA0DB0" w14:textId="75AC02BC" w:rsidR="006E3A06" w:rsidRDefault="006E3A06" w:rsidP="00374830">
      <w:pPr>
        <w:pStyle w:val="bp"/>
        <w:spacing w:before="0" w:after="0"/>
        <w:rPr>
          <w:noProof/>
        </w:rPr>
      </w:pPr>
    </w:p>
    <w:p w14:paraId="168044AA" w14:textId="77777777" w:rsidR="006E3A06" w:rsidRPr="006E3A06" w:rsidRDefault="006E3A06" w:rsidP="006E3A06">
      <w:pPr>
        <w:pStyle w:val="bp"/>
        <w:spacing w:before="0" w:after="0"/>
        <w:rPr>
          <w:sz w:val="24"/>
          <w:szCs w:val="24"/>
        </w:rPr>
      </w:pPr>
      <w:r w:rsidRPr="006E3A06">
        <w:rPr>
          <w:sz w:val="24"/>
          <w:szCs w:val="24"/>
        </w:rPr>
        <w:t>10:28:12.630 -&gt; Send operator requested status message.</w:t>
      </w:r>
    </w:p>
    <w:p w14:paraId="51D6FD68" w14:textId="77777777" w:rsidR="006E3A06" w:rsidRPr="006E3A06" w:rsidRDefault="006E3A06" w:rsidP="006E3A06">
      <w:pPr>
        <w:pStyle w:val="bp"/>
        <w:spacing w:before="0" w:after="0"/>
        <w:rPr>
          <w:sz w:val="24"/>
          <w:szCs w:val="24"/>
        </w:rPr>
      </w:pPr>
      <w:r w:rsidRPr="006E3A06">
        <w:rPr>
          <w:sz w:val="24"/>
          <w:szCs w:val="24"/>
        </w:rPr>
        <w:t>10:28:12.630 -&gt; LoRaWAN will encode and send this message: {'pumpRunning':1,'boreLowLevel':0,'softStartFail':0,'pumpOverload':0,'controllerRestart':0,'highPressure':0,'noFlow':0}</w:t>
      </w:r>
    </w:p>
    <w:p w14:paraId="3FC45BD8" w14:textId="77777777" w:rsidR="006E3A06" w:rsidRPr="006E3A06" w:rsidRDefault="006E3A06" w:rsidP="006E3A06">
      <w:pPr>
        <w:pStyle w:val="bp"/>
        <w:spacing w:before="0" w:after="0"/>
        <w:rPr>
          <w:sz w:val="24"/>
          <w:szCs w:val="24"/>
        </w:rPr>
      </w:pPr>
      <w:r w:rsidRPr="006E3A06">
        <w:rPr>
          <w:sz w:val="24"/>
          <w:szCs w:val="24"/>
        </w:rPr>
        <w:lastRenderedPageBreak/>
        <w:t>10:28:12.630 -&gt; Sending status byte: 01</w:t>
      </w:r>
    </w:p>
    <w:p w14:paraId="62F1D26B" w14:textId="1BE04E04" w:rsidR="006E3A06" w:rsidRDefault="006E3A06" w:rsidP="006E3A06">
      <w:pPr>
        <w:pStyle w:val="bp"/>
        <w:spacing w:before="0" w:after="0"/>
        <w:rPr>
          <w:sz w:val="24"/>
          <w:szCs w:val="24"/>
        </w:rPr>
      </w:pPr>
      <w:r w:rsidRPr="006E3A06">
        <w:rPr>
          <w:sz w:val="24"/>
          <w:szCs w:val="24"/>
        </w:rPr>
        <w:t>10:28:14.752 -&gt; EV_TXCOMPLETE (includes waiting for RX windows)</w:t>
      </w:r>
      <w:r w:rsidRPr="006E3A06">
        <w:rPr>
          <w:sz w:val="24"/>
          <w:szCs w:val="24"/>
        </w:rPr>
        <w:cr/>
      </w:r>
    </w:p>
    <w:p w14:paraId="071DA76E" w14:textId="517EC487" w:rsidR="006E3A06" w:rsidRPr="00537D8F" w:rsidRDefault="006E3A06" w:rsidP="006E3A06">
      <w:pPr>
        <w:pStyle w:val="bp"/>
        <w:spacing w:before="0" w:after="0"/>
        <w:rPr>
          <w:sz w:val="24"/>
          <w:szCs w:val="24"/>
        </w:rPr>
      </w:pPr>
      <w:r w:rsidRPr="00F24BF2">
        <w:rPr>
          <w:noProof/>
        </w:rPr>
        <w:pict w14:anchorId="21583F3D">
          <v:shape id="_x0000_i1028" type="#_x0000_t75" style="width:9in;height:175.8pt;visibility:visible;mso-wrap-style:square">
            <v:imagedata r:id="rId9" o:title=""/>
          </v:shape>
        </w:pict>
      </w:r>
    </w:p>
    <w:sectPr w:rsidR="006E3A06" w:rsidRPr="00537D8F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EC5DD" w14:textId="77777777" w:rsidR="00DE0ED6" w:rsidRDefault="00DE0ED6">
      <w:r>
        <w:separator/>
      </w:r>
    </w:p>
  </w:endnote>
  <w:endnote w:type="continuationSeparator" w:id="0">
    <w:p w14:paraId="6A4AA8F3" w14:textId="77777777" w:rsidR="00DE0ED6" w:rsidRDefault="00DE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AC48" w14:textId="77777777" w:rsidR="00DE0ED6" w:rsidRDefault="00DE0ED6">
      <w:r>
        <w:separator/>
      </w:r>
    </w:p>
  </w:footnote>
  <w:footnote w:type="continuationSeparator" w:id="0">
    <w:p w14:paraId="52602B3C" w14:textId="77777777" w:rsidR="00DE0ED6" w:rsidRDefault="00DE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2783F" w14:paraId="5E9D0303" w14:textId="77777777">
      <w:tc>
        <w:tcPr>
          <w:tcW w:w="6379" w:type="dxa"/>
        </w:tcPr>
        <w:p w14:paraId="7D1A0C05" w14:textId="5B221A61" w:rsidR="0062783F" w:rsidRDefault="0062783F" w:rsidP="0062783F">
          <w:r w:rsidRPr="0062783F">
            <w:t>Automated Operations: Pump continues to run while tank is filling</w:t>
          </w:r>
        </w:p>
      </w:tc>
      <w:tc>
        <w:tcPr>
          <w:tcW w:w="3179" w:type="dxa"/>
        </w:tcPr>
        <w:p w14:paraId="6B4C065D" w14:textId="7DE8FC0D" w:rsidR="0062783F" w:rsidRDefault="0062783F" w:rsidP="0062783F"/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F62F0"/>
    <w:multiLevelType w:val="hybridMultilevel"/>
    <w:tmpl w:val="5B101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29B8"/>
    <w:rsid w:val="00036ABF"/>
    <w:rsid w:val="00037A8E"/>
    <w:rsid w:val="000449EF"/>
    <w:rsid w:val="0004651B"/>
    <w:rsid w:val="00090A99"/>
    <w:rsid w:val="00096482"/>
    <w:rsid w:val="000D007E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0A6B"/>
    <w:rsid w:val="00531B5A"/>
    <w:rsid w:val="00536681"/>
    <w:rsid w:val="00537D8F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83F"/>
    <w:rsid w:val="00635CE7"/>
    <w:rsid w:val="00683635"/>
    <w:rsid w:val="006B5D41"/>
    <w:rsid w:val="006D4DE0"/>
    <w:rsid w:val="006E3A06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65C"/>
    <w:rsid w:val="00B12289"/>
    <w:rsid w:val="00B137E9"/>
    <w:rsid w:val="00B3013D"/>
    <w:rsid w:val="00B3144A"/>
    <w:rsid w:val="00B37FBF"/>
    <w:rsid w:val="00B55524"/>
    <w:rsid w:val="00B5620B"/>
    <w:rsid w:val="00B71A35"/>
    <w:rsid w:val="00B73DEB"/>
    <w:rsid w:val="00BA717F"/>
    <w:rsid w:val="00BB3AE6"/>
    <w:rsid w:val="00BE784F"/>
    <w:rsid w:val="00C01063"/>
    <w:rsid w:val="00C05D0A"/>
    <w:rsid w:val="00C070A0"/>
    <w:rsid w:val="00C07137"/>
    <w:rsid w:val="00C074E2"/>
    <w:rsid w:val="00C1153F"/>
    <w:rsid w:val="00C229AB"/>
    <w:rsid w:val="00C32112"/>
    <w:rsid w:val="00C34B6E"/>
    <w:rsid w:val="00C44EB9"/>
    <w:rsid w:val="00C4752B"/>
    <w:rsid w:val="00C759F0"/>
    <w:rsid w:val="00C87E36"/>
    <w:rsid w:val="00C94212"/>
    <w:rsid w:val="00CC47D2"/>
    <w:rsid w:val="00CC7449"/>
    <w:rsid w:val="00CC74EE"/>
    <w:rsid w:val="00CD6734"/>
    <w:rsid w:val="00CE60DA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0ED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34C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13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13</cp:revision>
  <cp:lastPrinted>2003-10-05T22:49:00Z</cp:lastPrinted>
  <dcterms:created xsi:type="dcterms:W3CDTF">2020-08-11T11:21:00Z</dcterms:created>
  <dcterms:modified xsi:type="dcterms:W3CDTF">2020-09-09T00:29:00Z</dcterms:modified>
</cp:coreProperties>
</file>