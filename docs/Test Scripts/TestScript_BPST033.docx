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9E7CA0A" w:rsidR="00B37FBF" w:rsidRPr="00FA2DE6" w:rsidRDefault="007E268F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T</w:t>
            </w:r>
            <w:r w:rsidR="00177BFD">
              <w:rPr>
                <w:szCs w:val="24"/>
              </w:rPr>
              <w:t>rans</w:t>
            </w:r>
            <w:r>
              <w:rPr>
                <w:szCs w:val="24"/>
              </w:rPr>
              <w:t>m</w:t>
            </w:r>
            <w:r w:rsidR="00177BFD">
              <w:rPr>
                <w:szCs w:val="24"/>
              </w:rPr>
              <w:t>it status indicator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3483F789" w:rsidR="00A30AD6" w:rsidRPr="00FA2DE6" w:rsidRDefault="00177BFD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  <w:r>
              <w:rPr>
                <w:szCs w:val="24"/>
              </w:rPr>
              <w:t>Downlink command lost</w:t>
            </w: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472A9C3B" w:rsidR="00E303EF" w:rsidRPr="00FA2DE6" w:rsidRDefault="007A66DF" w:rsidP="00FA2DE6">
            <w:pPr>
              <w:pStyle w:val="bp"/>
              <w:ind w:left="39"/>
              <w:rPr>
                <w:szCs w:val="24"/>
              </w:rPr>
            </w:pPr>
            <w:r w:rsidRPr="00FA2DE6">
              <w:rPr>
                <w:szCs w:val="24"/>
              </w:rPr>
              <w:t xml:space="preserve">This test verifies the </w:t>
            </w:r>
            <w:r w:rsidR="00177BFD">
              <w:rPr>
                <w:szCs w:val="24"/>
              </w:rPr>
              <w:t>trans</w:t>
            </w:r>
            <w:r w:rsidR="007E268F">
              <w:rPr>
                <w:szCs w:val="24"/>
              </w:rPr>
              <w:t>m</w:t>
            </w:r>
            <w:r w:rsidR="00177BFD">
              <w:rPr>
                <w:szCs w:val="24"/>
              </w:rPr>
              <w:t>it status indicator shows the current state of the most recent command properly</w:t>
            </w:r>
            <w:r w:rsidRPr="00FA2DE6">
              <w:rPr>
                <w:szCs w:val="24"/>
              </w:rPr>
              <w:t>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E135E9" w14:textId="77777777" w:rsidR="00177BFD" w:rsidRDefault="007A66DF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 w:rsidRPr="00FA2DE6">
              <w:rPr>
                <w:szCs w:val="24"/>
              </w:rPr>
              <w:t>Pump Not Running</w:t>
            </w:r>
            <w:r w:rsidR="00177BFD">
              <w:rPr>
                <w:szCs w:val="24"/>
              </w:rPr>
              <w:t>.</w:t>
            </w:r>
          </w:p>
          <w:p w14:paraId="096E82E6" w14:textId="77777777" w:rsidR="00177BFD" w:rsidRDefault="007A66DF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 w:rsidRPr="00FA2DE6">
              <w:rPr>
                <w:szCs w:val="24"/>
              </w:rPr>
              <w:t>System State of Pump: Not running</w:t>
            </w:r>
            <w:r w:rsidR="00177BFD">
              <w:rPr>
                <w:szCs w:val="24"/>
              </w:rPr>
              <w:t>.</w:t>
            </w:r>
          </w:p>
          <w:p w14:paraId="3C1C0FBC" w14:textId="77777777" w:rsidR="00E303EF" w:rsidRDefault="007A66DF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proofErr w:type="spellStart"/>
            <w:r w:rsidRPr="00FA2DE6">
              <w:rPr>
                <w:szCs w:val="24"/>
              </w:rPr>
              <w:t>ThingsBoard</w:t>
            </w:r>
            <w:proofErr w:type="spellEnd"/>
            <w:r w:rsidRPr="00FA2DE6">
              <w:rPr>
                <w:szCs w:val="24"/>
              </w:rPr>
              <w:t xml:space="preserve"> has not asked the pump to start.</w:t>
            </w:r>
          </w:p>
          <w:p w14:paraId="1F445D06" w14:textId="77777777" w:rsidR="00177BFD" w:rsidRDefault="00177BFD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Automatic operation is off.</w:t>
            </w:r>
          </w:p>
          <w:p w14:paraId="22B8061E" w14:textId="77777777" w:rsidR="00177BFD" w:rsidRDefault="00177BFD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 active alarms.</w:t>
            </w:r>
          </w:p>
          <w:p w14:paraId="3CDD5039" w14:textId="10BD6319" w:rsidR="00177BFD" w:rsidRPr="00FA2DE6" w:rsidRDefault="007E268F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T</w:t>
            </w:r>
            <w:r w:rsidR="00177BFD">
              <w:rPr>
                <w:szCs w:val="24"/>
              </w:rPr>
              <w:t>rans</w:t>
            </w:r>
            <w:r>
              <w:rPr>
                <w:szCs w:val="24"/>
              </w:rPr>
              <w:t>m</w:t>
            </w:r>
            <w:r w:rsidR="00177BFD">
              <w:rPr>
                <w:szCs w:val="24"/>
              </w:rPr>
              <w:t>it status indicator is green.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05681170" w:rsidR="00E303EF" w:rsidRPr="00FA2DE6" w:rsidRDefault="007E268F" w:rsidP="00177BFD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T</w:t>
            </w:r>
            <w:r w:rsidR="00177BFD">
              <w:rPr>
                <w:szCs w:val="24"/>
              </w:rPr>
              <w:t>rans</w:t>
            </w:r>
            <w:r>
              <w:rPr>
                <w:szCs w:val="24"/>
              </w:rPr>
              <w:t>m</w:t>
            </w:r>
            <w:r w:rsidR="00177BFD">
              <w:rPr>
                <w:szCs w:val="24"/>
              </w:rPr>
              <w:t>it status indicator is green</w:t>
            </w:r>
            <w:r w:rsidR="00177BFD">
              <w:rPr>
                <w:szCs w:val="24"/>
              </w:rPr>
              <w:t>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0141166E" w:rsidR="00E303EF" w:rsidRPr="00177BFD" w:rsidRDefault="00177BFD" w:rsidP="002220C8">
            <w:pPr>
              <w:pStyle w:val="bp"/>
              <w:rPr>
                <w:bCs/>
                <w:szCs w:val="24"/>
              </w:rPr>
            </w:pPr>
            <w:r>
              <w:rPr>
                <w:bCs/>
                <w:szCs w:val="24"/>
              </w:rPr>
              <w:t>This test must be run with the pump controller simulator so the delivery and content of the status messages can be controlled.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087A5F">
            <w:pPr>
              <w:pStyle w:val="proc"/>
              <w:numPr>
                <w:ilvl w:val="0"/>
                <w:numId w:val="0"/>
              </w:numPr>
              <w:ind w:left="13"/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 w:rsidP="00087A5F">
            <w:pPr>
              <w:pStyle w:val="bp"/>
              <w:ind w:left="42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118D5268" w:rsidR="00B02347" w:rsidRDefault="00177BFD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Use the manual switch on the dashboard to send a pump on command</w:t>
            </w:r>
            <w:r w:rsidR="00B02347">
              <w:t>.</w:t>
            </w:r>
          </w:p>
        </w:tc>
        <w:tc>
          <w:tcPr>
            <w:tcW w:w="6662" w:type="dxa"/>
          </w:tcPr>
          <w:p w14:paraId="5CBFEBF7" w14:textId="77777777" w:rsidR="00B02347" w:rsidRDefault="00177BFD" w:rsidP="00177BFD">
            <w:pPr>
              <w:pStyle w:val="bp"/>
              <w:numPr>
                <w:ilvl w:val="0"/>
                <w:numId w:val="31"/>
              </w:numPr>
            </w:pPr>
            <w:r>
              <w:t>The switch is in the on position.</w:t>
            </w:r>
          </w:p>
          <w:p w14:paraId="15E3B5C9" w14:textId="1B36F469" w:rsidR="00177BFD" w:rsidRDefault="00177BFD" w:rsidP="00177BFD">
            <w:pPr>
              <w:pStyle w:val="bp"/>
              <w:numPr>
                <w:ilvl w:val="0"/>
                <w:numId w:val="31"/>
              </w:numPr>
            </w:pPr>
            <w:r>
              <w:t>The in-transit indicator is yellow.</w:t>
            </w:r>
          </w:p>
        </w:tc>
      </w:tr>
      <w:tr w:rsidR="00B02347" w14:paraId="40B44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85B994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C2D40CD" w14:textId="18141C3A" w:rsidR="00B02347" w:rsidRDefault="00B02347" w:rsidP="00087A5F">
            <w:pPr>
              <w:pStyle w:val="proc"/>
              <w:numPr>
                <w:ilvl w:val="0"/>
                <w:numId w:val="0"/>
              </w:numPr>
              <w:ind w:left="13"/>
            </w:pPr>
            <w:r w:rsidRPr="007A66DF">
              <w:t xml:space="preserve">Wait </w:t>
            </w:r>
            <w:r w:rsidR="00177BFD">
              <w:t>11 minutes</w:t>
            </w:r>
            <w:r>
              <w:t>.</w:t>
            </w:r>
          </w:p>
        </w:tc>
        <w:tc>
          <w:tcPr>
            <w:tcW w:w="6662" w:type="dxa"/>
          </w:tcPr>
          <w:p w14:paraId="5F1BD0BD" w14:textId="53A10849" w:rsidR="00B02347" w:rsidRDefault="00177BFD" w:rsidP="00177BFD">
            <w:pPr>
              <w:pStyle w:val="bp"/>
              <w:numPr>
                <w:ilvl w:val="0"/>
                <w:numId w:val="31"/>
              </w:numPr>
            </w:pPr>
            <w:r>
              <w:t>Nothing happens.</w:t>
            </w:r>
          </w:p>
        </w:tc>
      </w:tr>
      <w:tr w:rsidR="00177BFD" w14:paraId="0EBDDDB7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E6AF712" w14:textId="77777777" w:rsidR="00177BFD" w:rsidRDefault="00177BFD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89555FE" w14:textId="228E8F7B" w:rsidR="00177BFD" w:rsidRPr="007A66DF" w:rsidRDefault="00177BFD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Send a status message from the simulator with </w:t>
            </w:r>
            <w:proofErr w:type="spellStart"/>
            <w:r>
              <w:t>pumpRunning</w:t>
            </w:r>
            <w:proofErr w:type="spellEnd"/>
            <w:r>
              <w:t>: 0.</w:t>
            </w:r>
          </w:p>
        </w:tc>
        <w:tc>
          <w:tcPr>
            <w:tcW w:w="6662" w:type="dxa"/>
          </w:tcPr>
          <w:p w14:paraId="0F7AD6C4" w14:textId="09DBEE87" w:rsidR="00177BFD" w:rsidRDefault="00177BFD" w:rsidP="00177BFD">
            <w:pPr>
              <w:pStyle w:val="bp"/>
              <w:numPr>
                <w:ilvl w:val="0"/>
                <w:numId w:val="31"/>
              </w:numPr>
            </w:pPr>
            <w:r>
              <w:t xml:space="preserve">The switch is in the </w:t>
            </w:r>
            <w:r w:rsidR="007E268F">
              <w:t xml:space="preserve">on </w:t>
            </w:r>
            <w:r>
              <w:t>position.</w:t>
            </w:r>
          </w:p>
          <w:p w14:paraId="0410ACB2" w14:textId="75FD3F85" w:rsidR="00177BFD" w:rsidRDefault="00177BFD" w:rsidP="00177BFD">
            <w:pPr>
              <w:pStyle w:val="bp"/>
              <w:numPr>
                <w:ilvl w:val="0"/>
                <w:numId w:val="31"/>
              </w:numPr>
            </w:pPr>
            <w:r>
              <w:t>The in-transit indicator is red.</w:t>
            </w:r>
          </w:p>
        </w:tc>
      </w:tr>
      <w:tr w:rsidR="007E268F" w14:paraId="21A2FBE9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34D0ECE" w14:textId="77777777" w:rsidR="007E268F" w:rsidRDefault="007E268F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6E3DD976" w14:textId="66403D96" w:rsidR="007E268F" w:rsidRDefault="004A4AE5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Send a status message from the simulator with </w:t>
            </w:r>
            <w:proofErr w:type="spellStart"/>
            <w:r>
              <w:t>pumpRunning</w:t>
            </w:r>
            <w:proofErr w:type="spellEnd"/>
            <w:r>
              <w:t xml:space="preserve">: </w:t>
            </w:r>
            <w:r>
              <w:t>1</w:t>
            </w:r>
            <w:r>
              <w:t>.</w:t>
            </w:r>
          </w:p>
        </w:tc>
        <w:tc>
          <w:tcPr>
            <w:tcW w:w="6662" w:type="dxa"/>
          </w:tcPr>
          <w:p w14:paraId="1C5C94E1" w14:textId="77777777" w:rsidR="007E268F" w:rsidRDefault="004A4AE5" w:rsidP="00177BFD">
            <w:pPr>
              <w:pStyle w:val="bp"/>
              <w:numPr>
                <w:ilvl w:val="0"/>
                <w:numId w:val="31"/>
              </w:numPr>
            </w:pPr>
            <w:r>
              <w:t>The switch is in the on position.</w:t>
            </w:r>
          </w:p>
          <w:p w14:paraId="659EBB79" w14:textId="77777777" w:rsidR="004A4AE5" w:rsidRDefault="004A4AE5" w:rsidP="00177BFD">
            <w:pPr>
              <w:pStyle w:val="bp"/>
              <w:numPr>
                <w:ilvl w:val="0"/>
                <w:numId w:val="31"/>
              </w:numPr>
            </w:pPr>
            <w:r>
              <w:t xml:space="preserve">The in-transit indicator is </w:t>
            </w:r>
            <w:r>
              <w:t>green</w:t>
            </w:r>
            <w:r>
              <w:t>.</w:t>
            </w:r>
          </w:p>
          <w:p w14:paraId="55CC81F8" w14:textId="356186B0" w:rsidR="008379EE" w:rsidRDefault="008379EE" w:rsidP="00177BFD">
            <w:pPr>
              <w:pStyle w:val="bp"/>
              <w:numPr>
                <w:ilvl w:val="0"/>
                <w:numId w:val="31"/>
              </w:numPr>
            </w:pPr>
            <w:r>
              <w:t>The Running on the dashboard LED is lit.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09AAE2A5" w:rsidR="00F31F6D" w:rsidRDefault="007E268F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11</w:t>
      </w:r>
      <w:r w:rsidR="00F31F6D" w:rsidRPr="002220C8">
        <w:rPr>
          <w:szCs w:val="24"/>
        </w:rPr>
        <w:t>/0</w:t>
      </w:r>
      <w:r>
        <w:rPr>
          <w:szCs w:val="24"/>
        </w:rPr>
        <w:t>9</w:t>
      </w:r>
      <w:r w:rsidR="00F31F6D" w:rsidRPr="002220C8">
        <w:rPr>
          <w:szCs w:val="24"/>
        </w:rPr>
        <w:t>/2020</w:t>
      </w:r>
    </w:p>
    <w:p w14:paraId="7BC57BBA" w14:textId="622879B7" w:rsidR="00364838" w:rsidRDefault="00364838" w:rsidP="00374830">
      <w:pPr>
        <w:pStyle w:val="bp"/>
        <w:spacing w:before="0" w:after="0"/>
        <w:rPr>
          <w:szCs w:val="24"/>
        </w:rPr>
      </w:pPr>
    </w:p>
    <w:p w14:paraId="45D25818" w14:textId="57067B58" w:rsidR="00364838" w:rsidRPr="00331F03" w:rsidRDefault="00364838" w:rsidP="00374830">
      <w:pPr>
        <w:pStyle w:val="bp"/>
        <w:spacing w:before="0" w:after="0"/>
        <w:rPr>
          <w:color w:val="70AD47"/>
          <w:szCs w:val="24"/>
        </w:rPr>
      </w:pPr>
      <w:r w:rsidRPr="00331F03">
        <w:rPr>
          <w:color w:val="70AD47"/>
          <w:szCs w:val="24"/>
        </w:rPr>
        <w:t>Passed.</w:t>
      </w:r>
    </w:p>
    <w:p w14:paraId="2948213D" w14:textId="0BFDD455" w:rsidR="00F31F6D" w:rsidRDefault="00F31F6D" w:rsidP="00374830">
      <w:pPr>
        <w:pStyle w:val="bp"/>
        <w:spacing w:before="0" w:after="0"/>
        <w:rPr>
          <w:szCs w:val="24"/>
        </w:rPr>
      </w:pPr>
      <w:bookmarkStart w:id="0" w:name="_GoBack"/>
      <w:bookmarkEnd w:id="0"/>
    </w:p>
    <w:p w14:paraId="23C77A0D" w14:textId="153063A8" w:rsidR="007E268F" w:rsidRDefault="007E268F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Step 1.</w:t>
      </w:r>
    </w:p>
    <w:p w14:paraId="2FBF8350" w14:textId="3709BF54" w:rsidR="007E268F" w:rsidRPr="002220C8" w:rsidRDefault="007E268F" w:rsidP="00374830">
      <w:pPr>
        <w:pStyle w:val="bp"/>
        <w:spacing w:before="0" w:after="0"/>
        <w:rPr>
          <w:szCs w:val="24"/>
        </w:rPr>
      </w:pPr>
      <w:r w:rsidRPr="000F767E">
        <w:rPr>
          <w:noProof/>
        </w:rPr>
        <w:lastRenderedPageBreak/>
        <w:pict w14:anchorId="16FE5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354.75pt;visibility:visible;mso-wrap-style:square">
            <v:imagedata r:id="rId10" o:title=""/>
          </v:shape>
        </w:pict>
      </w:r>
    </w:p>
    <w:p w14:paraId="79817CEF" w14:textId="77777777" w:rsidR="00F31F6D" w:rsidRPr="002220C8" w:rsidRDefault="00F31F6D" w:rsidP="00374830">
      <w:pPr>
        <w:pStyle w:val="bp"/>
        <w:spacing w:before="0" w:after="0"/>
        <w:rPr>
          <w:szCs w:val="24"/>
        </w:rPr>
      </w:pPr>
    </w:p>
    <w:p w14:paraId="7CB25CD6" w14:textId="018FDE42" w:rsidR="008D1BA8" w:rsidRDefault="007E268F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Step 3.</w:t>
      </w:r>
    </w:p>
    <w:p w14:paraId="0F1D842B" w14:textId="7A642143" w:rsidR="007E268F" w:rsidRDefault="007E268F" w:rsidP="00374830">
      <w:pPr>
        <w:pStyle w:val="bp"/>
        <w:spacing w:before="0" w:after="0"/>
        <w:rPr>
          <w:szCs w:val="24"/>
        </w:rPr>
      </w:pPr>
    </w:p>
    <w:p w14:paraId="6E5CF7A8" w14:textId="7BF9386D" w:rsidR="007E268F" w:rsidRDefault="007E268F" w:rsidP="00374830">
      <w:pPr>
        <w:pStyle w:val="bp"/>
        <w:spacing w:before="0" w:after="0"/>
        <w:rPr>
          <w:noProof/>
        </w:rPr>
      </w:pPr>
      <w:r w:rsidRPr="000F767E">
        <w:rPr>
          <w:noProof/>
        </w:rPr>
        <w:lastRenderedPageBreak/>
        <w:pict w14:anchorId="126EC4D6">
          <v:shape id="_x0000_i1027" type="#_x0000_t75" style="width:9in;height:354.75pt;visibility:visible;mso-wrap-style:square">
            <v:imagedata r:id="rId11" o:title=""/>
          </v:shape>
        </w:pict>
      </w:r>
    </w:p>
    <w:p w14:paraId="22F6A0EA" w14:textId="6A87F976" w:rsidR="008379EE" w:rsidRDefault="008379EE" w:rsidP="00374830">
      <w:pPr>
        <w:pStyle w:val="bp"/>
        <w:spacing w:before="0" w:after="0"/>
        <w:rPr>
          <w:noProof/>
        </w:rPr>
      </w:pPr>
    </w:p>
    <w:p w14:paraId="7D7A1681" w14:textId="0BBB93B6" w:rsidR="008379EE" w:rsidRDefault="008379EE" w:rsidP="00374830">
      <w:pPr>
        <w:pStyle w:val="bp"/>
        <w:spacing w:before="0" w:after="0"/>
        <w:rPr>
          <w:noProof/>
        </w:rPr>
      </w:pPr>
      <w:r>
        <w:rPr>
          <w:noProof/>
        </w:rPr>
        <w:t>Step 4.</w:t>
      </w:r>
    </w:p>
    <w:p w14:paraId="361E66D0" w14:textId="475B0E28" w:rsidR="008379EE" w:rsidRDefault="008379EE" w:rsidP="00374830">
      <w:pPr>
        <w:pStyle w:val="bp"/>
        <w:spacing w:before="0" w:after="0"/>
        <w:rPr>
          <w:noProof/>
        </w:rPr>
      </w:pPr>
    </w:p>
    <w:p w14:paraId="0B3AF125" w14:textId="3F0D8568" w:rsidR="008379EE" w:rsidRPr="002220C8" w:rsidRDefault="008379EE" w:rsidP="00374830">
      <w:pPr>
        <w:pStyle w:val="bp"/>
        <w:spacing w:before="0" w:after="0"/>
        <w:rPr>
          <w:szCs w:val="24"/>
        </w:rPr>
      </w:pPr>
      <w:r w:rsidRPr="000F767E">
        <w:rPr>
          <w:noProof/>
        </w:rPr>
        <w:lastRenderedPageBreak/>
        <w:pict w14:anchorId="62AA6C67">
          <v:shape id="_x0000_i1030" type="#_x0000_t75" style="width:9in;height:354.75pt;visibility:visible;mso-wrap-style:square">
            <v:imagedata r:id="rId12" o:title=""/>
          </v:shape>
        </w:pict>
      </w:r>
    </w:p>
    <w:sectPr w:rsidR="008379EE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033DB" w14:textId="77777777" w:rsidR="00331F03" w:rsidRDefault="00331F03">
      <w:r>
        <w:separator/>
      </w:r>
    </w:p>
  </w:endnote>
  <w:endnote w:type="continuationSeparator" w:id="0">
    <w:p w14:paraId="00E3E78F" w14:textId="77777777" w:rsidR="00331F03" w:rsidRDefault="0033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331F03">
      <w:fldChar w:fldCharType="begin"/>
    </w:r>
    <w:r w:rsidR="00331F03">
      <w:instrText xml:space="preserve"> DOCPROPERTY  Company  \* MERGEFORMAT </w:instrText>
    </w:r>
    <w:r w:rsidR="00331F03">
      <w:fldChar w:fldCharType="separate"/>
    </w:r>
    <w:r>
      <w:t>The IT Crowd</w:t>
    </w:r>
    <w:r w:rsidR="00331F03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E621" w14:textId="77777777" w:rsidR="00331F03" w:rsidRDefault="00331F03">
      <w:r>
        <w:separator/>
      </w:r>
    </w:p>
  </w:footnote>
  <w:footnote w:type="continuationSeparator" w:id="0">
    <w:p w14:paraId="0AF656B0" w14:textId="77777777" w:rsidR="00331F03" w:rsidRDefault="00331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331F03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6268B85" w:rsidR="00177BFD" w:rsidRDefault="00324A77" w:rsidP="00B71A35">
          <w:r>
            <w:t>T</w:t>
          </w:r>
          <w:r w:rsidR="00177BFD">
            <w:t>rans</w:t>
          </w:r>
          <w:r>
            <w:t>m</w:t>
          </w:r>
          <w:r w:rsidR="00177BFD">
            <w:t>it status indicator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500C4E"/>
    <w:multiLevelType w:val="hybridMultilevel"/>
    <w:tmpl w:val="DE6C6408"/>
    <w:lvl w:ilvl="0" w:tplc="09A2E8F0">
      <w:start w:val="5"/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4AEA"/>
    <w:rsid w:val="000278E8"/>
    <w:rsid w:val="00036ABF"/>
    <w:rsid w:val="00037A8E"/>
    <w:rsid w:val="000449EF"/>
    <w:rsid w:val="0004651B"/>
    <w:rsid w:val="00087A5F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77BF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24A77"/>
    <w:rsid w:val="00331345"/>
    <w:rsid w:val="00331F03"/>
    <w:rsid w:val="00353537"/>
    <w:rsid w:val="00362280"/>
    <w:rsid w:val="00364838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AE5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7E268F"/>
    <w:rsid w:val="00800C1D"/>
    <w:rsid w:val="00821B7F"/>
    <w:rsid w:val="00830BD8"/>
    <w:rsid w:val="008379EE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37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A25"/>
    <w:rsid w:val="00F30EEB"/>
    <w:rsid w:val="00F31F6D"/>
    <w:rsid w:val="00F45076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37F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333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98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19</cp:revision>
  <cp:lastPrinted>2003-10-05T22:49:00Z</cp:lastPrinted>
  <dcterms:created xsi:type="dcterms:W3CDTF">2020-08-11T11:21:00Z</dcterms:created>
  <dcterms:modified xsi:type="dcterms:W3CDTF">2020-09-11T03:33:00Z</dcterms:modified>
</cp:coreProperties>
</file>