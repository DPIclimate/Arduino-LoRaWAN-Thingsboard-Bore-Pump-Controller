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0AEB15E7" w:rsidR="00B37FBF" w:rsidRPr="00FA2DE6" w:rsidRDefault="001062E6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 alarm</w:t>
            </w:r>
            <w:r w:rsidR="00355328">
              <w:rPr>
                <w:sz w:val="24"/>
                <w:szCs w:val="24"/>
              </w:rPr>
              <w:t xml:space="preserve"> repeats</w:t>
            </w:r>
            <w:r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4AFEE574" w:rsidR="00E303EF" w:rsidRPr="0061007B" w:rsidRDefault="001062E6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Bore low level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279E6A89" w:rsidR="00E303EF" w:rsidRDefault="001062E6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Bore Low Level</w:t>
            </w:r>
            <w:r w:rsidR="00276FFE">
              <w:rPr>
                <w:sz w:val="24"/>
                <w:szCs w:val="24"/>
              </w:rPr>
              <w:t xml:space="preserve"> LED: On</w:t>
            </w:r>
          </w:p>
          <w:p w14:paraId="34598C96" w14:textId="07249305" w:rsidR="00114134" w:rsidRPr="001062E6" w:rsidRDefault="001062E6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Bore Low Level 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3B0DAD46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bore low level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EF54" w14:textId="28EC791A" w:rsidR="004E6DC6" w:rsidRPr="00355328" w:rsidRDefault="00355328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There is no change on the dash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7777777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2F4EF2E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  <w:r w:rsidR="00355328">
        <w:rPr>
          <w:b/>
          <w:bCs/>
          <w:color w:val="00B050"/>
          <w:sz w:val="24"/>
          <w:szCs w:val="24"/>
        </w:rPr>
        <w:t xml:space="preserve"> - Dashboard unchanged</w:t>
      </w:r>
    </w:p>
    <w:p w14:paraId="4550010E" w14:textId="228C2FB0" w:rsidR="004E6DC6" w:rsidRDefault="00F05001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64C5BA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08.25pt;height:27pt;visibility:visible;mso-wrap-style:square">
            <v:imagedata r:id="rId7" o:title=""/>
          </v:shape>
        </w:pict>
      </w:r>
    </w:p>
    <w:p w14:paraId="770E291C" w14:textId="77777777" w:rsidR="00355328" w:rsidRDefault="00355328" w:rsidP="00374830">
      <w:pPr>
        <w:pStyle w:val="bp"/>
        <w:spacing w:before="0" w:after="0"/>
        <w:rPr>
          <w:noProof/>
        </w:rPr>
      </w:pP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449B9AA7" w:rsidR="004E6DC6" w:rsidRDefault="004547BE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147416CE">
          <v:shape id="_x0000_i1026" type="#_x0000_t75" style="width:9in;height:239.25pt;visibility:visible;mso-wrap-style:square">
            <v:imagedata r:id="rId8" o:title=""/>
          </v:shape>
        </w:pict>
      </w:r>
    </w:p>
    <w:p w14:paraId="55B13C2B" w14:textId="3266CC2D" w:rsidR="001062E6" w:rsidRDefault="001062E6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893F7" w14:textId="77777777" w:rsidR="00F05001" w:rsidRDefault="00F05001">
      <w:r>
        <w:separator/>
      </w:r>
    </w:p>
  </w:endnote>
  <w:endnote w:type="continuationSeparator" w:id="0">
    <w:p w14:paraId="2AD112DA" w14:textId="77777777" w:rsidR="00F05001" w:rsidRDefault="00F0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F05001">
      <w:fldChar w:fldCharType="begin"/>
    </w:r>
    <w:r w:rsidR="00F05001">
      <w:instrText xml:space="preserve"> DOCPROPERTY  Company  \* MERGEFORMAT </w:instrText>
    </w:r>
    <w:r w:rsidR="00F05001">
      <w:fldChar w:fldCharType="separate"/>
    </w:r>
    <w:r>
      <w:t>The IT Crowd</w:t>
    </w:r>
    <w:r w:rsidR="00F05001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CB012" w14:textId="77777777" w:rsidR="00F05001" w:rsidRDefault="00F05001">
      <w:r>
        <w:separator/>
      </w:r>
    </w:p>
  </w:footnote>
  <w:footnote w:type="continuationSeparator" w:id="0">
    <w:p w14:paraId="45ADCAAA" w14:textId="77777777" w:rsidR="00F05001" w:rsidRDefault="00F0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F05001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487E9C92" w:rsidR="008D1BA8" w:rsidRDefault="00355328" w:rsidP="00B71A35">
          <w:r>
            <w:rPr>
              <w:sz w:val="24"/>
              <w:szCs w:val="24"/>
            </w:rPr>
            <w:t>No new Bore low level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5F50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547BE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44FE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B5704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05001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4</cp:revision>
  <cp:lastPrinted>2003-10-05T22:49:00Z</cp:lastPrinted>
  <dcterms:created xsi:type="dcterms:W3CDTF">2020-09-10T07:17:00Z</dcterms:created>
  <dcterms:modified xsi:type="dcterms:W3CDTF">2020-09-10T07:23:00Z</dcterms:modified>
</cp:coreProperties>
</file>