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40A5C391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215CB939" w:rsidR="00B37FBF" w:rsidRPr="00FA2DE6" w:rsidRDefault="008C60A9" w:rsidP="003553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B3729B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alarm</w:t>
            </w:r>
            <w:r w:rsidR="00355328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  <w:szCs w:val="24"/>
              </w:rPr>
              <w:t>resolved</w:t>
            </w:r>
            <w:r w:rsidR="001062E6">
              <w:rPr>
                <w:sz w:val="24"/>
                <w:szCs w:val="24"/>
              </w:rPr>
              <w:t xml:space="preserve">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</w:t>
            </w:r>
            <w:r w:rsidR="00355328">
              <w:rPr>
                <w:sz w:val="24"/>
                <w:szCs w:val="24"/>
              </w:rPr>
              <w:t xml:space="preserve">not </w:t>
            </w:r>
            <w:r w:rsidR="001062E6">
              <w:rPr>
                <w:sz w:val="24"/>
                <w:szCs w:val="24"/>
              </w:rPr>
              <w:t>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BD2B1CA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</w:t>
            </w:r>
            <w:r w:rsidR="00355328">
              <w:rPr>
                <w:sz w:val="24"/>
                <w:szCs w:val="24"/>
              </w:rPr>
              <w:t xml:space="preserve"> Not</w:t>
            </w:r>
            <w:r w:rsidRPr="00FA2DE6">
              <w:rPr>
                <w:sz w:val="24"/>
                <w:szCs w:val="24"/>
              </w:rPr>
              <w:t xml:space="preserve"> Running; </w:t>
            </w:r>
          </w:p>
          <w:p w14:paraId="3CDD5039" w14:textId="30C51788" w:rsidR="00E303EF" w:rsidRPr="0061007B" w:rsidRDefault="008C60A9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B3729B">
              <w:rPr>
                <w:sz w:val="24"/>
                <w:szCs w:val="24"/>
              </w:rPr>
              <w:t xml:space="preserve"> </w:t>
            </w:r>
            <w:r w:rsidR="00355328">
              <w:rPr>
                <w:sz w:val="24"/>
                <w:szCs w:val="24"/>
              </w:rPr>
              <w:t>On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9F616C" w14:textId="5B9BF56F" w:rsidR="00114134" w:rsidRDefault="008C60A9" w:rsidP="008A5BBC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B3729B">
              <w:rPr>
                <w:sz w:val="24"/>
                <w:szCs w:val="24"/>
              </w:rPr>
              <w:t xml:space="preserve"> </w:t>
            </w:r>
            <w:r w:rsidR="00276FFE">
              <w:rPr>
                <w:sz w:val="24"/>
                <w:szCs w:val="24"/>
              </w:rPr>
              <w:t>LED: O</w:t>
            </w:r>
            <w:r w:rsidR="008A5BBC">
              <w:rPr>
                <w:sz w:val="24"/>
                <w:szCs w:val="24"/>
              </w:rPr>
              <w:t>ff</w:t>
            </w:r>
          </w:p>
          <w:p w14:paraId="34598C96" w14:textId="35D55445" w:rsidR="008A5BBC" w:rsidRPr="008A5BBC" w:rsidRDefault="008C60A9" w:rsidP="008A5BBC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Flow</w:t>
            </w:r>
            <w:r w:rsidR="00B3729B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  <w:szCs w:val="24"/>
              </w:rPr>
              <w:t>alarm is cleared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51BDCB48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8C60A9">
              <w:rPr>
                <w:sz w:val="24"/>
                <w:szCs w:val="24"/>
              </w:rPr>
              <w:t>No Flow</w:t>
            </w:r>
            <w:r w:rsidR="00B3729B">
              <w:rPr>
                <w:sz w:val="24"/>
                <w:szCs w:val="24"/>
              </w:rPr>
              <w:t xml:space="preserve"> </w:t>
            </w:r>
            <w:r w:rsidR="004E6DC6">
              <w:t xml:space="preserve">= </w:t>
            </w:r>
            <w:r w:rsidR="008A5BBC">
              <w:t>0</w:t>
            </w:r>
            <w:r w:rsidR="004E6DC6">
              <w:t xml:space="preserve">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A2756" w14:textId="391208F6" w:rsidR="004E6DC6" w:rsidRDefault="008C60A9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No Flow</w:t>
            </w:r>
            <w:r w:rsidR="00B3729B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</w:rPr>
              <w:t>LED turns off</w:t>
            </w:r>
          </w:p>
          <w:p w14:paraId="5B32EF54" w14:textId="74028A10" w:rsidR="008A5BBC" w:rsidRPr="00355328" w:rsidRDefault="008C60A9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  <w:szCs w:val="24"/>
              </w:rPr>
              <w:t>No Flow</w:t>
            </w:r>
            <w:r w:rsidR="00B3729B">
              <w:rPr>
                <w:sz w:val="24"/>
                <w:szCs w:val="24"/>
              </w:rPr>
              <w:t xml:space="preserve"> </w:t>
            </w:r>
            <w:r w:rsidR="008A5BBC">
              <w:rPr>
                <w:sz w:val="24"/>
              </w:rPr>
              <w:t>alarm is cleared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12EEA5AD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8569F68" w14:textId="7D1E1BA1" w:rsidR="00355328" w:rsidRDefault="00355328" w:rsidP="00374830">
      <w:pPr>
        <w:pStyle w:val="bp"/>
        <w:spacing w:before="0" w:after="0"/>
        <w:rPr>
          <w:b/>
          <w:sz w:val="24"/>
          <w:szCs w:val="24"/>
        </w:rPr>
      </w:pPr>
    </w:p>
    <w:p w14:paraId="0716E248" w14:textId="77777777" w:rsidR="008A5BBC" w:rsidRDefault="008A5BBC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lastRenderedPageBreak/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05650A2C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SUCCESS!</w:t>
      </w:r>
    </w:p>
    <w:p w14:paraId="3EEE75A7" w14:textId="02B8EFC3" w:rsidR="007C78C9" w:rsidRDefault="007C78C9" w:rsidP="00374830">
      <w:pPr>
        <w:pStyle w:val="bp"/>
        <w:spacing w:before="0" w:after="0"/>
        <w:rPr>
          <w:noProof/>
        </w:rPr>
      </w:pPr>
    </w:p>
    <w:p w14:paraId="666BF8C3" w14:textId="26EA0E03" w:rsidR="00FB0505" w:rsidRDefault="008C60A9" w:rsidP="00374830">
      <w:pPr>
        <w:pStyle w:val="bp"/>
        <w:spacing w:before="0" w:after="0"/>
        <w:rPr>
          <w:noProof/>
        </w:rPr>
      </w:pPr>
      <w:r w:rsidRPr="00126A9D">
        <w:rPr>
          <w:noProof/>
        </w:rPr>
        <w:pict w14:anchorId="4EB5D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600pt;height:20.25pt;visibility:visible;mso-wrap-style:square">
            <v:imagedata r:id="rId7" o:title=""/>
          </v:shape>
        </w:pict>
      </w:r>
    </w:p>
    <w:p w14:paraId="55B13C2B" w14:textId="44C13E8E" w:rsidR="001062E6" w:rsidRDefault="008C60A9" w:rsidP="007973A8">
      <w:pPr>
        <w:rPr>
          <w:noProof/>
        </w:rPr>
      </w:pPr>
      <w:bookmarkStart w:id="0" w:name="_GoBack"/>
      <w:bookmarkEnd w:id="0"/>
      <w:r w:rsidRPr="00126A9D">
        <w:rPr>
          <w:noProof/>
        </w:rPr>
        <w:pict w14:anchorId="6678D647">
          <v:shape id="_x0000_i1032" type="#_x0000_t75" style="width:9in;height:152.25pt;visibility:visible;mso-wrap-style:square">
            <v:imagedata r:id="rId8" o:title=""/>
          </v:shape>
        </w:pict>
      </w: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CADE0" w14:textId="77777777" w:rsidR="00BD24BE" w:rsidRDefault="00BD24BE">
      <w:r>
        <w:separator/>
      </w:r>
    </w:p>
  </w:endnote>
  <w:endnote w:type="continuationSeparator" w:id="0">
    <w:p w14:paraId="5420115C" w14:textId="77777777" w:rsidR="00BD24BE" w:rsidRDefault="00BD2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677A4" w14:textId="77777777" w:rsidR="00BD24BE" w:rsidRDefault="00BD24BE">
      <w:r>
        <w:separator/>
      </w:r>
    </w:p>
  </w:footnote>
  <w:footnote w:type="continuationSeparator" w:id="0">
    <w:p w14:paraId="1CD1ACA2" w14:textId="77777777" w:rsidR="00BD24BE" w:rsidRDefault="00BD2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9455AD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4AB451F5" w:rsidR="008D1BA8" w:rsidRDefault="008C60A9" w:rsidP="00B71A35">
          <w:r>
            <w:rPr>
              <w:sz w:val="24"/>
              <w:szCs w:val="24"/>
            </w:rPr>
            <w:t>No Flow</w:t>
          </w:r>
          <w:r w:rsidR="00355328">
            <w:rPr>
              <w:sz w:val="24"/>
              <w:szCs w:val="24"/>
            </w:rPr>
            <w:t xml:space="preserve"> alarm</w:t>
          </w:r>
          <w:r w:rsidR="00B3729B">
            <w:rPr>
              <w:sz w:val="24"/>
              <w:szCs w:val="24"/>
            </w:rPr>
            <w:t xml:space="preserve"> resolved</w:t>
          </w:r>
          <w:r w:rsidR="00355328">
            <w:rPr>
              <w:sz w:val="24"/>
              <w:szCs w:val="24"/>
            </w:rPr>
            <w:t xml:space="preserve">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11467"/>
    <w:rsid w:val="00024113"/>
    <w:rsid w:val="000278E8"/>
    <w:rsid w:val="00036ABF"/>
    <w:rsid w:val="00037A8E"/>
    <w:rsid w:val="000449EF"/>
    <w:rsid w:val="0004651B"/>
    <w:rsid w:val="00054B6C"/>
    <w:rsid w:val="00090A99"/>
    <w:rsid w:val="00096482"/>
    <w:rsid w:val="000C5F50"/>
    <w:rsid w:val="000D5952"/>
    <w:rsid w:val="000E3C24"/>
    <w:rsid w:val="000F4382"/>
    <w:rsid w:val="001062E6"/>
    <w:rsid w:val="001079AA"/>
    <w:rsid w:val="00114134"/>
    <w:rsid w:val="00127DBF"/>
    <w:rsid w:val="001538E1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76FFE"/>
    <w:rsid w:val="00284917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44FFC"/>
    <w:rsid w:val="00353537"/>
    <w:rsid w:val="00355328"/>
    <w:rsid w:val="00362280"/>
    <w:rsid w:val="00374830"/>
    <w:rsid w:val="00382D26"/>
    <w:rsid w:val="003910B3"/>
    <w:rsid w:val="003A25C3"/>
    <w:rsid w:val="003D2ED7"/>
    <w:rsid w:val="003E0132"/>
    <w:rsid w:val="003E438C"/>
    <w:rsid w:val="003F1D6E"/>
    <w:rsid w:val="00434231"/>
    <w:rsid w:val="004379C9"/>
    <w:rsid w:val="004451D2"/>
    <w:rsid w:val="0046703C"/>
    <w:rsid w:val="004A0610"/>
    <w:rsid w:val="004A279E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23A9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750E5"/>
    <w:rsid w:val="00780A9A"/>
    <w:rsid w:val="00796CD4"/>
    <w:rsid w:val="007973A8"/>
    <w:rsid w:val="007A66DF"/>
    <w:rsid w:val="007C0EA0"/>
    <w:rsid w:val="007C41CD"/>
    <w:rsid w:val="007C78C9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A5BBC"/>
    <w:rsid w:val="008C60A9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455AD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0BCB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29B"/>
    <w:rsid w:val="00B37FBF"/>
    <w:rsid w:val="00B5620B"/>
    <w:rsid w:val="00B71A35"/>
    <w:rsid w:val="00B81B80"/>
    <w:rsid w:val="00BA717F"/>
    <w:rsid w:val="00BD24BE"/>
    <w:rsid w:val="00BE784F"/>
    <w:rsid w:val="00BF2086"/>
    <w:rsid w:val="00C044FE"/>
    <w:rsid w:val="00C05D0A"/>
    <w:rsid w:val="00C070A0"/>
    <w:rsid w:val="00C07137"/>
    <w:rsid w:val="00C074E2"/>
    <w:rsid w:val="00C07F77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30EEB"/>
    <w:rsid w:val="00F31F6D"/>
    <w:rsid w:val="00F45076"/>
    <w:rsid w:val="00F909B2"/>
    <w:rsid w:val="00FA2DE6"/>
    <w:rsid w:val="00FB0505"/>
    <w:rsid w:val="00FB0E1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2020-09-10T08:16:00Z</dcterms:created>
  <dcterms:modified xsi:type="dcterms:W3CDTF">2020-09-10T08:17:00Z</dcterms:modified>
</cp:coreProperties>
</file>