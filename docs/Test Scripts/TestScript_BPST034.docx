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49" w:type="dxa"/>
        <w:tblLayout w:type="fixed"/>
        <w:tblLook w:val="0000" w:firstRow="0" w:lastRow="0" w:firstColumn="0" w:lastColumn="0" w:noHBand="0" w:noVBand="0"/>
      </w:tblPr>
      <w:tblGrid>
        <w:gridCol w:w="2093"/>
        <w:gridCol w:w="11056"/>
      </w:tblGrid>
      <w:tr w:rsidR="00B37FBF" w14:paraId="72FDFBB7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17DAD0" w14:textId="77777777" w:rsidR="00B37FBF" w:rsidRPr="00FA2DE6" w:rsidRDefault="00B37FBF" w:rsidP="00B37FBF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Test Name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321289" w14:textId="3D25ACFA" w:rsidR="00B37FBF" w:rsidRPr="00FA2DE6" w:rsidRDefault="001A79AB" w:rsidP="001A79AB">
            <w:pPr>
              <w:pStyle w:val="bp"/>
              <w:tabs>
                <w:tab w:val="left" w:pos="1785"/>
              </w:tabs>
              <w:ind w:left="39"/>
              <w:rPr>
                <w:color w:val="0000FF"/>
                <w:szCs w:val="24"/>
              </w:rPr>
            </w:pPr>
            <w:r>
              <w:t>Estimated Fill Time Updates</w:t>
            </w:r>
          </w:p>
        </w:tc>
      </w:tr>
      <w:tr w:rsidR="00A30AD6" w14:paraId="3BE2F11D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4AE958B" w14:textId="77777777" w:rsidR="00A30AD6" w:rsidRPr="00FA2DE6" w:rsidRDefault="00E303EF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Use</w:t>
            </w:r>
            <w:r w:rsidR="00531B5A" w:rsidRPr="00FA2DE6">
              <w:rPr>
                <w:b/>
                <w:szCs w:val="24"/>
              </w:rPr>
              <w:t xml:space="preserve"> </w:t>
            </w:r>
            <w:r w:rsidRPr="00FA2DE6">
              <w:rPr>
                <w:b/>
                <w:szCs w:val="24"/>
              </w:rPr>
              <w:t xml:space="preserve">Case </w:t>
            </w:r>
            <w:r w:rsidR="00A30AD6" w:rsidRPr="00FA2DE6">
              <w:rPr>
                <w:b/>
                <w:szCs w:val="24"/>
              </w:rPr>
              <w:t>Tested: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ABA4EE" w14:textId="41B4060A" w:rsidR="00A30AD6" w:rsidRPr="00FA2DE6" w:rsidRDefault="001A79AB" w:rsidP="00FA2DE6">
            <w:pPr>
              <w:pStyle w:val="bp"/>
              <w:tabs>
                <w:tab w:val="left" w:pos="5685"/>
              </w:tabs>
              <w:ind w:left="39"/>
              <w:rPr>
                <w:szCs w:val="24"/>
              </w:rPr>
            </w:pPr>
            <w:r w:rsidRPr="001A79AB">
              <w:rPr>
                <w:szCs w:val="24"/>
              </w:rPr>
              <w:t>Dashboard estimates tank fill time</w:t>
            </w:r>
          </w:p>
        </w:tc>
      </w:tr>
      <w:tr w:rsidR="00E303EF" w14:paraId="5328030E" w14:textId="77777777" w:rsidTr="00B02347">
        <w:trPr>
          <w:cantSplit/>
          <w:trHeight w:val="711"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C48B749" w14:textId="77777777" w:rsidR="00E303EF" w:rsidRPr="00FA2DE6" w:rsidRDefault="00E303EF" w:rsidP="00D24817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Test Description: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CAC2583" w14:textId="07F67FBD" w:rsidR="00E303EF" w:rsidRPr="00FA2DE6" w:rsidRDefault="007A66DF" w:rsidP="00FA2DE6">
            <w:pPr>
              <w:pStyle w:val="bp"/>
              <w:ind w:left="39"/>
              <w:rPr>
                <w:szCs w:val="24"/>
              </w:rPr>
            </w:pPr>
            <w:r w:rsidRPr="00FA2DE6">
              <w:rPr>
                <w:szCs w:val="24"/>
              </w:rPr>
              <w:t xml:space="preserve">This test verifies the business rules automatically </w:t>
            </w:r>
            <w:r w:rsidR="001A79AB">
              <w:rPr>
                <w:szCs w:val="24"/>
              </w:rPr>
              <w:t>update the estimated tank fill time</w:t>
            </w:r>
            <w:r w:rsidRPr="00FA2DE6">
              <w:rPr>
                <w:szCs w:val="24"/>
              </w:rPr>
              <w:t>.</w:t>
            </w:r>
          </w:p>
        </w:tc>
      </w:tr>
      <w:tr w:rsidR="00E303EF" w14:paraId="115B66FD" w14:textId="77777777" w:rsidTr="00B02347">
        <w:trPr>
          <w:cantSplit/>
          <w:tblHeader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10A2294" w14:textId="77777777" w:rsidR="00E303EF" w:rsidRPr="00FA2DE6" w:rsidRDefault="00E303EF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Pre-conditions</w:t>
            </w:r>
          </w:p>
        </w:tc>
        <w:tc>
          <w:tcPr>
            <w:tcW w:w="110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CDD5039" w14:textId="74454BA9" w:rsidR="00E303EF" w:rsidRPr="00FA2DE6" w:rsidRDefault="001A79AB" w:rsidP="001A79AB">
            <w:pPr>
              <w:pStyle w:val="bp"/>
              <w:numPr>
                <w:ilvl w:val="0"/>
                <w:numId w:val="31"/>
              </w:numPr>
              <w:rPr>
                <w:szCs w:val="24"/>
              </w:rPr>
            </w:pPr>
            <w:r>
              <w:rPr>
                <w:szCs w:val="24"/>
              </w:rPr>
              <w:t>None</w:t>
            </w:r>
            <w:r w:rsidR="007A66DF" w:rsidRPr="00FA2DE6">
              <w:rPr>
                <w:szCs w:val="24"/>
              </w:rPr>
              <w:t>.</w:t>
            </w:r>
          </w:p>
        </w:tc>
      </w:tr>
      <w:tr w:rsidR="00E303EF" w14:paraId="6A732DA2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A8AA7F0" w14:textId="77777777" w:rsidR="00E303EF" w:rsidRPr="00FA2DE6" w:rsidRDefault="00E303EF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Post-conditions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4598C96" w14:textId="1DACD90B" w:rsidR="00E303EF" w:rsidRPr="00FA2DE6" w:rsidRDefault="001A79AB" w:rsidP="001A79AB">
            <w:pPr>
              <w:pStyle w:val="bp"/>
              <w:numPr>
                <w:ilvl w:val="0"/>
                <w:numId w:val="31"/>
              </w:numPr>
              <w:rPr>
                <w:szCs w:val="24"/>
              </w:rPr>
            </w:pPr>
            <w:r>
              <w:rPr>
                <w:szCs w:val="24"/>
              </w:rPr>
              <w:t>Estimated tank fill time value is correct.</w:t>
            </w:r>
          </w:p>
        </w:tc>
      </w:tr>
      <w:tr w:rsidR="00E303EF" w14:paraId="41E2B710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FAA8334" w14:textId="77777777" w:rsidR="00E303EF" w:rsidRPr="00FA2DE6" w:rsidRDefault="00A37650">
            <w:pPr>
              <w:pStyle w:val="bp"/>
              <w:spacing w:before="0" w:after="0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Notes</w:t>
            </w:r>
            <w:r w:rsidR="00E303EF" w:rsidRPr="00FA2DE6">
              <w:rPr>
                <w:b/>
                <w:szCs w:val="24"/>
              </w:rPr>
              <w:t>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52ADD0" w14:textId="69F76078" w:rsidR="00E303EF" w:rsidRPr="001A79AB" w:rsidRDefault="001A79AB" w:rsidP="002220C8">
            <w:pPr>
              <w:pStyle w:val="bp"/>
              <w:rPr>
                <w:bCs/>
                <w:szCs w:val="24"/>
              </w:rPr>
            </w:pPr>
            <w:r>
              <w:rPr>
                <w:bCs/>
                <w:szCs w:val="24"/>
              </w:rPr>
              <w:t>This test must be performed using the tank level sensor simulator.</w:t>
            </w:r>
          </w:p>
        </w:tc>
      </w:tr>
    </w:tbl>
    <w:p w14:paraId="653093F5" w14:textId="77777777" w:rsidR="00650792" w:rsidRDefault="00650792"/>
    <w:tbl>
      <w:tblPr>
        <w:tblW w:w="131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929"/>
        <w:gridCol w:w="6662"/>
      </w:tblGrid>
      <w:tr w:rsidR="00B02347" w14:paraId="4EDCBF61" w14:textId="77777777" w:rsidTr="00B02347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28DA511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</w:pPr>
          </w:p>
        </w:tc>
        <w:tc>
          <w:tcPr>
            <w:tcW w:w="59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F02487A" w14:textId="77777777" w:rsidR="00B02347" w:rsidRDefault="00B02347" w:rsidP="00087A5F">
            <w:pPr>
              <w:pStyle w:val="proc"/>
              <w:numPr>
                <w:ilvl w:val="0"/>
                <w:numId w:val="0"/>
              </w:numPr>
              <w:ind w:left="13"/>
              <w:jc w:val="center"/>
            </w:pPr>
            <w:r>
              <w:rPr>
                <w:b/>
              </w:rPr>
              <w:t>TEST STEP</w:t>
            </w:r>
          </w:p>
        </w:tc>
        <w:tc>
          <w:tcPr>
            <w:tcW w:w="6662" w:type="dxa"/>
            <w:shd w:val="clear" w:color="auto" w:fill="C0C0C0"/>
          </w:tcPr>
          <w:p w14:paraId="25A35F37" w14:textId="77777777" w:rsidR="00B02347" w:rsidRDefault="00B02347" w:rsidP="00087A5F">
            <w:pPr>
              <w:pStyle w:val="bp"/>
              <w:ind w:left="42"/>
              <w:jc w:val="center"/>
            </w:pPr>
            <w:r>
              <w:rPr>
                <w:b/>
              </w:rPr>
              <w:t>EXPECTED TEST RESULTS</w:t>
            </w:r>
          </w:p>
        </w:tc>
      </w:tr>
      <w:tr w:rsidR="00E30951" w14:paraId="2B4663B1" w14:textId="77777777" w:rsidTr="00B02347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843E9A3" w14:textId="77777777" w:rsidR="00E30951" w:rsidRDefault="00E30951" w:rsidP="00B71A35">
            <w:pPr>
              <w:pStyle w:val="proc"/>
            </w:pPr>
          </w:p>
        </w:tc>
        <w:tc>
          <w:tcPr>
            <w:tcW w:w="5929" w:type="dxa"/>
            <w:tcBorders>
              <w:left w:val="single" w:sz="4" w:space="0" w:color="auto"/>
            </w:tcBorders>
          </w:tcPr>
          <w:p w14:paraId="406700BC" w14:textId="329A5ABA" w:rsidR="00E30951" w:rsidRDefault="00E30951" w:rsidP="00087A5F">
            <w:pPr>
              <w:pStyle w:val="proc"/>
              <w:numPr>
                <w:ilvl w:val="0"/>
                <w:numId w:val="0"/>
              </w:numPr>
              <w:ind w:left="13"/>
            </w:pPr>
            <w:r>
              <w:t xml:space="preserve">Send a tank level sensor message with a depth of </w:t>
            </w:r>
            <w:r>
              <w:t>-</w:t>
            </w:r>
            <w:r>
              <w:t>0</w:t>
            </w:r>
            <w:r>
              <w:t>.5</w:t>
            </w:r>
            <w:r>
              <w:t>m.</w:t>
            </w:r>
          </w:p>
        </w:tc>
        <w:tc>
          <w:tcPr>
            <w:tcW w:w="6662" w:type="dxa"/>
          </w:tcPr>
          <w:p w14:paraId="4A940310" w14:textId="0E65E681" w:rsidR="00E30951" w:rsidRDefault="00E30951" w:rsidP="00087A5F">
            <w:pPr>
              <w:pStyle w:val="bp"/>
              <w:ind w:left="42"/>
            </w:pPr>
            <w:r>
              <w:t xml:space="preserve">The estimated time on the dashboard shows </w:t>
            </w:r>
            <w:r>
              <w:t>8</w:t>
            </w:r>
            <w:r>
              <w:t xml:space="preserve">h </w:t>
            </w:r>
            <w:r>
              <w:t>0</w:t>
            </w:r>
            <w:r>
              <w:t>m.</w:t>
            </w:r>
          </w:p>
        </w:tc>
      </w:tr>
      <w:tr w:rsidR="00B02347" w14:paraId="5AF992E8" w14:textId="77777777" w:rsidTr="00B02347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AB65361" w14:textId="77777777" w:rsidR="00B02347" w:rsidRDefault="00B02347" w:rsidP="00B71A35">
            <w:pPr>
              <w:pStyle w:val="proc"/>
            </w:pPr>
          </w:p>
        </w:tc>
        <w:tc>
          <w:tcPr>
            <w:tcW w:w="5929" w:type="dxa"/>
            <w:tcBorders>
              <w:left w:val="single" w:sz="4" w:space="0" w:color="auto"/>
            </w:tcBorders>
          </w:tcPr>
          <w:p w14:paraId="2FA9886E" w14:textId="2B6636FA" w:rsidR="00B02347" w:rsidRDefault="001A79AB" w:rsidP="00087A5F">
            <w:pPr>
              <w:pStyle w:val="proc"/>
              <w:numPr>
                <w:ilvl w:val="0"/>
                <w:numId w:val="0"/>
              </w:numPr>
              <w:ind w:left="13"/>
            </w:pPr>
            <w:r>
              <w:t>Send a tank level sensor message with a depth of 0m</w:t>
            </w:r>
            <w:r w:rsidR="00B02347">
              <w:t>.</w:t>
            </w:r>
          </w:p>
        </w:tc>
        <w:tc>
          <w:tcPr>
            <w:tcW w:w="6662" w:type="dxa"/>
          </w:tcPr>
          <w:p w14:paraId="15E3B5C9" w14:textId="02A5E581" w:rsidR="00B02347" w:rsidRDefault="00E30951" w:rsidP="00087A5F">
            <w:pPr>
              <w:pStyle w:val="bp"/>
              <w:ind w:left="42"/>
            </w:pPr>
            <w:r>
              <w:t>The estimated time on the dashboard shows 7h 56m.</w:t>
            </w:r>
          </w:p>
        </w:tc>
      </w:tr>
      <w:tr w:rsidR="00B02347" w14:paraId="40B442E8" w14:textId="77777777" w:rsidTr="00B02347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3385B994" w14:textId="77777777" w:rsidR="00B02347" w:rsidRDefault="00B02347" w:rsidP="00B71A35">
            <w:pPr>
              <w:pStyle w:val="proc"/>
            </w:pPr>
          </w:p>
        </w:tc>
        <w:tc>
          <w:tcPr>
            <w:tcW w:w="5929" w:type="dxa"/>
            <w:tcBorders>
              <w:left w:val="single" w:sz="4" w:space="0" w:color="auto"/>
            </w:tcBorders>
          </w:tcPr>
          <w:p w14:paraId="2C2D40CD" w14:textId="22EF382A" w:rsidR="00B02347" w:rsidRDefault="00E30951" w:rsidP="00087A5F">
            <w:pPr>
              <w:pStyle w:val="proc"/>
              <w:numPr>
                <w:ilvl w:val="0"/>
                <w:numId w:val="0"/>
              </w:numPr>
              <w:ind w:left="13"/>
            </w:pPr>
            <w:r>
              <w:t xml:space="preserve">Send a tank level sensor message with a depth of </w:t>
            </w:r>
            <w:r>
              <w:t>0.91</w:t>
            </w:r>
            <w:r>
              <w:t>m.</w:t>
            </w:r>
          </w:p>
        </w:tc>
        <w:tc>
          <w:tcPr>
            <w:tcW w:w="6662" w:type="dxa"/>
          </w:tcPr>
          <w:p w14:paraId="5F1BD0BD" w14:textId="590CB87B" w:rsidR="00B02347" w:rsidRDefault="00E30951" w:rsidP="00087A5F">
            <w:pPr>
              <w:pStyle w:val="bp"/>
              <w:ind w:left="42"/>
            </w:pPr>
            <w:r>
              <w:t xml:space="preserve">The estimated time on the dashboard shows </w:t>
            </w:r>
            <w:r>
              <w:t>4</w:t>
            </w:r>
            <w:r>
              <w:t xml:space="preserve">h </w:t>
            </w:r>
            <w:r w:rsidR="007D131D">
              <w:t>19</w:t>
            </w:r>
            <w:r>
              <w:t>m.</w:t>
            </w:r>
          </w:p>
        </w:tc>
      </w:tr>
      <w:tr w:rsidR="00E30951" w14:paraId="7508EEFF" w14:textId="77777777" w:rsidTr="00B02347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3EE6CA3F" w14:textId="77777777" w:rsidR="00E30951" w:rsidRDefault="00E30951" w:rsidP="00B71A35">
            <w:pPr>
              <w:pStyle w:val="proc"/>
            </w:pPr>
          </w:p>
        </w:tc>
        <w:tc>
          <w:tcPr>
            <w:tcW w:w="5929" w:type="dxa"/>
            <w:tcBorders>
              <w:left w:val="single" w:sz="4" w:space="0" w:color="auto"/>
            </w:tcBorders>
          </w:tcPr>
          <w:p w14:paraId="36E99D97" w14:textId="14F2D0DB" w:rsidR="00E30951" w:rsidRDefault="00E30951" w:rsidP="00087A5F">
            <w:pPr>
              <w:pStyle w:val="proc"/>
              <w:numPr>
                <w:ilvl w:val="0"/>
                <w:numId w:val="0"/>
              </w:numPr>
              <w:ind w:left="13"/>
            </w:pPr>
            <w:r>
              <w:t xml:space="preserve">Send a tank level sensor message with a depth of </w:t>
            </w:r>
            <w:r>
              <w:t>1.8</w:t>
            </w:r>
            <w:r>
              <w:t>m.</w:t>
            </w:r>
          </w:p>
        </w:tc>
        <w:tc>
          <w:tcPr>
            <w:tcW w:w="6662" w:type="dxa"/>
          </w:tcPr>
          <w:p w14:paraId="3B4F875E" w14:textId="47499422" w:rsidR="00E30951" w:rsidRDefault="00E30951" w:rsidP="00087A5F">
            <w:pPr>
              <w:pStyle w:val="bp"/>
              <w:ind w:left="42"/>
            </w:pPr>
            <w:r>
              <w:t xml:space="preserve">The estimated time on the dashboard shows </w:t>
            </w:r>
            <w:r>
              <w:t>0</w:t>
            </w:r>
            <w:r>
              <w:t xml:space="preserve">h </w:t>
            </w:r>
            <w:r>
              <w:t>47</w:t>
            </w:r>
            <w:r>
              <w:t>m.</w:t>
            </w:r>
          </w:p>
        </w:tc>
      </w:tr>
      <w:tr w:rsidR="00E30951" w14:paraId="0243379D" w14:textId="77777777" w:rsidTr="00B02347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4FDC9CBF" w14:textId="77777777" w:rsidR="00E30951" w:rsidRDefault="00E30951" w:rsidP="00B71A35">
            <w:pPr>
              <w:pStyle w:val="proc"/>
            </w:pPr>
          </w:p>
        </w:tc>
        <w:tc>
          <w:tcPr>
            <w:tcW w:w="5929" w:type="dxa"/>
            <w:tcBorders>
              <w:left w:val="single" w:sz="4" w:space="0" w:color="auto"/>
            </w:tcBorders>
          </w:tcPr>
          <w:p w14:paraId="5D7636E8" w14:textId="7EC88381" w:rsidR="00E30951" w:rsidRDefault="00E30951" w:rsidP="00087A5F">
            <w:pPr>
              <w:pStyle w:val="proc"/>
              <w:numPr>
                <w:ilvl w:val="0"/>
                <w:numId w:val="0"/>
              </w:numPr>
              <w:ind w:left="13"/>
            </w:pPr>
            <w:r>
              <w:t xml:space="preserve">Send a tank level sensor message with a depth of </w:t>
            </w:r>
            <w:r>
              <w:t>2</w:t>
            </w:r>
            <w:r>
              <w:t>.</w:t>
            </w:r>
            <w:r>
              <w:t>0</w:t>
            </w:r>
            <w:r>
              <w:t>m.</w:t>
            </w:r>
          </w:p>
        </w:tc>
        <w:tc>
          <w:tcPr>
            <w:tcW w:w="6662" w:type="dxa"/>
          </w:tcPr>
          <w:p w14:paraId="1B255539" w14:textId="0B054900" w:rsidR="00E30951" w:rsidRDefault="00E30951" w:rsidP="00087A5F">
            <w:pPr>
              <w:pStyle w:val="bp"/>
              <w:ind w:left="42"/>
            </w:pPr>
            <w:r>
              <w:t xml:space="preserve">The estimated time on the dashboard shows 0h </w:t>
            </w:r>
            <w:r>
              <w:t>15</w:t>
            </w:r>
            <w:r>
              <w:t>m.</w:t>
            </w:r>
          </w:p>
        </w:tc>
      </w:tr>
      <w:tr w:rsidR="00E30951" w14:paraId="6A43CDBB" w14:textId="77777777" w:rsidTr="00B02347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527EE0A" w14:textId="77777777" w:rsidR="00E30951" w:rsidRDefault="00E30951" w:rsidP="00E30951">
            <w:pPr>
              <w:pStyle w:val="proc"/>
            </w:pPr>
          </w:p>
        </w:tc>
        <w:tc>
          <w:tcPr>
            <w:tcW w:w="5929" w:type="dxa"/>
            <w:tcBorders>
              <w:left w:val="single" w:sz="4" w:space="0" w:color="auto"/>
            </w:tcBorders>
          </w:tcPr>
          <w:p w14:paraId="07E3C49C" w14:textId="754AFA06" w:rsidR="00E30951" w:rsidRDefault="00E30951" w:rsidP="00E30951">
            <w:pPr>
              <w:pStyle w:val="proc"/>
              <w:numPr>
                <w:ilvl w:val="0"/>
                <w:numId w:val="0"/>
              </w:numPr>
              <w:ind w:left="13"/>
            </w:pPr>
            <w:r>
              <w:t>Send a tank level sensor message with a depth of 2.</w:t>
            </w:r>
            <w:r>
              <w:t>2</w:t>
            </w:r>
            <w:r>
              <w:t>m.</w:t>
            </w:r>
          </w:p>
        </w:tc>
        <w:tc>
          <w:tcPr>
            <w:tcW w:w="6662" w:type="dxa"/>
          </w:tcPr>
          <w:p w14:paraId="47FA5962" w14:textId="291C148B" w:rsidR="00E30951" w:rsidRDefault="00E30951" w:rsidP="00E30951">
            <w:pPr>
              <w:pStyle w:val="bp"/>
              <w:ind w:left="42"/>
            </w:pPr>
            <w:r>
              <w:t>The estimated time on the dashboard shows 0h 15m.</w:t>
            </w:r>
          </w:p>
        </w:tc>
      </w:tr>
    </w:tbl>
    <w:p w14:paraId="5E778756" w14:textId="77777777" w:rsidR="00A30AD6" w:rsidRDefault="00A30AD6" w:rsidP="00374830">
      <w:pPr>
        <w:pStyle w:val="bp"/>
        <w:spacing w:before="0" w:after="0"/>
      </w:pPr>
    </w:p>
    <w:p w14:paraId="2A8FCBE7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p w14:paraId="698E38B4" w14:textId="77777777"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10223ECA" w14:textId="77777777"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14:paraId="106202AA" w14:textId="77777777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CF865B" w14:textId="77777777"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14:paraId="525BD070" w14:textId="77777777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0CF0AD" w14:textId="77777777"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79EA2C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19853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181951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903B2D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3B05D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14:paraId="36F83B4A" w14:textId="77777777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27582F88" w14:textId="77777777"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14:paraId="7D243BE2" w14:textId="77777777"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</w:t>
            </w:r>
            <w:r w:rsidR="00F909B2" w:rsidRPr="00572CE5">
              <w:rPr>
                <w:color w:val="0000FF"/>
              </w:rPr>
              <w:t xml:space="preserve">data set 1 </w:t>
            </w:r>
            <w:r w:rsidRPr="00572CE5">
              <w:rPr>
                <w:color w:val="0000FF"/>
              </w:rPr>
              <w:t>input value</w:t>
            </w:r>
            <w:r w:rsidR="00F909B2" w:rsidRPr="00572CE5">
              <w:rPr>
                <w:color w:val="0000FF"/>
              </w:rPr>
              <w:t xml:space="preserve"> for field 1</w:t>
            </w:r>
            <w:r w:rsidRPr="00572CE5"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21A583E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7B82833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6EEB1919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4C2EB590" w14:textId="77777777" w:rsidR="00780A9A" w:rsidRDefault="00780A9A" w:rsidP="00572CE5">
            <w:pPr>
              <w:pStyle w:val="bp"/>
              <w:spacing w:before="0" w:after="0"/>
            </w:pPr>
          </w:p>
        </w:tc>
      </w:tr>
      <w:tr w:rsidR="00572CE5" w14:paraId="4F31A9B8" w14:textId="77777777" w:rsidTr="00572CE5">
        <w:tc>
          <w:tcPr>
            <w:tcW w:w="2448" w:type="dxa"/>
            <w:shd w:val="clear" w:color="auto" w:fill="E0E0E0"/>
          </w:tcPr>
          <w:p w14:paraId="6C0767E3" w14:textId="77777777"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14:paraId="73295FC8" w14:textId="77777777" w:rsidR="00780A9A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14:paraId="154C604A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2E16A843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3641E0B7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1856A62C" w14:textId="77777777" w:rsidR="00780A9A" w:rsidRDefault="00780A9A" w:rsidP="00572CE5">
            <w:pPr>
              <w:pStyle w:val="bp"/>
              <w:spacing w:before="0" w:after="0"/>
            </w:pPr>
          </w:p>
        </w:tc>
      </w:tr>
      <w:tr w:rsidR="00572CE5" w14:paraId="68A6C266" w14:textId="77777777" w:rsidTr="00572CE5">
        <w:tc>
          <w:tcPr>
            <w:tcW w:w="2448" w:type="dxa"/>
            <w:shd w:val="clear" w:color="auto" w:fill="E0E0E0"/>
          </w:tcPr>
          <w:p w14:paraId="3F48D97A" w14:textId="77777777"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14:paraId="68CBEACB" w14:textId="77777777" w:rsidR="0093214E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14:paraId="71FB66E7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54A7A11B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3DDC65F2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4B3FC649" w14:textId="77777777" w:rsidR="0093214E" w:rsidRDefault="0093214E" w:rsidP="00572CE5">
            <w:pPr>
              <w:pStyle w:val="bp"/>
              <w:spacing w:before="0" w:after="0"/>
            </w:pPr>
          </w:p>
        </w:tc>
      </w:tr>
    </w:tbl>
    <w:p w14:paraId="607CA1C3" w14:textId="77777777" w:rsidR="00780A9A" w:rsidRPr="002220C8" w:rsidRDefault="00780A9A" w:rsidP="00780A9A">
      <w:pPr>
        <w:pStyle w:val="bp"/>
        <w:spacing w:before="0" w:after="0"/>
        <w:rPr>
          <w:szCs w:val="24"/>
        </w:rPr>
      </w:pPr>
    </w:p>
    <w:p w14:paraId="2856A675" w14:textId="1FF1D3C1" w:rsidR="0004651B" w:rsidRPr="002220C8" w:rsidRDefault="0004651B" w:rsidP="00374830">
      <w:pPr>
        <w:pStyle w:val="bp"/>
        <w:spacing w:before="0" w:after="0"/>
        <w:rPr>
          <w:szCs w:val="24"/>
        </w:rPr>
      </w:pPr>
    </w:p>
    <w:p w14:paraId="1B554FA8" w14:textId="62870BD5" w:rsidR="008D1BA8" w:rsidRPr="002220C8" w:rsidRDefault="008D1BA8" w:rsidP="00374830">
      <w:pPr>
        <w:pStyle w:val="bp"/>
        <w:spacing w:before="0" w:after="0"/>
        <w:rPr>
          <w:b/>
          <w:szCs w:val="24"/>
        </w:rPr>
      </w:pPr>
      <w:r w:rsidRPr="002220C8">
        <w:rPr>
          <w:b/>
          <w:szCs w:val="24"/>
        </w:rPr>
        <w:t>Results</w:t>
      </w:r>
    </w:p>
    <w:p w14:paraId="71DDDD04" w14:textId="6774DF35" w:rsidR="00F31F6D" w:rsidRPr="002220C8" w:rsidRDefault="00F31F6D" w:rsidP="00374830">
      <w:pPr>
        <w:pStyle w:val="bp"/>
        <w:spacing w:before="0" w:after="0"/>
        <w:rPr>
          <w:b/>
          <w:szCs w:val="24"/>
        </w:rPr>
      </w:pPr>
    </w:p>
    <w:p w14:paraId="72C2BD71" w14:textId="348A6B02" w:rsidR="00F31F6D" w:rsidRPr="002220C8" w:rsidRDefault="007D131D" w:rsidP="00374830">
      <w:pPr>
        <w:pStyle w:val="bp"/>
        <w:spacing w:before="0" w:after="0"/>
        <w:rPr>
          <w:szCs w:val="24"/>
        </w:rPr>
      </w:pPr>
      <w:r>
        <w:rPr>
          <w:szCs w:val="24"/>
        </w:rPr>
        <w:t>11</w:t>
      </w:r>
      <w:r w:rsidR="00F31F6D" w:rsidRPr="002220C8">
        <w:rPr>
          <w:szCs w:val="24"/>
        </w:rPr>
        <w:t>/0</w:t>
      </w:r>
      <w:r>
        <w:rPr>
          <w:szCs w:val="24"/>
        </w:rPr>
        <w:t>9</w:t>
      </w:r>
      <w:r w:rsidR="00F31F6D" w:rsidRPr="002220C8">
        <w:rPr>
          <w:szCs w:val="24"/>
        </w:rPr>
        <w:t>/2020</w:t>
      </w:r>
    </w:p>
    <w:p w14:paraId="2948213D" w14:textId="3D380C16" w:rsidR="00F31F6D" w:rsidRDefault="00F31F6D" w:rsidP="00374830">
      <w:pPr>
        <w:pStyle w:val="bp"/>
        <w:spacing w:before="0" w:after="0"/>
        <w:rPr>
          <w:szCs w:val="24"/>
        </w:rPr>
      </w:pPr>
    </w:p>
    <w:p w14:paraId="2A347219" w14:textId="4FB76D69" w:rsidR="007D131D" w:rsidRPr="00F83417" w:rsidRDefault="007D131D" w:rsidP="00374830">
      <w:pPr>
        <w:pStyle w:val="bp"/>
        <w:spacing w:before="0" w:after="0"/>
        <w:rPr>
          <w:color w:val="70AD47"/>
          <w:szCs w:val="24"/>
        </w:rPr>
      </w:pPr>
      <w:r w:rsidRPr="00F83417">
        <w:rPr>
          <w:color w:val="70AD47"/>
          <w:szCs w:val="24"/>
        </w:rPr>
        <w:t>Success.</w:t>
      </w:r>
    </w:p>
    <w:p w14:paraId="6B12241E" w14:textId="77777777" w:rsidR="007D131D" w:rsidRDefault="007D131D" w:rsidP="00374830">
      <w:pPr>
        <w:pStyle w:val="bp"/>
        <w:spacing w:before="0" w:after="0"/>
        <w:rPr>
          <w:noProof/>
        </w:rPr>
      </w:pPr>
    </w:p>
    <w:p w14:paraId="5A6BBCE1" w14:textId="77777777" w:rsidR="007D131D" w:rsidRDefault="007D131D" w:rsidP="00374830">
      <w:pPr>
        <w:pStyle w:val="bp"/>
        <w:spacing w:before="0" w:after="0"/>
        <w:rPr>
          <w:noProof/>
        </w:rPr>
      </w:pPr>
    </w:p>
    <w:p w14:paraId="79817CEF" w14:textId="7239E524" w:rsidR="00F31F6D" w:rsidRDefault="007D131D" w:rsidP="00374830">
      <w:pPr>
        <w:pStyle w:val="bp"/>
        <w:spacing w:before="0" w:after="0"/>
        <w:rPr>
          <w:noProof/>
        </w:rPr>
      </w:pPr>
      <w:bookmarkStart w:id="0" w:name="_GoBack"/>
      <w:r w:rsidRPr="000F767E">
        <w:rPr>
          <w:noProof/>
        </w:rPr>
        <w:lastRenderedPageBreak/>
        <w:pict w14:anchorId="7FC497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9in;height:315pt;visibility:visible;mso-wrap-style:square">
            <v:imagedata r:id="rId10" o:title=""/>
          </v:shape>
        </w:pict>
      </w:r>
      <w:bookmarkEnd w:id="0"/>
    </w:p>
    <w:p w14:paraId="32189B60" w14:textId="750D911B" w:rsidR="007D131D" w:rsidRDefault="007D131D" w:rsidP="00374830">
      <w:pPr>
        <w:pStyle w:val="bp"/>
        <w:spacing w:before="0" w:after="0"/>
        <w:rPr>
          <w:noProof/>
        </w:rPr>
      </w:pPr>
    </w:p>
    <w:p w14:paraId="2484B3D8" w14:textId="33EB27D6" w:rsidR="007D131D" w:rsidRPr="002220C8" w:rsidRDefault="007D131D" w:rsidP="00374830">
      <w:pPr>
        <w:pStyle w:val="bp"/>
        <w:spacing w:before="0" w:after="0"/>
        <w:rPr>
          <w:szCs w:val="24"/>
        </w:rPr>
      </w:pPr>
      <w:r w:rsidRPr="000F767E">
        <w:rPr>
          <w:noProof/>
        </w:rPr>
        <w:lastRenderedPageBreak/>
        <w:pict w14:anchorId="138D6F15">
          <v:shape id="Picture 1" o:spid="_x0000_i1028" type="#_x0000_t75" style="width:9in;height:315pt;visibility:visible;mso-wrap-style:square">
            <v:imagedata r:id="rId11" o:title=""/>
          </v:shape>
        </w:pict>
      </w:r>
    </w:p>
    <w:p w14:paraId="7CB25CD6" w14:textId="5F6400DA" w:rsidR="008D1BA8" w:rsidRDefault="008D1BA8" w:rsidP="00374830">
      <w:pPr>
        <w:pStyle w:val="bp"/>
        <w:spacing w:before="0" w:after="0"/>
        <w:rPr>
          <w:szCs w:val="24"/>
        </w:rPr>
      </w:pPr>
    </w:p>
    <w:p w14:paraId="1A81894F" w14:textId="54B61CC9" w:rsidR="007D131D" w:rsidRDefault="007D131D" w:rsidP="00374830">
      <w:pPr>
        <w:pStyle w:val="bp"/>
        <w:spacing w:before="0" w:after="0"/>
        <w:rPr>
          <w:noProof/>
        </w:rPr>
      </w:pPr>
      <w:r w:rsidRPr="000F767E">
        <w:rPr>
          <w:noProof/>
        </w:rPr>
        <w:lastRenderedPageBreak/>
        <w:pict w14:anchorId="1AFF92A5">
          <v:shape id="_x0000_i1030" type="#_x0000_t75" style="width:9in;height:309.75pt;visibility:visible;mso-wrap-style:square">
            <v:imagedata r:id="rId12" o:title=""/>
          </v:shape>
        </w:pict>
      </w:r>
    </w:p>
    <w:p w14:paraId="697B2502" w14:textId="34479D56" w:rsidR="007D131D" w:rsidRDefault="007D131D" w:rsidP="00374830">
      <w:pPr>
        <w:pStyle w:val="bp"/>
        <w:spacing w:before="0" w:after="0"/>
        <w:rPr>
          <w:noProof/>
        </w:rPr>
      </w:pPr>
    </w:p>
    <w:p w14:paraId="3A6BBD64" w14:textId="4467C00B" w:rsidR="007D131D" w:rsidRDefault="007D131D" w:rsidP="00374830">
      <w:pPr>
        <w:pStyle w:val="bp"/>
        <w:spacing w:before="0" w:after="0"/>
        <w:rPr>
          <w:noProof/>
        </w:rPr>
      </w:pPr>
      <w:r w:rsidRPr="000F767E">
        <w:rPr>
          <w:noProof/>
        </w:rPr>
        <w:lastRenderedPageBreak/>
        <w:pict w14:anchorId="031D17C3">
          <v:shape id="_x0000_i1033" type="#_x0000_t75" style="width:9in;height:305.25pt;visibility:visible;mso-wrap-style:square">
            <v:imagedata r:id="rId13" o:title=""/>
          </v:shape>
        </w:pict>
      </w:r>
    </w:p>
    <w:p w14:paraId="5B3F447B" w14:textId="2532FE66" w:rsidR="007D131D" w:rsidRDefault="007D131D" w:rsidP="00374830">
      <w:pPr>
        <w:pStyle w:val="bp"/>
        <w:spacing w:before="0" w:after="0"/>
        <w:rPr>
          <w:noProof/>
        </w:rPr>
      </w:pPr>
    </w:p>
    <w:p w14:paraId="30564F1F" w14:textId="4C153CC5" w:rsidR="007D131D" w:rsidRDefault="007D131D" w:rsidP="00374830">
      <w:pPr>
        <w:pStyle w:val="bp"/>
        <w:spacing w:before="0" w:after="0"/>
        <w:rPr>
          <w:noProof/>
        </w:rPr>
      </w:pPr>
      <w:r w:rsidRPr="000F767E">
        <w:rPr>
          <w:noProof/>
        </w:rPr>
        <w:lastRenderedPageBreak/>
        <w:pict w14:anchorId="312687D2">
          <v:shape id="_x0000_i1036" type="#_x0000_t75" style="width:9in;height:311.25pt;visibility:visible;mso-wrap-style:square">
            <v:imagedata r:id="rId14" o:title=""/>
          </v:shape>
        </w:pict>
      </w:r>
    </w:p>
    <w:p w14:paraId="65C92975" w14:textId="714849D0" w:rsidR="007D131D" w:rsidRDefault="007D131D" w:rsidP="00374830">
      <w:pPr>
        <w:pStyle w:val="bp"/>
        <w:spacing w:before="0" w:after="0"/>
        <w:rPr>
          <w:noProof/>
        </w:rPr>
      </w:pPr>
    </w:p>
    <w:p w14:paraId="7D44A85F" w14:textId="66918E3F" w:rsidR="007D131D" w:rsidRPr="002220C8" w:rsidRDefault="007D131D" w:rsidP="00374830">
      <w:pPr>
        <w:pStyle w:val="bp"/>
        <w:spacing w:before="0" w:after="0"/>
        <w:rPr>
          <w:szCs w:val="24"/>
        </w:rPr>
      </w:pPr>
      <w:r w:rsidRPr="000F767E">
        <w:rPr>
          <w:noProof/>
        </w:rPr>
        <w:lastRenderedPageBreak/>
        <w:pict w14:anchorId="14323E6D">
          <v:shape id="_x0000_i1039" type="#_x0000_t75" style="width:9in;height:315.75pt;visibility:visible;mso-wrap-style:square">
            <v:imagedata r:id="rId15" o:title=""/>
          </v:shape>
        </w:pict>
      </w:r>
    </w:p>
    <w:sectPr w:rsidR="007D131D" w:rsidRPr="002220C8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A672F" w14:textId="77777777" w:rsidR="00F83417" w:rsidRDefault="00F83417">
      <w:r>
        <w:separator/>
      </w:r>
    </w:p>
  </w:endnote>
  <w:endnote w:type="continuationSeparator" w:id="0">
    <w:p w14:paraId="5C72B9E4" w14:textId="77777777" w:rsidR="00F83417" w:rsidRDefault="00F83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91A70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E8089D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19140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</w:p>
  <w:p w14:paraId="099E4A00" w14:textId="6CB517F5" w:rsidR="008D2261" w:rsidRDefault="00B02347" w:rsidP="00B02347">
    <w:pPr>
      <w:pStyle w:val="Footer"/>
      <w:tabs>
        <w:tab w:val="clear" w:pos="4320"/>
        <w:tab w:val="center" w:pos="6237"/>
      </w:tabs>
      <w:ind w:right="360"/>
      <w:jc w:val="left"/>
    </w:pPr>
    <w:r>
      <w:tab/>
    </w:r>
    <w:r w:rsidR="00F83417">
      <w:fldChar w:fldCharType="begin"/>
    </w:r>
    <w:r w:rsidR="00F83417">
      <w:instrText xml:space="preserve"> DOCPROPERTY  Company  \* MERGEFORMAT </w:instrText>
    </w:r>
    <w:r w:rsidR="00F83417">
      <w:fldChar w:fldCharType="separate"/>
    </w:r>
    <w:r>
      <w:t>The IT Crowd</w:t>
    </w:r>
    <w:r w:rsidR="00F83417">
      <w:fldChar w:fldCharType="end"/>
    </w:r>
    <w:r w:rsidR="008D2261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DCE2C" w14:textId="77777777" w:rsidR="00F83417" w:rsidRDefault="00F83417">
      <w:r>
        <w:separator/>
      </w:r>
    </w:p>
  </w:footnote>
  <w:footnote w:type="continuationSeparator" w:id="0">
    <w:p w14:paraId="663EF09B" w14:textId="77777777" w:rsidR="00F83417" w:rsidRDefault="00F834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3149"/>
    </w:tblGrid>
    <w:tr w:rsidR="008D1BA8" w14:paraId="59C531F3" w14:textId="77777777" w:rsidTr="00A35A86">
      <w:tc>
        <w:tcPr>
          <w:tcW w:w="13149" w:type="dxa"/>
        </w:tcPr>
        <w:p w14:paraId="50D01512" w14:textId="153DE1C1" w:rsidR="008D1BA8" w:rsidRDefault="00F83417" w:rsidP="008D1BA8"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8D1BA8" w:rsidRPr="008D1BA8">
            <w:t>Test Script</w:t>
          </w:r>
          <w:r>
            <w:fldChar w:fldCharType="end"/>
          </w:r>
          <w:r w:rsidR="008D1BA8" w:rsidRPr="008D1BA8">
            <w:fldChar w:fldCharType="begin"/>
          </w:r>
          <w:r w:rsidR="008D1BA8" w:rsidRPr="008D1BA8">
            <w:instrText xml:space="preserve"> SUBJECT  \* MERGEFORMAT </w:instrText>
          </w:r>
          <w:r w:rsidR="008D1BA8" w:rsidRPr="008D1BA8">
            <w:fldChar w:fldCharType="end"/>
          </w:r>
          <w:r w:rsidR="008D1BA8">
            <w:t xml:space="preserve"> </w:t>
          </w:r>
        </w:p>
      </w:tc>
    </w:tr>
    <w:tr w:rsidR="008D1BA8" w14:paraId="5E9D0303" w14:textId="77777777" w:rsidTr="00001837">
      <w:tc>
        <w:tcPr>
          <w:tcW w:w="13149" w:type="dxa"/>
        </w:tcPr>
        <w:p w14:paraId="6B4C065D" w14:textId="0028B2E5" w:rsidR="008D1BA8" w:rsidRDefault="001A79AB" w:rsidP="00B71A35">
          <w:r>
            <w:t>Estimated Fill Time Updates</w:t>
          </w:r>
        </w:p>
      </w:tc>
    </w:tr>
  </w:tbl>
  <w:p w14:paraId="48897337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2900AEC"/>
    <w:multiLevelType w:val="hybridMultilevel"/>
    <w:tmpl w:val="B57ABFB6"/>
    <w:lvl w:ilvl="0" w:tplc="714CC922">
      <w:start w:val="3"/>
      <w:numFmt w:val="bullet"/>
      <w:lvlText w:val=""/>
      <w:lvlJc w:val="left"/>
      <w:pPr>
        <w:ind w:left="399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11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9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7"/>
  </w:num>
  <w:num w:numId="28">
    <w:abstractNumId w:val="14"/>
  </w:num>
  <w:num w:numId="29">
    <w:abstractNumId w:val="26"/>
  </w:num>
  <w:num w:numId="30">
    <w:abstractNumId w:val="9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51D2"/>
    <w:rsid w:val="00024113"/>
    <w:rsid w:val="00024AEA"/>
    <w:rsid w:val="000278E8"/>
    <w:rsid w:val="00036ABF"/>
    <w:rsid w:val="00037A8E"/>
    <w:rsid w:val="000449EF"/>
    <w:rsid w:val="0004651B"/>
    <w:rsid w:val="00087A5F"/>
    <w:rsid w:val="00090A99"/>
    <w:rsid w:val="00096482"/>
    <w:rsid w:val="000D5952"/>
    <w:rsid w:val="000E3C24"/>
    <w:rsid w:val="000F4382"/>
    <w:rsid w:val="00127DBF"/>
    <w:rsid w:val="00154D6A"/>
    <w:rsid w:val="0015543B"/>
    <w:rsid w:val="00160D26"/>
    <w:rsid w:val="00181694"/>
    <w:rsid w:val="0018240E"/>
    <w:rsid w:val="00192656"/>
    <w:rsid w:val="00197530"/>
    <w:rsid w:val="001A0459"/>
    <w:rsid w:val="001A6775"/>
    <w:rsid w:val="001A7865"/>
    <w:rsid w:val="001A79AB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220C8"/>
    <w:rsid w:val="00291668"/>
    <w:rsid w:val="002A7E47"/>
    <w:rsid w:val="002C1B7F"/>
    <w:rsid w:val="002D07CF"/>
    <w:rsid w:val="002D1D0A"/>
    <w:rsid w:val="002D7BA4"/>
    <w:rsid w:val="002E347B"/>
    <w:rsid w:val="00317678"/>
    <w:rsid w:val="0032414D"/>
    <w:rsid w:val="00331345"/>
    <w:rsid w:val="00353537"/>
    <w:rsid w:val="00362280"/>
    <w:rsid w:val="00374830"/>
    <w:rsid w:val="00382D26"/>
    <w:rsid w:val="003910B3"/>
    <w:rsid w:val="003A25C3"/>
    <w:rsid w:val="003D2ED7"/>
    <w:rsid w:val="003E0132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524A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50792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73AE3"/>
    <w:rsid w:val="00780A9A"/>
    <w:rsid w:val="00796CD4"/>
    <w:rsid w:val="007A66DF"/>
    <w:rsid w:val="007C0EA0"/>
    <w:rsid w:val="007C41CD"/>
    <w:rsid w:val="007D03C7"/>
    <w:rsid w:val="007D131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B633F"/>
    <w:rsid w:val="008D1BA8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5772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02347"/>
    <w:rsid w:val="00B12289"/>
    <w:rsid w:val="00B137E9"/>
    <w:rsid w:val="00B20118"/>
    <w:rsid w:val="00B3013D"/>
    <w:rsid w:val="00B3144A"/>
    <w:rsid w:val="00B37FBF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3E6F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0951"/>
    <w:rsid w:val="00E3337F"/>
    <w:rsid w:val="00E334AF"/>
    <w:rsid w:val="00E34904"/>
    <w:rsid w:val="00E3603E"/>
    <w:rsid w:val="00E42442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25E4"/>
    <w:rsid w:val="00EB45AC"/>
    <w:rsid w:val="00ED1B99"/>
    <w:rsid w:val="00EE05CC"/>
    <w:rsid w:val="00EF0DE2"/>
    <w:rsid w:val="00EF2C19"/>
    <w:rsid w:val="00F01165"/>
    <w:rsid w:val="00F30A25"/>
    <w:rsid w:val="00F30EEB"/>
    <w:rsid w:val="00F31F6D"/>
    <w:rsid w:val="00F45076"/>
    <w:rsid w:val="00F83417"/>
    <w:rsid w:val="00F909B2"/>
    <w:rsid w:val="00FA2DE6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5F6EFC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3337F"/>
    <w:pPr>
      <w:spacing w:after="120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NoSpacing">
    <w:name w:val="No Spacing"/>
    <w:uiPriority w:val="1"/>
    <w:qFormat/>
    <w:rsid w:val="00E3337F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146</TotalTime>
  <Pages>8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The IT Crowd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>Set the subject property to the test name</dc:subject>
  <dc:creator>jtulip</dc:creator>
  <cp:keywords/>
  <dc:description/>
  <cp:lastModifiedBy>David Taylor</cp:lastModifiedBy>
  <cp:revision>16</cp:revision>
  <cp:lastPrinted>2003-10-05T22:49:00Z</cp:lastPrinted>
  <dcterms:created xsi:type="dcterms:W3CDTF">2020-08-11T11:21:00Z</dcterms:created>
  <dcterms:modified xsi:type="dcterms:W3CDTF">2020-09-11T04:21:00Z</dcterms:modified>
</cp:coreProperties>
</file>