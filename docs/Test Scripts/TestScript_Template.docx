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Layout w:type="fixed"/>
        <w:tblLook w:val="0000" w:firstRow="0" w:lastRow="0" w:firstColumn="0" w:lastColumn="0" w:noHBand="0" w:noVBand="0"/>
      </w:tblPr>
      <w:tblGrid>
        <w:gridCol w:w="2093"/>
        <w:gridCol w:w="11056"/>
      </w:tblGrid>
      <w:tr w:rsidR="00B37FBF" w14:paraId="72FDFBB7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77777777" w:rsidR="00B37FBF" w:rsidRPr="00FA2DE6" w:rsidRDefault="00B37FBF" w:rsidP="00B37FB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Test Name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12C5F864" w:rsidR="00B37FBF" w:rsidRPr="00FA2DE6" w:rsidRDefault="00FA2DE6" w:rsidP="00FA2DE6">
            <w:pPr>
              <w:pStyle w:val="bp"/>
              <w:tabs>
                <w:tab w:val="left" w:pos="5685"/>
              </w:tabs>
              <w:ind w:left="39"/>
              <w:rPr>
                <w:color w:val="0000FF"/>
                <w:szCs w:val="24"/>
              </w:rPr>
            </w:pPr>
            <w:r w:rsidRPr="00FA2DE6">
              <w:rPr>
                <w:szCs w:val="24"/>
              </w:rPr>
              <w:t>Name of test</w:t>
            </w:r>
          </w:p>
        </w:tc>
      </w:tr>
      <w:tr w:rsidR="00A30AD6" w14:paraId="3BE2F11D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FA2DE6" w:rsidRDefault="00E303E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Use</w:t>
            </w:r>
            <w:r w:rsidR="00531B5A" w:rsidRPr="00FA2DE6">
              <w:rPr>
                <w:b/>
                <w:szCs w:val="24"/>
              </w:rPr>
              <w:t xml:space="preserve"> </w:t>
            </w:r>
            <w:r w:rsidRPr="00FA2DE6">
              <w:rPr>
                <w:b/>
                <w:szCs w:val="24"/>
              </w:rPr>
              <w:t xml:space="preserve">Case </w:t>
            </w:r>
            <w:r w:rsidR="00A30AD6" w:rsidRPr="00FA2DE6">
              <w:rPr>
                <w:b/>
                <w:szCs w:val="24"/>
              </w:rPr>
              <w:t>Tested: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45A51630" w:rsidR="00A30AD6" w:rsidRPr="00FA2DE6" w:rsidRDefault="007A66DF" w:rsidP="00FA2DE6">
            <w:pPr>
              <w:pStyle w:val="bp"/>
              <w:tabs>
                <w:tab w:val="left" w:pos="5685"/>
              </w:tabs>
              <w:ind w:left="39"/>
              <w:rPr>
                <w:szCs w:val="24"/>
              </w:rPr>
            </w:pPr>
            <w:r w:rsidRPr="00FA2DE6">
              <w:rPr>
                <w:szCs w:val="24"/>
              </w:rPr>
              <w:t>Tank Level Sensor Turns Pump On</w:t>
            </w:r>
          </w:p>
        </w:tc>
      </w:tr>
      <w:tr w:rsidR="00E303EF" w14:paraId="5328030E" w14:textId="77777777" w:rsidTr="00B02347">
        <w:trPr>
          <w:cantSplit/>
          <w:trHeight w:val="711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303EF" w:rsidRPr="00FA2DE6" w:rsidRDefault="00E303EF" w:rsidP="00D24817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Test Description: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31F863A0" w:rsidR="00E303EF" w:rsidRPr="00FA2DE6" w:rsidRDefault="007A66DF" w:rsidP="00FA2DE6">
            <w:pPr>
              <w:pStyle w:val="bp"/>
              <w:ind w:left="39"/>
              <w:rPr>
                <w:szCs w:val="24"/>
              </w:rPr>
            </w:pPr>
            <w:r w:rsidRPr="00FA2DE6">
              <w:rPr>
                <w:szCs w:val="24"/>
              </w:rPr>
              <w:t>This test verifies the business rules automatically start the pump when the tank water level drops to the low-level threshold.</w:t>
            </w:r>
          </w:p>
        </w:tc>
      </w:tr>
      <w:tr w:rsidR="00E303EF" w14:paraId="115B66FD" w14:textId="77777777" w:rsidTr="00B02347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E303EF" w:rsidRPr="00FA2DE6" w:rsidRDefault="00E303E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Pre-conditions</w:t>
            </w:r>
          </w:p>
        </w:tc>
        <w:tc>
          <w:tcPr>
            <w:tcW w:w="1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CDD5039" w14:textId="0A7D8B97" w:rsidR="00E303EF" w:rsidRPr="00FA2DE6" w:rsidRDefault="00F574BB" w:rsidP="00F574BB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>
              <w:rPr>
                <w:szCs w:val="24"/>
              </w:rPr>
              <w:t>None</w:t>
            </w:r>
            <w:r w:rsidR="007A66DF" w:rsidRPr="00FA2DE6">
              <w:rPr>
                <w:szCs w:val="24"/>
              </w:rPr>
              <w:t>.</w:t>
            </w:r>
          </w:p>
        </w:tc>
      </w:tr>
      <w:tr w:rsidR="00E303EF" w14:paraId="6A732DA2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E303EF" w:rsidRPr="00FA2DE6" w:rsidRDefault="00E303E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Post-conditions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4598C96" w14:textId="043C5538" w:rsidR="00E303EF" w:rsidRPr="00FA2DE6" w:rsidRDefault="00F574BB" w:rsidP="00F574BB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>
              <w:rPr>
                <w:szCs w:val="24"/>
              </w:rPr>
              <w:t>None.</w:t>
            </w:r>
          </w:p>
        </w:tc>
      </w:tr>
      <w:tr w:rsidR="00E303EF" w14:paraId="41E2B710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E303EF" w:rsidRPr="00FA2DE6" w:rsidRDefault="00A37650">
            <w:pPr>
              <w:pStyle w:val="bp"/>
              <w:spacing w:before="0" w:after="0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Notes</w:t>
            </w:r>
            <w:r w:rsidR="00E303EF" w:rsidRPr="00FA2DE6">
              <w:rPr>
                <w:b/>
                <w:szCs w:val="24"/>
              </w:rPr>
              <w:t>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52ADD0" w14:textId="77777777" w:rsidR="00E303EF" w:rsidRPr="00F574BB" w:rsidRDefault="00E303EF" w:rsidP="002220C8">
            <w:pPr>
              <w:pStyle w:val="bp"/>
              <w:rPr>
                <w:bCs/>
                <w:szCs w:val="24"/>
              </w:rPr>
            </w:pPr>
          </w:p>
        </w:tc>
      </w:tr>
    </w:tbl>
    <w:p w14:paraId="653093F5" w14:textId="77777777" w:rsidR="00650792" w:rsidRDefault="00650792"/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929"/>
        <w:gridCol w:w="6662"/>
      </w:tblGrid>
      <w:tr w:rsidR="00B02347" w14:paraId="4EDCBF61" w14:textId="77777777" w:rsidTr="00B02347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</w:pPr>
          </w:p>
        </w:tc>
        <w:tc>
          <w:tcPr>
            <w:tcW w:w="59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B02347" w:rsidRDefault="00B02347" w:rsidP="00087A5F">
            <w:pPr>
              <w:pStyle w:val="proc"/>
              <w:numPr>
                <w:ilvl w:val="0"/>
                <w:numId w:val="0"/>
              </w:numPr>
              <w:ind w:left="13"/>
              <w:jc w:val="center"/>
            </w:pPr>
            <w:r>
              <w:rPr>
                <w:b/>
              </w:rPr>
              <w:t>TEST STEP</w:t>
            </w:r>
          </w:p>
        </w:tc>
        <w:tc>
          <w:tcPr>
            <w:tcW w:w="6662" w:type="dxa"/>
            <w:shd w:val="clear" w:color="auto" w:fill="C0C0C0"/>
          </w:tcPr>
          <w:p w14:paraId="25A35F37" w14:textId="77777777" w:rsidR="00B02347" w:rsidRDefault="00B02347" w:rsidP="00087A5F">
            <w:pPr>
              <w:pStyle w:val="bp"/>
              <w:ind w:left="42"/>
              <w:jc w:val="center"/>
            </w:pPr>
            <w:r>
              <w:rPr>
                <w:b/>
              </w:rPr>
              <w:t>EXPECTED TEST RESULTS</w:t>
            </w:r>
          </w:p>
        </w:tc>
      </w:tr>
      <w:tr w:rsidR="00B02347" w14:paraId="5AF992E8" w14:textId="77777777" w:rsidTr="00B02347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AB65361" w14:textId="77777777" w:rsidR="00B02347" w:rsidRDefault="00B02347" w:rsidP="00B71A35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2FA9886E" w14:textId="37DE1B61" w:rsidR="00B02347" w:rsidRDefault="00F574BB" w:rsidP="00087A5F">
            <w:pPr>
              <w:pStyle w:val="proc"/>
              <w:numPr>
                <w:ilvl w:val="0"/>
                <w:numId w:val="0"/>
              </w:numPr>
              <w:ind w:left="13"/>
            </w:pPr>
            <w:r>
              <w:t>Do something</w:t>
            </w:r>
            <w:r w:rsidR="00B02347">
              <w:t>.</w:t>
            </w:r>
          </w:p>
        </w:tc>
        <w:tc>
          <w:tcPr>
            <w:tcW w:w="6662" w:type="dxa"/>
          </w:tcPr>
          <w:p w14:paraId="15E3B5C9" w14:textId="6EA78E34" w:rsidR="00B02347" w:rsidRDefault="00F574BB" w:rsidP="00F574BB">
            <w:pPr>
              <w:pStyle w:val="bp"/>
              <w:numPr>
                <w:ilvl w:val="0"/>
                <w:numId w:val="31"/>
              </w:numPr>
            </w:pPr>
            <w:r>
              <w:t>What happens.</w:t>
            </w:r>
          </w:p>
        </w:tc>
      </w:tr>
      <w:tr w:rsidR="00B02347" w14:paraId="40B442E8" w14:textId="77777777" w:rsidTr="00B02347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385B994" w14:textId="77777777" w:rsidR="00B02347" w:rsidRDefault="00B02347" w:rsidP="00B71A35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2C2D40CD" w14:textId="3078F742" w:rsidR="00B02347" w:rsidRDefault="00F574BB" w:rsidP="00087A5F">
            <w:pPr>
              <w:pStyle w:val="proc"/>
              <w:numPr>
                <w:ilvl w:val="0"/>
                <w:numId w:val="0"/>
              </w:numPr>
              <w:ind w:left="13"/>
            </w:pPr>
            <w:r>
              <w:t>Do something else.</w:t>
            </w:r>
          </w:p>
        </w:tc>
        <w:tc>
          <w:tcPr>
            <w:tcW w:w="6662" w:type="dxa"/>
          </w:tcPr>
          <w:p w14:paraId="5F1BD0BD" w14:textId="6D3C5698" w:rsidR="00B02347" w:rsidRDefault="00F574BB" w:rsidP="00F574BB">
            <w:pPr>
              <w:pStyle w:val="bp"/>
              <w:numPr>
                <w:ilvl w:val="0"/>
                <w:numId w:val="31"/>
              </w:numPr>
            </w:pPr>
            <w:r>
              <w:t>What happens.</w:t>
            </w:r>
          </w:p>
        </w:tc>
      </w:tr>
    </w:tbl>
    <w:p w14:paraId="5E778756" w14:textId="77777777" w:rsidR="00A30AD6" w:rsidRDefault="00A30AD6" w:rsidP="00374830">
      <w:pPr>
        <w:pStyle w:val="bp"/>
        <w:spacing w:before="0" w:after="0"/>
      </w:pPr>
    </w:p>
    <w:p w14:paraId="2A8FCBE7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698E38B4" w14:textId="77777777"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10223ECA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06202A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F865B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525BD070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CF0AD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79EA2C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19853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18195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903B2D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3B05D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14:paraId="36F83B4A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7582F88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D243BE2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21A583E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B82833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EEB1919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C2EB590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4F31A9B8" w14:textId="77777777" w:rsidTr="00572CE5">
        <w:tc>
          <w:tcPr>
            <w:tcW w:w="2448" w:type="dxa"/>
            <w:shd w:val="clear" w:color="auto" w:fill="E0E0E0"/>
          </w:tcPr>
          <w:p w14:paraId="6C0767E3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14:paraId="73295FC8" w14:textId="77777777"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14:paraId="154C604A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2E16A843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641E0B7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1856A62C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68A6C266" w14:textId="77777777" w:rsidTr="00572CE5">
        <w:tc>
          <w:tcPr>
            <w:tcW w:w="2448" w:type="dxa"/>
            <w:shd w:val="clear" w:color="auto" w:fill="E0E0E0"/>
          </w:tcPr>
          <w:p w14:paraId="3F48D97A" w14:textId="77777777"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14:paraId="68CBEACB" w14:textId="77777777"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14:paraId="71FB66E7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54A7A11B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DDC65F2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4B3FC649" w14:textId="77777777" w:rsidR="0093214E" w:rsidRDefault="0093214E" w:rsidP="00572CE5">
            <w:pPr>
              <w:pStyle w:val="bp"/>
              <w:spacing w:before="0" w:after="0"/>
            </w:pPr>
          </w:p>
        </w:tc>
      </w:tr>
    </w:tbl>
    <w:p w14:paraId="607CA1C3" w14:textId="77777777" w:rsidR="00780A9A" w:rsidRPr="002220C8" w:rsidRDefault="00780A9A" w:rsidP="00780A9A">
      <w:pPr>
        <w:pStyle w:val="bp"/>
        <w:spacing w:before="0" w:after="0"/>
        <w:rPr>
          <w:szCs w:val="24"/>
        </w:rPr>
      </w:pPr>
    </w:p>
    <w:p w14:paraId="2856A675" w14:textId="1FF1D3C1" w:rsidR="0004651B" w:rsidRPr="002220C8" w:rsidRDefault="0004651B" w:rsidP="00374830">
      <w:pPr>
        <w:pStyle w:val="bp"/>
        <w:spacing w:before="0" w:after="0"/>
        <w:rPr>
          <w:szCs w:val="24"/>
        </w:rPr>
      </w:pPr>
    </w:p>
    <w:p w14:paraId="1B554FA8" w14:textId="62870BD5" w:rsidR="008D1BA8" w:rsidRPr="00F574BB" w:rsidRDefault="008D1BA8" w:rsidP="00F574BB">
      <w:pPr>
        <w:rPr>
          <w:b/>
        </w:rPr>
      </w:pPr>
      <w:r w:rsidRPr="00F574BB">
        <w:rPr>
          <w:b/>
        </w:rPr>
        <w:t>Results</w:t>
      </w:r>
    </w:p>
    <w:p w14:paraId="72C2BD71" w14:textId="1487655B" w:rsidR="00F31F6D" w:rsidRPr="002220C8" w:rsidRDefault="00F31F6D" w:rsidP="00F574BB">
      <w:r w:rsidRPr="002220C8">
        <w:t>25/08/2020</w:t>
      </w:r>
    </w:p>
    <w:p w14:paraId="2948213D" w14:textId="4F2FD815" w:rsidR="00F31F6D" w:rsidRPr="002220C8" w:rsidRDefault="00F31F6D" w:rsidP="00F574BB"/>
    <w:p w14:paraId="79817CEF" w14:textId="77777777" w:rsidR="00F31F6D" w:rsidRPr="002220C8" w:rsidRDefault="00F31F6D" w:rsidP="00F574BB"/>
    <w:p w14:paraId="7CB25CD6" w14:textId="77777777" w:rsidR="008D1BA8" w:rsidRPr="002220C8" w:rsidRDefault="008D1BA8" w:rsidP="00F574BB">
      <w:bookmarkStart w:id="0" w:name="_GoBack"/>
      <w:bookmarkEnd w:id="0"/>
    </w:p>
    <w:sectPr w:rsidR="008D1BA8" w:rsidRPr="002220C8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E9614" w14:textId="77777777" w:rsidR="00BB1C28" w:rsidRDefault="00BB1C28">
      <w:r>
        <w:separator/>
      </w:r>
    </w:p>
  </w:endnote>
  <w:endnote w:type="continuationSeparator" w:id="0">
    <w:p w14:paraId="4A53330C" w14:textId="77777777" w:rsidR="00BB1C28" w:rsidRDefault="00BB1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6CB517F5" w:rsidR="008D2261" w:rsidRDefault="00B02347" w:rsidP="00B02347">
    <w:pPr>
      <w:pStyle w:val="Footer"/>
      <w:tabs>
        <w:tab w:val="clear" w:pos="4320"/>
        <w:tab w:val="center" w:pos="6237"/>
      </w:tabs>
      <w:ind w:right="360"/>
      <w:jc w:val="left"/>
    </w:pPr>
    <w:r>
      <w:tab/>
    </w:r>
    <w:r w:rsidR="00BB1C28">
      <w:fldChar w:fldCharType="begin"/>
    </w:r>
    <w:r w:rsidR="00BB1C28">
      <w:instrText xml:space="preserve"> DOCPROPERTY  Company  \* MERGEFORMAT </w:instrText>
    </w:r>
    <w:r w:rsidR="00BB1C28">
      <w:fldChar w:fldCharType="separate"/>
    </w:r>
    <w:r>
      <w:t>The IT Crowd</w:t>
    </w:r>
    <w:r w:rsidR="00BB1C28">
      <w:fldChar w:fldCharType="end"/>
    </w:r>
    <w:r w:rsidR="008D2261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35310" w14:textId="77777777" w:rsidR="00BB1C28" w:rsidRDefault="00BB1C28">
      <w:r>
        <w:separator/>
      </w:r>
    </w:p>
  </w:footnote>
  <w:footnote w:type="continuationSeparator" w:id="0">
    <w:p w14:paraId="096E2591" w14:textId="77777777" w:rsidR="00BB1C28" w:rsidRDefault="00BB1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3149"/>
    </w:tblGrid>
    <w:tr w:rsidR="008D1BA8" w14:paraId="59C531F3" w14:textId="77777777" w:rsidTr="00A35A86">
      <w:tc>
        <w:tcPr>
          <w:tcW w:w="13149" w:type="dxa"/>
        </w:tcPr>
        <w:p w14:paraId="50D01512" w14:textId="153DE1C1" w:rsidR="008D1BA8" w:rsidRDefault="00BB1C28" w:rsidP="008D1BA8"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8D1BA8" w:rsidRPr="008D1BA8">
            <w:t>Test Script</w:t>
          </w:r>
          <w:r>
            <w:fldChar w:fldCharType="end"/>
          </w:r>
          <w:r w:rsidR="008D1BA8" w:rsidRPr="008D1BA8">
            <w:fldChar w:fldCharType="begin"/>
          </w:r>
          <w:r w:rsidR="008D1BA8" w:rsidRPr="008D1BA8">
            <w:instrText xml:space="preserve"> SUBJECT  \* MERGEFORMAT </w:instrText>
          </w:r>
          <w:r w:rsidR="008D1BA8" w:rsidRPr="008D1BA8">
            <w:fldChar w:fldCharType="end"/>
          </w:r>
          <w:r w:rsidR="008D1BA8">
            <w:t xml:space="preserve"> </w:t>
          </w:r>
        </w:p>
      </w:tc>
    </w:tr>
    <w:tr w:rsidR="008D1BA8" w14:paraId="5E9D0303" w14:textId="77777777" w:rsidTr="00001837">
      <w:tc>
        <w:tcPr>
          <w:tcW w:w="13149" w:type="dxa"/>
        </w:tcPr>
        <w:p w14:paraId="6B4C065D" w14:textId="11C4A4C4" w:rsidR="008D1BA8" w:rsidRDefault="00FA2DE6" w:rsidP="00B71A35">
          <w:r>
            <w:t>Name of test</w:t>
          </w:r>
        </w:p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0129C5"/>
    <w:multiLevelType w:val="hybridMultilevel"/>
    <w:tmpl w:val="14C64752"/>
    <w:lvl w:ilvl="0" w:tplc="FE468C76">
      <w:start w:val="3"/>
      <w:numFmt w:val="bullet"/>
      <w:lvlText w:val=""/>
      <w:lvlJc w:val="left"/>
      <w:pPr>
        <w:ind w:left="399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9" w:hanging="360"/>
      </w:pPr>
      <w:rPr>
        <w:rFonts w:ascii="Wingdings" w:hAnsi="Wingdings" w:hint="default"/>
      </w:r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9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24113"/>
    <w:rsid w:val="00024AEA"/>
    <w:rsid w:val="000278E8"/>
    <w:rsid w:val="00036ABF"/>
    <w:rsid w:val="00037A8E"/>
    <w:rsid w:val="000449EF"/>
    <w:rsid w:val="0004651B"/>
    <w:rsid w:val="00087A5F"/>
    <w:rsid w:val="00090A99"/>
    <w:rsid w:val="00096482"/>
    <w:rsid w:val="000D5952"/>
    <w:rsid w:val="000E3C24"/>
    <w:rsid w:val="000F4382"/>
    <w:rsid w:val="00127DBF"/>
    <w:rsid w:val="00154D6A"/>
    <w:rsid w:val="0015543B"/>
    <w:rsid w:val="00160D26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20C8"/>
    <w:rsid w:val="00291668"/>
    <w:rsid w:val="002A7E47"/>
    <w:rsid w:val="002C1B7F"/>
    <w:rsid w:val="002D07CF"/>
    <w:rsid w:val="002D1D0A"/>
    <w:rsid w:val="002D7BA4"/>
    <w:rsid w:val="002E347B"/>
    <w:rsid w:val="00317678"/>
    <w:rsid w:val="0032414D"/>
    <w:rsid w:val="00331345"/>
    <w:rsid w:val="00353537"/>
    <w:rsid w:val="00362280"/>
    <w:rsid w:val="00374830"/>
    <w:rsid w:val="00382D26"/>
    <w:rsid w:val="003910B3"/>
    <w:rsid w:val="003A25C3"/>
    <w:rsid w:val="003D2ED7"/>
    <w:rsid w:val="003E0132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524A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50792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73AE3"/>
    <w:rsid w:val="00780A9A"/>
    <w:rsid w:val="00796CD4"/>
    <w:rsid w:val="007A66DF"/>
    <w:rsid w:val="007C0EA0"/>
    <w:rsid w:val="007C41CD"/>
    <w:rsid w:val="007D03C7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1BA8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5772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02347"/>
    <w:rsid w:val="00B12289"/>
    <w:rsid w:val="00B137E9"/>
    <w:rsid w:val="00B20118"/>
    <w:rsid w:val="00B3013D"/>
    <w:rsid w:val="00B3144A"/>
    <w:rsid w:val="00B37FBF"/>
    <w:rsid w:val="00B5620B"/>
    <w:rsid w:val="00B71A35"/>
    <w:rsid w:val="00BA717F"/>
    <w:rsid w:val="00BB1C28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3E6F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37F"/>
    <w:rsid w:val="00E334AF"/>
    <w:rsid w:val="00E34904"/>
    <w:rsid w:val="00E3603E"/>
    <w:rsid w:val="00E42442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25E4"/>
    <w:rsid w:val="00EB45AC"/>
    <w:rsid w:val="00ED1B99"/>
    <w:rsid w:val="00EE05CC"/>
    <w:rsid w:val="00EF0DE2"/>
    <w:rsid w:val="00EF2C19"/>
    <w:rsid w:val="00F01165"/>
    <w:rsid w:val="00F30A25"/>
    <w:rsid w:val="00F30EEB"/>
    <w:rsid w:val="00F31F6D"/>
    <w:rsid w:val="00F45076"/>
    <w:rsid w:val="00F574BB"/>
    <w:rsid w:val="00F909B2"/>
    <w:rsid w:val="00FA2DE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3337F"/>
    <w:pPr>
      <w:spacing w:after="120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NoSpacing">
    <w:name w:val="No Spacing"/>
    <w:uiPriority w:val="1"/>
    <w:qFormat/>
    <w:rsid w:val="00E3337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85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The IT Crowd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>Set the subject property to the test name</dc:subject>
  <dc:creator>jtulip</dc:creator>
  <cp:keywords/>
  <dc:description/>
  <cp:lastModifiedBy>David Taylor</cp:lastModifiedBy>
  <cp:revision>15</cp:revision>
  <cp:lastPrinted>2003-10-05T22:49:00Z</cp:lastPrinted>
  <dcterms:created xsi:type="dcterms:W3CDTF">2020-08-11T11:21:00Z</dcterms:created>
  <dcterms:modified xsi:type="dcterms:W3CDTF">2020-09-11T04:23:00Z</dcterms:modified>
</cp:coreProperties>
</file>