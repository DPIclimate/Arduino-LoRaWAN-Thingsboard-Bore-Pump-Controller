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2A89D1EF" w:rsidR="00B37FBF" w:rsidRPr="00FA2DE6" w:rsidRDefault="001062E6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Bore low level alarm </w:t>
            </w:r>
            <w:r w:rsidR="00A2168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pump not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B730599" w:rsidR="00A30AD6" w:rsidRPr="00FA2DE6" w:rsidRDefault="00E9003B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9003B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384FD6A" w:rsidR="00E9003B" w:rsidRPr="00FA2DE6" w:rsidRDefault="00E9003B" w:rsidP="00E9003B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9003B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E9003B" w:rsidRDefault="00E9003B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</w:t>
            </w:r>
          </w:p>
          <w:p w14:paraId="3CDD5039" w14:textId="343CAC0B" w:rsidR="00E9003B" w:rsidRPr="00E9003B" w:rsidRDefault="00E9003B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off</w:t>
            </w:r>
            <w:r w:rsidRPr="00FA2DE6">
              <w:rPr>
                <w:sz w:val="24"/>
                <w:szCs w:val="24"/>
              </w:rPr>
              <w:t xml:space="preserve">; </w:t>
            </w:r>
          </w:p>
        </w:tc>
      </w:tr>
      <w:tr w:rsidR="00E9003B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0BDF154A" w:rsidR="00E9003B" w:rsidRDefault="00E9003B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LED: On</w:t>
            </w:r>
          </w:p>
          <w:p w14:paraId="34598C96" w14:textId="07249305" w:rsidR="00E9003B" w:rsidRPr="001062E6" w:rsidRDefault="00E9003B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Alarm Recorded</w:t>
            </w:r>
          </w:p>
        </w:tc>
      </w:tr>
      <w:tr w:rsidR="00E9003B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9003B" w:rsidRPr="00FA2DE6" w:rsidRDefault="00E9003B" w:rsidP="00E9003B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9003B" w:rsidRPr="00FA2DE6" w:rsidRDefault="00E9003B" w:rsidP="00E9003B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768FFE32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bore low level </w:t>
            </w:r>
            <w:proofErr w:type="spellStart"/>
            <w:r w:rsidR="001062E6">
              <w:t>level</w:t>
            </w:r>
            <w:proofErr w:type="spellEnd"/>
            <w:r w:rsidR="001062E6">
              <w:t xml:space="preserve"> flag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77777777" w:rsidR="001062E6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Bore Low Level Alarm appears on dash</w:t>
            </w:r>
          </w:p>
          <w:p w14:paraId="5B32EF54" w14:textId="6568A9BC" w:rsidR="001062E6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Bore Low Level LED lights up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5DB572A8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4FC87A7" w14:textId="77777777" w:rsidR="00EF24A1" w:rsidRDefault="00EF24A1" w:rsidP="00374830">
      <w:pPr>
        <w:pStyle w:val="bp"/>
        <w:spacing w:before="0" w:after="0"/>
        <w:rPr>
          <w:b/>
          <w:sz w:val="24"/>
          <w:szCs w:val="24"/>
        </w:rPr>
      </w:pPr>
      <w:bookmarkStart w:id="0" w:name="_GoBack"/>
      <w:bookmarkEnd w:id="0"/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1BE80A43" w14:textId="4F2BE01F" w:rsidR="004379C9" w:rsidRDefault="00BF2086" w:rsidP="00374830">
      <w:pPr>
        <w:pStyle w:val="bp"/>
        <w:spacing w:before="0" w:after="0"/>
        <w:rPr>
          <w:noProof/>
        </w:rPr>
      </w:pPr>
      <w:r>
        <w:rPr>
          <w:sz w:val="24"/>
          <w:szCs w:val="24"/>
        </w:rPr>
        <w:br w:type="textWrapping" w:clear="all"/>
      </w:r>
      <w:r w:rsidR="00E9003B">
        <w:rPr>
          <w:noProof/>
        </w:rPr>
        <w:pict w14:anchorId="3BF38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4pt;height:148.5pt;visibility:visible;mso-wrap-style:square">
            <v:imagedata r:id="rId7" o:title=""/>
          </v:shape>
        </w:pict>
      </w:r>
    </w:p>
    <w:p w14:paraId="55B13C2B" w14:textId="7A04563A" w:rsidR="001062E6" w:rsidRDefault="00F454AD" w:rsidP="007973A8">
      <w:pPr>
        <w:rPr>
          <w:noProof/>
        </w:rPr>
      </w:pPr>
      <w:r>
        <w:rPr>
          <w:noProof/>
        </w:rPr>
        <w:pict w14:anchorId="2FBA722B">
          <v:shape id="_x0000_i1026" type="#_x0000_t75" style="width:222.75pt;height:51.75pt;visibility:visible;mso-wrap-style:square">
            <v:imagedata r:id="rId8" o:title=""/>
          </v:shape>
        </w:pict>
      </w:r>
    </w:p>
    <w:p w14:paraId="136CF605" w14:textId="7C8B7A35" w:rsidR="001062E6" w:rsidRDefault="00E9003B" w:rsidP="007973A8">
      <w:pPr>
        <w:rPr>
          <w:noProof/>
        </w:rPr>
      </w:pPr>
      <w:r>
        <w:rPr>
          <w:noProof/>
        </w:rPr>
        <w:pict w14:anchorId="53A8EE09">
          <v:shape id="_x0000_i1027" type="#_x0000_t75" style="width:270pt;height:159.75pt;visibility:visible;mso-wrap-style:square">
            <v:imagedata r:id="rId9" o:title=""/>
          </v:shape>
        </w:pict>
      </w:r>
      <w:r w:rsidRPr="00146D59">
        <w:rPr>
          <w:noProof/>
        </w:rPr>
        <w:pict w14:anchorId="7007F694">
          <v:shape id="_x0000_i1028" type="#_x0000_t75" style="width:360.75pt;height:82.5pt;visibility:visible;mso-wrap-style:square">
            <v:imagedata r:id="rId10" o:title=""/>
          </v:shape>
        </w:pict>
      </w: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5288D" w14:textId="77777777" w:rsidR="00F454AD" w:rsidRDefault="00F454AD">
      <w:r>
        <w:separator/>
      </w:r>
    </w:p>
  </w:endnote>
  <w:endnote w:type="continuationSeparator" w:id="0">
    <w:p w14:paraId="270A82CA" w14:textId="77777777" w:rsidR="00F454AD" w:rsidRDefault="00F4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F454AD">
      <w:fldChar w:fldCharType="begin"/>
    </w:r>
    <w:r w:rsidR="00F454AD">
      <w:instrText xml:space="preserve"> DOCPROPERTY  Company  \* MERGEFORMAT </w:instrText>
    </w:r>
    <w:r w:rsidR="00F454AD">
      <w:fldChar w:fldCharType="separate"/>
    </w:r>
    <w:r>
      <w:t>The IT Crowd</w:t>
    </w:r>
    <w:r w:rsidR="00F454AD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79966" w14:textId="77777777" w:rsidR="00F454AD" w:rsidRDefault="00F454AD">
      <w:r>
        <w:separator/>
      </w:r>
    </w:p>
  </w:footnote>
  <w:footnote w:type="continuationSeparator" w:id="0">
    <w:p w14:paraId="7B8413FA" w14:textId="77777777" w:rsidR="00F454AD" w:rsidRDefault="00F45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F454AD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D25E276" w:rsidR="008D1BA8" w:rsidRDefault="00E9003B" w:rsidP="00B71A35">
          <w:r>
            <w:rPr>
              <w:sz w:val="24"/>
              <w:szCs w:val="24"/>
            </w:rPr>
            <w:t>Bore low level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76B6"/>
    <w:rsid w:val="00212269"/>
    <w:rsid w:val="00212A3D"/>
    <w:rsid w:val="002220C8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003B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4A1"/>
    <w:rsid w:val="00EF2C19"/>
    <w:rsid w:val="00F01165"/>
    <w:rsid w:val="00F30EEB"/>
    <w:rsid w:val="00F31F6D"/>
    <w:rsid w:val="00F45076"/>
    <w:rsid w:val="00F454AD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6</cp:revision>
  <cp:lastPrinted>2003-10-05T22:49:00Z</cp:lastPrinted>
  <dcterms:created xsi:type="dcterms:W3CDTF">2020-09-10T06:59:00Z</dcterms:created>
  <dcterms:modified xsi:type="dcterms:W3CDTF">2020-09-10T07:09:00Z</dcterms:modified>
</cp:coreProperties>
</file>