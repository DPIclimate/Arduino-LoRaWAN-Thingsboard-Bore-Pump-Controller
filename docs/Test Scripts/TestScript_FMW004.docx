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24553CDF" w:rsidR="00B37FBF" w:rsidRPr="00FA2DE6" w:rsidRDefault="006D6149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Pump controller will not start pump if an alarm signal is active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625F282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333CB13A" w:rsidR="00E303EF" w:rsidRPr="00FA2DE6" w:rsidRDefault="006D6149" w:rsidP="00FA2DE6">
            <w:pPr>
              <w:pStyle w:val="bp"/>
              <w:ind w:left="39"/>
              <w:rPr>
                <w:szCs w:val="24"/>
              </w:rPr>
            </w:pPr>
            <w:r>
              <w:t>This test verifies the firmware will not attempt to switch the pump on if an alarm signal is active.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4F3DD" w14:textId="442C323D" w:rsidR="00671E47" w:rsidRDefault="00671E47" w:rsidP="006D6149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Pump controller is running (no </w:t>
            </w:r>
            <w:proofErr w:type="spellStart"/>
            <w:r>
              <w:rPr>
                <w:szCs w:val="24"/>
              </w:rPr>
              <w:t>restartController</w:t>
            </w:r>
            <w:proofErr w:type="spellEnd"/>
            <w:r>
              <w:rPr>
                <w:szCs w:val="24"/>
              </w:rPr>
              <w:t xml:space="preserve"> flag set in status messages)</w:t>
            </w:r>
          </w:p>
          <w:p w14:paraId="710EA09E" w14:textId="1BFBCAEF" w:rsidR="00E303EF" w:rsidRDefault="007A66DF" w:rsidP="006D6149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 w:rsidRPr="00FA2DE6">
              <w:rPr>
                <w:szCs w:val="24"/>
              </w:rPr>
              <w:t xml:space="preserve">Pump </w:t>
            </w:r>
            <w:r w:rsidR="006D6149">
              <w:rPr>
                <w:szCs w:val="24"/>
              </w:rPr>
              <w:t>is n</w:t>
            </w:r>
            <w:r w:rsidRPr="00FA2DE6">
              <w:rPr>
                <w:szCs w:val="24"/>
              </w:rPr>
              <w:t xml:space="preserve">ot </w:t>
            </w:r>
            <w:r w:rsidR="006D6149">
              <w:rPr>
                <w:szCs w:val="24"/>
              </w:rPr>
              <w:t>r</w:t>
            </w:r>
            <w:r w:rsidRPr="00FA2DE6">
              <w:rPr>
                <w:szCs w:val="24"/>
              </w:rPr>
              <w:t>unning</w:t>
            </w:r>
            <w:r w:rsidR="006D6149">
              <w:rPr>
                <w:szCs w:val="24"/>
              </w:rPr>
              <w:t>.</w:t>
            </w:r>
          </w:p>
          <w:p w14:paraId="3CDD5039" w14:textId="0915E909" w:rsidR="006D6149" w:rsidRPr="00FA2DE6" w:rsidRDefault="006D6149" w:rsidP="006D6149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 alarm signals are active.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72868143" w:rsidR="00E303EF" w:rsidRPr="00FA2DE6" w:rsidRDefault="006D6149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>Same as pre-conditions.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5550A510" w:rsidR="00E303EF" w:rsidRPr="00E3337F" w:rsidRDefault="00633155" w:rsidP="002220C8">
            <w:pPr>
              <w:pStyle w:val="bp"/>
              <w:rPr>
                <w:bCs/>
                <w:color w:val="FF0000"/>
                <w:szCs w:val="24"/>
              </w:rPr>
            </w:pPr>
            <w:r>
              <w:rPr>
                <w:bCs/>
                <w:szCs w:val="24"/>
              </w:rPr>
              <w:t>This test is conducted entirely on the feather. Look for the status messages in the serial monitor.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6D6149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6D6149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6D6149" w14:paraId="10943737" w14:textId="77777777" w:rsidTr="000729C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6C1FCA3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B05E4BC" w14:textId="77777777" w:rsidR="006D6149" w:rsidRPr="00854E58" w:rsidRDefault="006D6149" w:rsidP="000729CD">
            <w:pPr>
              <w:pStyle w:val="proc"/>
              <w:numPr>
                <w:ilvl w:val="0"/>
                <w:numId w:val="0"/>
              </w:numPr>
              <w:ind w:left="13" w:hanging="3"/>
            </w:pPr>
            <w:r>
              <w:t>Ground the low bore level pin.</w:t>
            </w:r>
          </w:p>
        </w:tc>
        <w:tc>
          <w:tcPr>
            <w:tcW w:w="6662" w:type="dxa"/>
          </w:tcPr>
          <w:p w14:paraId="5C24F33C" w14:textId="77777777" w:rsidR="006D6149" w:rsidRDefault="006D6149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boreLowLevel</w:t>
            </w:r>
            <w:proofErr w:type="spellEnd"/>
            <w:r>
              <w:t>: 1, all other flags 0.</w:t>
            </w:r>
          </w:p>
        </w:tc>
      </w:tr>
      <w:tr w:rsidR="006D6149" w14:paraId="75CBBF4B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116FA78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9939DFF" w14:textId="77777777" w:rsidR="006D6149" w:rsidRDefault="006D6149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7F20EF4A" w14:textId="77777777" w:rsidR="006D6149" w:rsidRDefault="006D6149" w:rsidP="000729CD">
            <w:pPr>
              <w:pStyle w:val="bp"/>
              <w:ind w:left="42"/>
            </w:pPr>
            <w:r>
              <w:t>A message is logged saying the pump was not started because of the bore low level signal.</w:t>
            </w:r>
          </w:p>
          <w:p w14:paraId="2D88D7CE" w14:textId="77777777" w:rsidR="006D6149" w:rsidRDefault="006D6149" w:rsidP="000729CD">
            <w:pPr>
              <w:pStyle w:val="bp"/>
              <w:ind w:left="42"/>
            </w:pPr>
            <w:r>
              <w:t>The feather LED stays off.</w:t>
            </w:r>
          </w:p>
        </w:tc>
      </w:tr>
      <w:tr w:rsidR="006D6149" w14:paraId="23AEB981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47688B3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7266F698" w14:textId="77777777" w:rsidR="006D6149" w:rsidRDefault="006D6149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bore low level pin.</w:t>
            </w:r>
          </w:p>
        </w:tc>
        <w:tc>
          <w:tcPr>
            <w:tcW w:w="6662" w:type="dxa"/>
          </w:tcPr>
          <w:p w14:paraId="730F0E91" w14:textId="77777777" w:rsidR="006D6149" w:rsidRDefault="006D6149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6D6149" w14:paraId="2AA5BD10" w14:textId="77777777" w:rsidTr="000729C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A355582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0B1E0E6F" w14:textId="77777777" w:rsidR="006D6149" w:rsidRPr="00854E58" w:rsidRDefault="006D6149" w:rsidP="000729CD">
            <w:pPr>
              <w:pStyle w:val="proc"/>
              <w:numPr>
                <w:ilvl w:val="0"/>
                <w:numId w:val="0"/>
              </w:numPr>
              <w:ind w:left="13" w:hanging="3"/>
            </w:pPr>
            <w:r>
              <w:t>Ground the soft start fail pin.</w:t>
            </w:r>
          </w:p>
        </w:tc>
        <w:tc>
          <w:tcPr>
            <w:tcW w:w="6662" w:type="dxa"/>
          </w:tcPr>
          <w:p w14:paraId="1B1C6043" w14:textId="77777777" w:rsidR="006D6149" w:rsidRDefault="006D6149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softStartFail</w:t>
            </w:r>
            <w:proofErr w:type="spellEnd"/>
            <w:r>
              <w:t>: 1, all other flags 0.</w:t>
            </w:r>
          </w:p>
        </w:tc>
      </w:tr>
      <w:tr w:rsidR="006D6149" w14:paraId="3C35877B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52D6AB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C023F62" w14:textId="77777777" w:rsidR="006D6149" w:rsidRDefault="006D6149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4D463D3C" w14:textId="77777777" w:rsidR="006D6149" w:rsidRDefault="006D6149" w:rsidP="000729CD">
            <w:pPr>
              <w:pStyle w:val="bp"/>
              <w:ind w:left="42"/>
            </w:pPr>
            <w:r>
              <w:t>A message is logged saying the pump was not started because of the soft start fail signal.</w:t>
            </w:r>
          </w:p>
          <w:p w14:paraId="1AA80E33" w14:textId="77777777" w:rsidR="006D6149" w:rsidRDefault="006D6149" w:rsidP="000729CD">
            <w:pPr>
              <w:pStyle w:val="bp"/>
              <w:ind w:left="42"/>
            </w:pPr>
            <w:r>
              <w:t>The feather LED stays off.</w:t>
            </w:r>
          </w:p>
        </w:tc>
      </w:tr>
      <w:tr w:rsidR="006D6149" w14:paraId="6D766DD7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C9B4210" w14:textId="77777777" w:rsidR="006D6149" w:rsidRDefault="006D6149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1B424B7D" w14:textId="77777777" w:rsidR="006D6149" w:rsidRDefault="006D6149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soft start fail pin.</w:t>
            </w:r>
          </w:p>
        </w:tc>
        <w:tc>
          <w:tcPr>
            <w:tcW w:w="6662" w:type="dxa"/>
          </w:tcPr>
          <w:p w14:paraId="5956AEA2" w14:textId="77777777" w:rsidR="006D6149" w:rsidRDefault="006D6149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D80C7A" w14:paraId="2E7FE312" w14:textId="77777777" w:rsidTr="000729C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5B2D04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0EDAC69A" w14:textId="77777777" w:rsidR="00D80C7A" w:rsidRPr="00854E58" w:rsidRDefault="00D80C7A" w:rsidP="000729CD">
            <w:pPr>
              <w:pStyle w:val="proc"/>
              <w:numPr>
                <w:ilvl w:val="0"/>
                <w:numId w:val="0"/>
              </w:numPr>
              <w:ind w:left="13" w:hanging="3"/>
            </w:pPr>
            <w:r>
              <w:t>Ground the no flow pin.</w:t>
            </w:r>
          </w:p>
        </w:tc>
        <w:tc>
          <w:tcPr>
            <w:tcW w:w="6662" w:type="dxa"/>
          </w:tcPr>
          <w:p w14:paraId="7A01B4BE" w14:textId="77777777" w:rsidR="00D80C7A" w:rsidRDefault="00D80C7A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noFlow</w:t>
            </w:r>
            <w:proofErr w:type="spellEnd"/>
            <w:r>
              <w:t>: 1, all other flags 0.</w:t>
            </w:r>
          </w:p>
        </w:tc>
      </w:tr>
      <w:tr w:rsidR="00D80C7A" w14:paraId="7D6795C5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B3701BA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84A34C2" w14:textId="77777777" w:rsidR="00D80C7A" w:rsidRDefault="00D80C7A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21D6B771" w14:textId="77777777" w:rsidR="00D80C7A" w:rsidRDefault="00D80C7A" w:rsidP="000729CD">
            <w:pPr>
              <w:pStyle w:val="bp"/>
              <w:ind w:left="42"/>
            </w:pPr>
            <w:r>
              <w:t>A message is logged saying the pump was not started because of the no flow signal.</w:t>
            </w:r>
          </w:p>
          <w:p w14:paraId="45483009" w14:textId="77777777" w:rsidR="00D80C7A" w:rsidRDefault="00D80C7A" w:rsidP="000729CD">
            <w:pPr>
              <w:pStyle w:val="bp"/>
              <w:ind w:left="42"/>
            </w:pPr>
            <w:r>
              <w:t>The feather LED stays off.</w:t>
            </w:r>
          </w:p>
        </w:tc>
      </w:tr>
      <w:tr w:rsidR="00D80C7A" w14:paraId="2A3AFCE1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9E991DE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608DA952" w14:textId="77777777" w:rsidR="00D80C7A" w:rsidRDefault="00D80C7A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no flow pin.</w:t>
            </w:r>
          </w:p>
        </w:tc>
        <w:tc>
          <w:tcPr>
            <w:tcW w:w="6662" w:type="dxa"/>
          </w:tcPr>
          <w:p w14:paraId="35A5870E" w14:textId="77777777" w:rsidR="00D80C7A" w:rsidRDefault="00D80C7A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D80C7A" w14:paraId="7CAB6EEF" w14:textId="77777777" w:rsidTr="000729C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57705CE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02269CB6" w14:textId="77777777" w:rsidR="00D80C7A" w:rsidRPr="00854E58" w:rsidRDefault="00D80C7A" w:rsidP="000729CD">
            <w:pPr>
              <w:pStyle w:val="proc"/>
              <w:numPr>
                <w:ilvl w:val="0"/>
                <w:numId w:val="0"/>
              </w:numPr>
              <w:ind w:left="13" w:hanging="3"/>
            </w:pPr>
            <w:r>
              <w:t>Ground the pump overload pin.</w:t>
            </w:r>
          </w:p>
        </w:tc>
        <w:tc>
          <w:tcPr>
            <w:tcW w:w="6662" w:type="dxa"/>
          </w:tcPr>
          <w:p w14:paraId="1E56A2AC" w14:textId="77777777" w:rsidR="00D80C7A" w:rsidRDefault="00D80C7A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pumpOverload</w:t>
            </w:r>
            <w:proofErr w:type="spellEnd"/>
            <w:r>
              <w:t>: 1, all other flags 0.</w:t>
            </w:r>
          </w:p>
        </w:tc>
      </w:tr>
      <w:tr w:rsidR="00D80C7A" w14:paraId="66D2048C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7CBBE7C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E577809" w14:textId="77777777" w:rsidR="00D80C7A" w:rsidRDefault="00D80C7A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3CA4B4B5" w14:textId="77777777" w:rsidR="00D80C7A" w:rsidRDefault="00D80C7A" w:rsidP="000729CD">
            <w:pPr>
              <w:pStyle w:val="bp"/>
              <w:ind w:left="42"/>
            </w:pPr>
            <w:r>
              <w:t>A message is logged saying the pump was not started because of the pump overload signal.</w:t>
            </w:r>
          </w:p>
          <w:p w14:paraId="15B54984" w14:textId="77777777" w:rsidR="00D80C7A" w:rsidRDefault="00D80C7A" w:rsidP="000729CD">
            <w:pPr>
              <w:pStyle w:val="bp"/>
              <w:ind w:left="42"/>
            </w:pPr>
            <w:r>
              <w:t>The feather LED stays off.</w:t>
            </w:r>
          </w:p>
        </w:tc>
      </w:tr>
      <w:tr w:rsidR="00D80C7A" w14:paraId="11412FCD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2056686" w14:textId="77777777" w:rsidR="00D80C7A" w:rsidRDefault="00D80C7A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43AD93A" w14:textId="77777777" w:rsidR="00D80C7A" w:rsidRDefault="00D80C7A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pump overload pin.</w:t>
            </w:r>
          </w:p>
        </w:tc>
        <w:tc>
          <w:tcPr>
            <w:tcW w:w="6662" w:type="dxa"/>
          </w:tcPr>
          <w:p w14:paraId="20AC68E7" w14:textId="77777777" w:rsidR="00D80C7A" w:rsidRDefault="00D80C7A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195B11BA" w:rsidR="00B02347" w:rsidRPr="00854E58" w:rsidRDefault="006D6149" w:rsidP="006D6149">
            <w:pPr>
              <w:pStyle w:val="proc"/>
              <w:numPr>
                <w:ilvl w:val="0"/>
                <w:numId w:val="0"/>
              </w:numPr>
              <w:ind w:left="13" w:hanging="3"/>
            </w:pPr>
            <w:r>
              <w:t xml:space="preserve">Ground the </w:t>
            </w:r>
            <w:proofErr w:type="gramStart"/>
            <w:r w:rsidR="00D80C7A">
              <w:t>high pressure</w:t>
            </w:r>
            <w:proofErr w:type="gramEnd"/>
            <w:r w:rsidR="00D80C7A">
              <w:t xml:space="preserve"> </w:t>
            </w:r>
            <w:r>
              <w:t>pin.</w:t>
            </w:r>
          </w:p>
        </w:tc>
        <w:tc>
          <w:tcPr>
            <w:tcW w:w="6662" w:type="dxa"/>
          </w:tcPr>
          <w:p w14:paraId="521A81A7" w14:textId="062E2DAD" w:rsidR="00B02347" w:rsidRDefault="006D6149" w:rsidP="006D6149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 w:rsidR="00D80C7A">
              <w:t>highPressure</w:t>
            </w:r>
            <w:proofErr w:type="spellEnd"/>
            <w:r>
              <w:t>: 1, all other flags 0.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371C21D2" w:rsidR="00B02347" w:rsidRDefault="006D6149" w:rsidP="006D6149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</w:t>
            </w:r>
            <w:r w:rsidR="00B02347">
              <w:t>.</w:t>
            </w:r>
          </w:p>
        </w:tc>
        <w:tc>
          <w:tcPr>
            <w:tcW w:w="6662" w:type="dxa"/>
          </w:tcPr>
          <w:p w14:paraId="2B4C4DAA" w14:textId="794F5682" w:rsidR="00B02347" w:rsidRDefault="006D6149" w:rsidP="006D6149">
            <w:pPr>
              <w:pStyle w:val="bp"/>
              <w:ind w:left="42"/>
            </w:pPr>
            <w:r>
              <w:t xml:space="preserve">A message is logged saying the pump was not started because of the </w:t>
            </w:r>
            <w:proofErr w:type="spellStart"/>
            <w:r w:rsidR="00D80C7A">
              <w:t>highPressure</w:t>
            </w:r>
            <w:proofErr w:type="spellEnd"/>
            <w:r w:rsidR="00D80C7A">
              <w:t xml:space="preserve"> </w:t>
            </w:r>
            <w:r>
              <w:t>signal.</w:t>
            </w:r>
          </w:p>
          <w:p w14:paraId="15E3B5C9" w14:textId="467658AB" w:rsidR="006D6149" w:rsidRDefault="006D6149" w:rsidP="006D6149">
            <w:pPr>
              <w:pStyle w:val="bp"/>
              <w:ind w:left="42"/>
            </w:pPr>
            <w:r>
              <w:t>The feather LED stays off.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065F7139" w:rsidR="00B02347" w:rsidRDefault="006D6149" w:rsidP="006D6149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Release the </w:t>
            </w:r>
            <w:proofErr w:type="gramStart"/>
            <w:r w:rsidR="00D80C7A">
              <w:t>high pressure</w:t>
            </w:r>
            <w:proofErr w:type="gramEnd"/>
            <w:r w:rsidR="00D80C7A">
              <w:t xml:space="preserve"> </w:t>
            </w:r>
            <w:r>
              <w:t>pin.</w:t>
            </w:r>
          </w:p>
        </w:tc>
        <w:tc>
          <w:tcPr>
            <w:tcW w:w="6662" w:type="dxa"/>
          </w:tcPr>
          <w:p w14:paraId="5F1BD0BD" w14:textId="300D27A7" w:rsidR="00B02347" w:rsidRDefault="006D6149" w:rsidP="006D6149">
            <w:pPr>
              <w:pStyle w:val="bp"/>
              <w:ind w:left="42"/>
            </w:pPr>
            <w:r>
              <w:t>A status message is sent with all flags set to 0</w:t>
            </w:r>
            <w:r w:rsidR="00B02347" w:rsidRPr="007A66DF">
              <w:t>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FE0505"/>
    <w:p w14:paraId="72C2BD71" w14:textId="0C1FA467" w:rsidR="00F31F6D" w:rsidRDefault="00F31F6D" w:rsidP="00FE0505">
      <w:r w:rsidRPr="002220C8">
        <w:t>25/08/2020</w:t>
      </w:r>
    </w:p>
    <w:p w14:paraId="34F2B565" w14:textId="6E5EEE6E" w:rsidR="00FE0505" w:rsidRDefault="00FE0505" w:rsidP="00FE0505">
      <w:pPr>
        <w:rPr>
          <w:color w:val="FF0000"/>
        </w:rPr>
      </w:pPr>
      <w:r w:rsidRPr="00FE0505">
        <w:rPr>
          <w:color w:val="FF0000"/>
        </w:rPr>
        <w:t>Failed.</w:t>
      </w:r>
    </w:p>
    <w:p w14:paraId="4AEDEABF" w14:textId="158F78EA" w:rsidR="00FE0505" w:rsidRPr="00FE0505" w:rsidRDefault="00FE0505" w:rsidP="00FE0505">
      <w:pPr>
        <w:rPr>
          <w:color w:val="FF0000"/>
        </w:rPr>
      </w:pPr>
      <w:r>
        <w:rPr>
          <w:color w:val="FF0000"/>
        </w:rPr>
        <w:t xml:space="preserve">There </w:t>
      </w:r>
      <w:r w:rsidR="00284689">
        <w:rPr>
          <w:color w:val="FF0000"/>
        </w:rPr>
        <w:t>has been a regression in the firmware since adding the timer code. The logging output from step 2 shows the pump is being started even though there is an alarm active. The pump is stopped immediately afterwards but it should not have started at all.</w:t>
      </w:r>
    </w:p>
    <w:p w14:paraId="2861E89A" w14:textId="0C3273AF" w:rsidR="00FE0505" w:rsidRDefault="00FE0505" w:rsidP="00FE0505">
      <w:r>
        <w:t>Step 1.</w:t>
      </w:r>
    </w:p>
    <w:p w14:paraId="7B3C2FED" w14:textId="77777777" w:rsidR="00FE0505" w:rsidRDefault="00FE0505" w:rsidP="00FE0505">
      <w:pPr>
        <w:pStyle w:val="NoSpacing"/>
      </w:pPr>
      <w:r>
        <w:t>14:30:26.136 -&gt; Sending status due to state change.</w:t>
      </w:r>
    </w:p>
    <w:p w14:paraId="4F078B3C" w14:textId="77777777" w:rsidR="00FE0505" w:rsidRDefault="00FE0505" w:rsidP="00FE0505">
      <w:pPr>
        <w:pStyle w:val="NoSpacing"/>
      </w:pPr>
      <w:r>
        <w:t>14:30:26.136 -&gt; LoRaWAN will encode and send this message: {'pumpRunning':0,'boreLowLevel':1,'softStartFail':0,'pumpOverload':0,'controllerRestart':0,'highPressure':0,'noFlow':0}</w:t>
      </w:r>
    </w:p>
    <w:p w14:paraId="6F756B9D" w14:textId="77777777" w:rsidR="00FE0505" w:rsidRDefault="00FE0505" w:rsidP="00FE0505">
      <w:pPr>
        <w:pStyle w:val="NoSpacing"/>
      </w:pPr>
      <w:r>
        <w:t>14:30:26.136 -&gt; Sending status byte: 02</w:t>
      </w:r>
    </w:p>
    <w:p w14:paraId="068CA4FE" w14:textId="698CBB63" w:rsidR="00FE0505" w:rsidRDefault="00FE0505" w:rsidP="00FE0505">
      <w:pPr>
        <w:pStyle w:val="NoSpacing"/>
      </w:pPr>
      <w:r>
        <w:t>14:30:28.243 -&gt; EV_TXCOMPLETE (includes waiting for RX windows)</w:t>
      </w:r>
      <w:r>
        <w:cr/>
      </w:r>
    </w:p>
    <w:p w14:paraId="56FDBD4C" w14:textId="0B772BD8" w:rsidR="00FE0505" w:rsidRDefault="00FE0505" w:rsidP="00FE0505">
      <w:r>
        <w:t>Step 2.</w:t>
      </w:r>
    </w:p>
    <w:p w14:paraId="05B1ADAF" w14:textId="77777777" w:rsidR="00FE0505" w:rsidRDefault="00FE0505" w:rsidP="00FE0505">
      <w:pPr>
        <w:pStyle w:val="NoSpacing"/>
      </w:pPr>
      <w:r>
        <w:t>14:30:41.287 -&gt; callback got data 1</w:t>
      </w:r>
    </w:p>
    <w:p w14:paraId="0C60D0EB" w14:textId="77777777" w:rsidR="00FE0505" w:rsidRDefault="00FE0505" w:rsidP="00FE0505">
      <w:pPr>
        <w:pStyle w:val="NoSpacing"/>
      </w:pPr>
      <w:r>
        <w:t>14:30:41.287 -&gt; Switched pump on.</w:t>
      </w:r>
    </w:p>
    <w:p w14:paraId="793B7FA4" w14:textId="77777777" w:rsidR="00FE0505" w:rsidRDefault="00FE0505" w:rsidP="00FE0505">
      <w:pPr>
        <w:pStyle w:val="NoSpacing"/>
      </w:pPr>
      <w:r>
        <w:t>14:30:41.287 -&gt; Sending status due to state change.</w:t>
      </w:r>
    </w:p>
    <w:p w14:paraId="7A9CA039" w14:textId="77777777" w:rsidR="00FE0505" w:rsidRDefault="00FE0505" w:rsidP="00FE0505">
      <w:pPr>
        <w:pStyle w:val="NoSpacing"/>
      </w:pPr>
      <w:r>
        <w:lastRenderedPageBreak/>
        <w:t>14:30:41.287 -&gt; Stopping pump due to low bore level</w:t>
      </w:r>
    </w:p>
    <w:p w14:paraId="65BBAF67" w14:textId="77777777" w:rsidR="00FE0505" w:rsidRDefault="00FE0505" w:rsidP="00FE0505">
      <w:pPr>
        <w:pStyle w:val="NoSpacing"/>
      </w:pPr>
      <w:r>
        <w:t>14:30:41.287 -&gt; Switched pump off.</w:t>
      </w:r>
    </w:p>
    <w:p w14:paraId="6C44F6A1" w14:textId="77777777" w:rsidR="00FE0505" w:rsidRDefault="00FE0505" w:rsidP="00FE0505">
      <w:pPr>
        <w:pStyle w:val="NoSpacing"/>
      </w:pPr>
      <w:r>
        <w:t>14:30:41.287 -&gt; Sending status due to state change.</w:t>
      </w:r>
    </w:p>
    <w:p w14:paraId="2CB67421" w14:textId="77777777" w:rsidR="00FE0505" w:rsidRDefault="00FE0505" w:rsidP="00FE0505">
      <w:pPr>
        <w:pStyle w:val="NoSpacing"/>
      </w:pPr>
      <w:r>
        <w:t>14:30:41.287 -&gt; LoRaWAN will encode and send this message: {'pumpRunning':0,'boreLowLevel':1,'softStartFail':0,'pumpOverload':0,'controllerRestart':0,'highPressure':0,'noFlow':0}</w:t>
      </w:r>
    </w:p>
    <w:p w14:paraId="6E91D05B" w14:textId="77777777" w:rsidR="00FE0505" w:rsidRDefault="00FE0505" w:rsidP="00FE0505">
      <w:pPr>
        <w:pStyle w:val="NoSpacing"/>
      </w:pPr>
      <w:r>
        <w:t>14:30:41.287 -&gt; Sending status byte: 02</w:t>
      </w:r>
    </w:p>
    <w:p w14:paraId="75D9C745" w14:textId="6AF32001" w:rsidR="00FE0505" w:rsidRPr="002220C8" w:rsidRDefault="00FE0505" w:rsidP="00FE0505">
      <w:pPr>
        <w:pStyle w:val="NoSpacing"/>
      </w:pPr>
      <w:r>
        <w:t>14:30:43.394 -&gt; EV_TXCOMPLETE (includes waiting for RX windows)</w:t>
      </w:r>
      <w:r>
        <w:cr/>
      </w:r>
    </w:p>
    <w:p w14:paraId="0C275922" w14:textId="77777777" w:rsidR="00235C35" w:rsidRDefault="00235C35" w:rsidP="00235C35">
      <w:r>
        <w:br w:type="page"/>
      </w:r>
      <w:r w:rsidRPr="002220C8">
        <w:lastRenderedPageBreak/>
        <w:t>25/08/2020</w:t>
      </w:r>
    </w:p>
    <w:p w14:paraId="2948213D" w14:textId="585B8738" w:rsidR="00F31F6D" w:rsidRPr="00882660" w:rsidRDefault="00D32BC8" w:rsidP="00FE0505">
      <w:pPr>
        <w:rPr>
          <w:color w:val="70AD47"/>
          <w:lang w:val="en-AU"/>
        </w:rPr>
      </w:pPr>
      <w:r w:rsidRPr="00882660">
        <w:rPr>
          <w:color w:val="70AD47"/>
          <w:lang w:val="en-AU"/>
        </w:rPr>
        <w:t>Passed.</w:t>
      </w:r>
      <w:bookmarkStart w:id="0" w:name="_GoBack"/>
      <w:bookmarkEnd w:id="0"/>
    </w:p>
    <w:p w14:paraId="15701EE5" w14:textId="5F325669" w:rsidR="00235C35" w:rsidRDefault="00235C35" w:rsidP="00FE0505">
      <w:r>
        <w:t>Step 1 – Bore low level still active from last test attempt.</w:t>
      </w:r>
    </w:p>
    <w:p w14:paraId="2929ECDD" w14:textId="551D978C" w:rsidR="00235C35" w:rsidRDefault="00235C35" w:rsidP="00FE0505">
      <w:r>
        <w:t>Step 2</w:t>
      </w:r>
    </w:p>
    <w:p w14:paraId="76391B39" w14:textId="77777777" w:rsidR="00235C35" w:rsidRDefault="00235C35" w:rsidP="00235C35">
      <w:pPr>
        <w:pStyle w:val="NoSpacing"/>
      </w:pPr>
      <w:r>
        <w:t>14:51:38.911 -&gt; callback got data 1</w:t>
      </w:r>
    </w:p>
    <w:p w14:paraId="6B4BBAC9" w14:textId="46386653" w:rsidR="00235C35" w:rsidRDefault="00235C35" w:rsidP="00235C35">
      <w:r>
        <w:t>14:51:38.911 -&gt; Not starting pump due to bore low level.</w:t>
      </w:r>
    </w:p>
    <w:p w14:paraId="7CBA5285" w14:textId="580C8B29" w:rsidR="00235C35" w:rsidRDefault="00235C35" w:rsidP="00235C35">
      <w:r>
        <w:t>Step 3</w:t>
      </w:r>
    </w:p>
    <w:p w14:paraId="608AFE25" w14:textId="77777777" w:rsidR="00235C35" w:rsidRDefault="00235C35" w:rsidP="00235C35">
      <w:pPr>
        <w:pStyle w:val="NoSpacing"/>
      </w:pPr>
      <w:r>
        <w:t>14:52:29.135 -&gt; Sending status due to state change.</w:t>
      </w:r>
    </w:p>
    <w:p w14:paraId="4F44B1A6" w14:textId="77777777" w:rsidR="00235C35" w:rsidRDefault="00235C35" w:rsidP="00235C35">
      <w:pPr>
        <w:pStyle w:val="NoSpacing"/>
      </w:pPr>
      <w:r>
        <w:t>14:52:29.135 -&gt; LoRaWAN will encode and send this message: {'pumpRunning':0,'boreLowLevel':0,'softStartFail':0,'pumpOverload':0,'controllerRestart':0,'highPressure':0,'noFlow':0}</w:t>
      </w:r>
    </w:p>
    <w:p w14:paraId="19600FD7" w14:textId="77777777" w:rsidR="00235C35" w:rsidRDefault="00235C35" w:rsidP="00235C35">
      <w:pPr>
        <w:pStyle w:val="NoSpacing"/>
      </w:pPr>
      <w:r>
        <w:t>14:52:29.135 -&gt; Sending status byte: 00</w:t>
      </w:r>
    </w:p>
    <w:p w14:paraId="744392DC" w14:textId="2D03753E" w:rsidR="00235C35" w:rsidRDefault="00235C35" w:rsidP="00235C35">
      <w:pPr>
        <w:pStyle w:val="NoSpacing"/>
      </w:pPr>
      <w:r>
        <w:t>14:52:31.491 -&gt; EV_TXCOMPLETE (includes waiting for RX windows)</w:t>
      </w:r>
    </w:p>
    <w:p w14:paraId="78B59ED7" w14:textId="6A9B9DB5" w:rsidR="00235C35" w:rsidRDefault="00235C35" w:rsidP="00235C35"/>
    <w:p w14:paraId="6EFE0F7A" w14:textId="38E6DACB" w:rsidR="00235C35" w:rsidRDefault="00235C35" w:rsidP="00235C35">
      <w:r>
        <w:t>Step 4</w:t>
      </w:r>
    </w:p>
    <w:p w14:paraId="0A84A10E" w14:textId="77777777" w:rsidR="00235C35" w:rsidRDefault="00235C35" w:rsidP="00235C35">
      <w:pPr>
        <w:pStyle w:val="NoSpacing"/>
      </w:pPr>
      <w:r>
        <w:t>14:53:35.019 -&gt; Sending status due to state change.</w:t>
      </w:r>
    </w:p>
    <w:p w14:paraId="1D23443F" w14:textId="77777777" w:rsidR="00235C35" w:rsidRDefault="00235C35" w:rsidP="00235C35">
      <w:pPr>
        <w:pStyle w:val="NoSpacing"/>
      </w:pPr>
      <w:r>
        <w:t>14:53:35.019 -&gt; LoRaWAN will encode and send this message: {'pumpRunning':0,'boreLowLevel':0,'softStartFail':1,'pumpOverload':0,'controllerRestart':0,'highPressure':0,'noFlow':0}</w:t>
      </w:r>
    </w:p>
    <w:p w14:paraId="6CFDD42A" w14:textId="77777777" w:rsidR="00235C35" w:rsidRDefault="00235C35" w:rsidP="00235C35">
      <w:pPr>
        <w:pStyle w:val="NoSpacing"/>
      </w:pPr>
      <w:r>
        <w:t>14:53:35.019 -&gt; Sending status byte: 04</w:t>
      </w:r>
    </w:p>
    <w:p w14:paraId="0B64781D" w14:textId="60C140B3" w:rsidR="00235C35" w:rsidRDefault="00235C35" w:rsidP="00235C35">
      <w:r>
        <w:t>14:53:37.384 -&gt; EV_TXCOMPLETE (includes waiting for RX windows)</w:t>
      </w:r>
    </w:p>
    <w:p w14:paraId="1ED714E2" w14:textId="1A25401F" w:rsidR="00235C35" w:rsidRDefault="00235C35" w:rsidP="00235C35">
      <w:r>
        <w:t>Step 5</w:t>
      </w:r>
    </w:p>
    <w:p w14:paraId="11FE3333" w14:textId="77777777" w:rsidR="00235C35" w:rsidRDefault="00235C35" w:rsidP="00235C35">
      <w:pPr>
        <w:pStyle w:val="NoSpacing"/>
      </w:pPr>
      <w:r>
        <w:t>14:53:59.235 -&gt; callback got data 1</w:t>
      </w:r>
    </w:p>
    <w:p w14:paraId="2219924C" w14:textId="5FFEF28F" w:rsidR="00235C35" w:rsidRDefault="00235C35" w:rsidP="00235C35">
      <w:r>
        <w:t>14:53:59.235 -&gt; Not starting pump due to soft start fail signal.</w:t>
      </w:r>
    </w:p>
    <w:p w14:paraId="1C0C6FAD" w14:textId="2E567027" w:rsidR="00235C35" w:rsidRDefault="00235C35" w:rsidP="00235C35">
      <w:r>
        <w:t>Step 6</w:t>
      </w:r>
    </w:p>
    <w:p w14:paraId="1125146C" w14:textId="77777777" w:rsidR="00235C35" w:rsidRDefault="00235C35" w:rsidP="00235C35">
      <w:pPr>
        <w:pStyle w:val="NoSpacing"/>
      </w:pPr>
      <w:r>
        <w:t>14:54:12.197 -&gt; Sending status due to state change.</w:t>
      </w:r>
    </w:p>
    <w:p w14:paraId="568D2549" w14:textId="77777777" w:rsidR="00235C35" w:rsidRDefault="00235C35" w:rsidP="00235C35">
      <w:pPr>
        <w:pStyle w:val="NoSpacing"/>
      </w:pPr>
      <w:r>
        <w:t xml:space="preserve">14:54:12.197 -&gt; LoRaWAN will encode and send this message: </w:t>
      </w:r>
      <w:r>
        <w:lastRenderedPageBreak/>
        <w:t>{'pumpRunning':0,'boreLowLevel':0,'softStartFail':0,'pumpOverload':0,'controllerRestart':0,'highPressure':0,'noFlow':0}</w:t>
      </w:r>
    </w:p>
    <w:p w14:paraId="7FDC483E" w14:textId="77777777" w:rsidR="00235C35" w:rsidRDefault="00235C35" w:rsidP="00235C35">
      <w:pPr>
        <w:pStyle w:val="NoSpacing"/>
      </w:pPr>
      <w:r>
        <w:t>14:54:12.197 -&gt; Sending status byte: 00</w:t>
      </w:r>
    </w:p>
    <w:p w14:paraId="451950B3" w14:textId="40CC73DA" w:rsidR="00235C35" w:rsidRDefault="00235C35" w:rsidP="00235C35">
      <w:r>
        <w:t>14:54:14.555 -&gt; EV_TXCOMPLETE (includes waiting for RX windows)</w:t>
      </w:r>
    </w:p>
    <w:p w14:paraId="7C126DB3" w14:textId="7E853973" w:rsidR="00235C35" w:rsidRDefault="00235C35" w:rsidP="00235C35"/>
    <w:p w14:paraId="57F9E703" w14:textId="5A531088" w:rsidR="00235C35" w:rsidRDefault="00235C35" w:rsidP="00235C35">
      <w:r>
        <w:t>Step 7</w:t>
      </w:r>
    </w:p>
    <w:p w14:paraId="57C29B48" w14:textId="77777777" w:rsidR="00235C35" w:rsidRDefault="00235C35" w:rsidP="00235C35">
      <w:pPr>
        <w:pStyle w:val="NoSpacing"/>
      </w:pPr>
      <w:r>
        <w:t>14:55:02.178 -&gt; Sending status due to state change.</w:t>
      </w:r>
    </w:p>
    <w:p w14:paraId="5FCBF458" w14:textId="77777777" w:rsidR="00235C35" w:rsidRDefault="00235C35" w:rsidP="00235C35">
      <w:pPr>
        <w:pStyle w:val="NoSpacing"/>
      </w:pPr>
      <w:r>
        <w:t>14:55:02.178 -&gt; LoRaWAN will encode and send this message: {'pumpRunning':0,'boreLowLevel':0,'softStartFail':0,'pumpOverload':0,'controllerRestart':0,'highPressure':0,'noFlow':1}</w:t>
      </w:r>
    </w:p>
    <w:p w14:paraId="2E69AFFB" w14:textId="77777777" w:rsidR="00235C35" w:rsidRDefault="00235C35" w:rsidP="00235C35">
      <w:pPr>
        <w:pStyle w:val="NoSpacing"/>
      </w:pPr>
      <w:r>
        <w:t>14:55:02.178 -&gt; Sending status byte: 40</w:t>
      </w:r>
    </w:p>
    <w:p w14:paraId="3FAE1104" w14:textId="27910C1F" w:rsidR="00235C35" w:rsidRDefault="00235C35" w:rsidP="00235C35">
      <w:r>
        <w:t>14:55:04.539 -&gt; EV_TXCOMPLETE (includes waiting for RX windows)</w:t>
      </w:r>
    </w:p>
    <w:p w14:paraId="1DF7BDEC" w14:textId="57D8BB0B" w:rsidR="00235C35" w:rsidRDefault="00235C35" w:rsidP="00235C35">
      <w:r>
        <w:t>Step 8</w:t>
      </w:r>
    </w:p>
    <w:p w14:paraId="46B46E3D" w14:textId="77777777" w:rsidR="00235C35" w:rsidRDefault="00235C35" w:rsidP="00235C35">
      <w:pPr>
        <w:pStyle w:val="NoSpacing"/>
      </w:pPr>
      <w:r>
        <w:t>14:55:19.637 -&gt; callback got data 1</w:t>
      </w:r>
    </w:p>
    <w:p w14:paraId="64BA04A1" w14:textId="77777777" w:rsidR="00235C35" w:rsidRDefault="00235C35" w:rsidP="00235C35">
      <w:r w:rsidRPr="00235C35">
        <w:t>14:55:19.637 -&gt; Not starting pump due to no flow.</w:t>
      </w:r>
    </w:p>
    <w:p w14:paraId="0D1E0664" w14:textId="25526359" w:rsidR="00235C35" w:rsidRDefault="00235C35" w:rsidP="00235C35">
      <w:r>
        <w:t>Step 9</w:t>
      </w:r>
    </w:p>
    <w:p w14:paraId="06147257" w14:textId="77777777" w:rsidR="00235C35" w:rsidRDefault="00235C35" w:rsidP="00235C35">
      <w:pPr>
        <w:pStyle w:val="NoSpacing"/>
      </w:pPr>
      <w:r>
        <w:t>14:55:49.955 -&gt; Sending status due to state change.</w:t>
      </w:r>
    </w:p>
    <w:p w14:paraId="59732030" w14:textId="77777777" w:rsidR="00235C35" w:rsidRDefault="00235C35" w:rsidP="00235C35">
      <w:pPr>
        <w:pStyle w:val="NoSpacing"/>
      </w:pPr>
      <w:r>
        <w:t>14:55:49.955 -&gt; LoRaWAN will encode and send this message: {'pumpRunning':0,'boreLowLevel':0,'softStartFail':0,'pumpOverload':0,'controllerRestart':0,'highPressure':0,'noFlow':0}</w:t>
      </w:r>
    </w:p>
    <w:p w14:paraId="30A6AE33" w14:textId="77777777" w:rsidR="00235C35" w:rsidRDefault="00235C35" w:rsidP="00235C35">
      <w:pPr>
        <w:pStyle w:val="NoSpacing"/>
      </w:pPr>
      <w:r>
        <w:t>14:55:49.955 -&gt; Sending status byte: 00</w:t>
      </w:r>
    </w:p>
    <w:p w14:paraId="704F90C9" w14:textId="0ED7945C" w:rsidR="00235C35" w:rsidRDefault="00235C35" w:rsidP="00235C35">
      <w:r>
        <w:t>14:55:52.327 -&gt; EV_TXCOMPLETE (includes waiting for RX windows)</w:t>
      </w:r>
    </w:p>
    <w:p w14:paraId="2BAC1437" w14:textId="77777777" w:rsidR="00235C35" w:rsidRDefault="00235C35" w:rsidP="00235C35"/>
    <w:p w14:paraId="7F6343E4" w14:textId="03905681" w:rsidR="00235C35" w:rsidRDefault="00235C35" w:rsidP="00235C35">
      <w:r>
        <w:t>Step 10</w:t>
      </w:r>
    </w:p>
    <w:p w14:paraId="3F26B5CD" w14:textId="77777777" w:rsidR="002F0407" w:rsidRDefault="002F0407" w:rsidP="002F0407">
      <w:pPr>
        <w:pStyle w:val="NoSpacing"/>
      </w:pPr>
      <w:r>
        <w:t>14:56:34.020 -&gt; Sending status due to state change.</w:t>
      </w:r>
    </w:p>
    <w:p w14:paraId="4B1960B9" w14:textId="77777777" w:rsidR="002F0407" w:rsidRDefault="002F0407" w:rsidP="002F0407">
      <w:pPr>
        <w:pStyle w:val="NoSpacing"/>
      </w:pPr>
      <w:r>
        <w:t>14:56:34.020 -&gt; LoRaWAN will encode and send this message: {'pumpRunning':0,'boreLowLevel':0,'softStartFail':0,'pumpOverload':1,'controllerRestart':0,'highPressure':0,'noFlow':0}</w:t>
      </w:r>
    </w:p>
    <w:p w14:paraId="27A07E96" w14:textId="77777777" w:rsidR="002F0407" w:rsidRDefault="002F0407" w:rsidP="002F0407">
      <w:pPr>
        <w:pStyle w:val="NoSpacing"/>
      </w:pPr>
      <w:r>
        <w:t>14:56:34.020 -&gt; Sending status byte: 08</w:t>
      </w:r>
    </w:p>
    <w:p w14:paraId="2D0F86B5" w14:textId="77777777" w:rsidR="002F0407" w:rsidRDefault="002F0407" w:rsidP="00235C35">
      <w:r>
        <w:t>14:56:36.401 -&gt; EV_TXCOMPLETE (includes waiting for RX windows)</w:t>
      </w:r>
    </w:p>
    <w:p w14:paraId="2CF6E1D9" w14:textId="0CDD9E53" w:rsidR="00235C35" w:rsidRDefault="00235C35" w:rsidP="00235C35">
      <w:r>
        <w:lastRenderedPageBreak/>
        <w:t>Step 11</w:t>
      </w:r>
    </w:p>
    <w:p w14:paraId="62AA69B4" w14:textId="77777777" w:rsidR="002F0407" w:rsidRDefault="002F0407" w:rsidP="002F0407">
      <w:pPr>
        <w:pStyle w:val="NoSpacing"/>
      </w:pPr>
      <w:r>
        <w:t>14:57:04.611 -&gt; callback got data 1</w:t>
      </w:r>
    </w:p>
    <w:p w14:paraId="4BA6D84E" w14:textId="3EA602F2" w:rsidR="00235C35" w:rsidRDefault="002F0407" w:rsidP="002F0407">
      <w:r>
        <w:t>14:57:04.611 -&gt; Not starting pump due to pump overload signal.</w:t>
      </w:r>
    </w:p>
    <w:p w14:paraId="17E1C5D3" w14:textId="0E1DB132" w:rsidR="00235C35" w:rsidRDefault="00235C35" w:rsidP="00235C35">
      <w:r>
        <w:t>Step 12</w:t>
      </w:r>
    </w:p>
    <w:p w14:paraId="1954D665" w14:textId="77777777" w:rsidR="002F0407" w:rsidRDefault="002F0407" w:rsidP="002F0407">
      <w:pPr>
        <w:pStyle w:val="NoSpacing"/>
      </w:pPr>
      <w:r>
        <w:t>14:57:53.817 -&gt; Sending status due to state change.</w:t>
      </w:r>
    </w:p>
    <w:p w14:paraId="66B1AA7E" w14:textId="77777777" w:rsidR="002F0407" w:rsidRDefault="002F0407" w:rsidP="002F0407">
      <w:pPr>
        <w:pStyle w:val="NoSpacing"/>
      </w:pPr>
      <w:r>
        <w:t>14:57:53.817 -&gt; LoRaWAN will encode and send this message: {'pumpRunning':0,'boreLowLevel':0,'softStartFail':0,'pumpOverload':0,'controllerRestart':0,'highPressure':0,'noFlow':0}</w:t>
      </w:r>
    </w:p>
    <w:p w14:paraId="48E6A0C1" w14:textId="77777777" w:rsidR="002F0407" w:rsidRDefault="002F0407" w:rsidP="002F0407">
      <w:pPr>
        <w:pStyle w:val="NoSpacing"/>
      </w:pPr>
      <w:r>
        <w:t>14:57:53.817 -&gt; Sending status byte: 00</w:t>
      </w:r>
    </w:p>
    <w:p w14:paraId="242396EB" w14:textId="52B1E50D" w:rsidR="00235C35" w:rsidRDefault="002F0407" w:rsidP="002F0407">
      <w:r>
        <w:t>14:57:55.411 -&gt; EV_TXCOMPLETE (includes waiting for RX windows)</w:t>
      </w:r>
      <w:r>
        <w:cr/>
      </w:r>
    </w:p>
    <w:p w14:paraId="38927887" w14:textId="77777777" w:rsidR="00235C35" w:rsidRPr="002220C8" w:rsidRDefault="00235C35" w:rsidP="00235C35"/>
    <w:p w14:paraId="79817CEF" w14:textId="77777777" w:rsidR="00F31F6D" w:rsidRPr="002220C8" w:rsidRDefault="00F31F6D" w:rsidP="00FE0505"/>
    <w:p w14:paraId="7CB25CD6" w14:textId="77777777" w:rsidR="008D1BA8" w:rsidRPr="002220C8" w:rsidRDefault="008D1BA8" w:rsidP="00FE0505"/>
    <w:sectPr w:rsidR="008D1BA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ADCB5" w14:textId="77777777" w:rsidR="00882660" w:rsidRDefault="00882660">
      <w:r>
        <w:separator/>
      </w:r>
    </w:p>
  </w:endnote>
  <w:endnote w:type="continuationSeparator" w:id="0">
    <w:p w14:paraId="0F247E41" w14:textId="77777777" w:rsidR="00882660" w:rsidRDefault="0088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187D" w14:textId="77777777" w:rsidR="00882660" w:rsidRDefault="00882660">
      <w:r>
        <w:separator/>
      </w:r>
    </w:p>
  </w:footnote>
  <w:footnote w:type="continuationSeparator" w:id="0">
    <w:p w14:paraId="1BBC79D5" w14:textId="77777777" w:rsidR="00882660" w:rsidRDefault="0088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895C20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F9E8401" w:rsidR="008D1BA8" w:rsidRDefault="006D6149" w:rsidP="00B71A35">
          <w:r>
            <w:rPr>
              <w:szCs w:val="24"/>
            </w:rPr>
            <w:t>Pump controller will not start pump if an alarm signal is active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C3B"/>
    <w:multiLevelType w:val="hybridMultilevel"/>
    <w:tmpl w:val="E02C8816"/>
    <w:lvl w:ilvl="0" w:tplc="4252AFAC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2"/>
  </w:num>
  <w:num w:numId="11">
    <w:abstractNumId w:val="4"/>
  </w:num>
  <w:num w:numId="12">
    <w:abstractNumId w:val="28"/>
  </w:num>
  <w:num w:numId="13">
    <w:abstractNumId w:val="7"/>
  </w:num>
  <w:num w:numId="14">
    <w:abstractNumId w:val="1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3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35C35"/>
    <w:rsid w:val="00284689"/>
    <w:rsid w:val="00291668"/>
    <w:rsid w:val="002A7E47"/>
    <w:rsid w:val="002C1B7F"/>
    <w:rsid w:val="002D07CF"/>
    <w:rsid w:val="002D1D0A"/>
    <w:rsid w:val="002D7BA4"/>
    <w:rsid w:val="002E347B"/>
    <w:rsid w:val="002F01B7"/>
    <w:rsid w:val="002F0407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3155"/>
    <w:rsid w:val="00635CE7"/>
    <w:rsid w:val="00650792"/>
    <w:rsid w:val="00671E47"/>
    <w:rsid w:val="00683635"/>
    <w:rsid w:val="006B5D41"/>
    <w:rsid w:val="006D4DE0"/>
    <w:rsid w:val="006D6149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2660"/>
    <w:rsid w:val="0089205C"/>
    <w:rsid w:val="00895710"/>
    <w:rsid w:val="00895C20"/>
    <w:rsid w:val="008A02F5"/>
    <w:rsid w:val="008A7F0D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53C3E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65FE8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32BC8"/>
    <w:rsid w:val="00D63FFC"/>
    <w:rsid w:val="00D664F5"/>
    <w:rsid w:val="00D71228"/>
    <w:rsid w:val="00D74923"/>
    <w:rsid w:val="00D80C7A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909B2"/>
    <w:rsid w:val="00FA2DE6"/>
    <w:rsid w:val="00FC1914"/>
    <w:rsid w:val="00FC58BC"/>
    <w:rsid w:val="00FE0505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35C35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166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19</cp:revision>
  <cp:lastPrinted>2003-10-05T22:49:00Z</cp:lastPrinted>
  <dcterms:created xsi:type="dcterms:W3CDTF">2020-08-11T11:21:00Z</dcterms:created>
  <dcterms:modified xsi:type="dcterms:W3CDTF">2020-09-10T05:40:00Z</dcterms:modified>
</cp:coreProperties>
</file>