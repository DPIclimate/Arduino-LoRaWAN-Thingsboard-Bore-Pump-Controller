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4E1F5AA6" w:rsidR="00B37FBF" w:rsidRPr="00FA2DE6" w:rsidRDefault="00981EDD" w:rsidP="00FA2DE6">
            <w:pPr>
              <w:pStyle w:val="bp"/>
              <w:tabs>
                <w:tab w:val="left" w:pos="5685"/>
              </w:tabs>
              <w:ind w:left="39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1062E6">
              <w:rPr>
                <w:sz w:val="24"/>
                <w:szCs w:val="24"/>
              </w:rPr>
              <w:t xml:space="preserve"> alarm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not 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1B730599" w:rsidR="00A30AD6" w:rsidRPr="00FA2DE6" w:rsidRDefault="00E9003B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9003B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5384FD6A" w:rsidR="00E9003B" w:rsidRPr="00FA2DE6" w:rsidRDefault="00E9003B" w:rsidP="00E9003B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9003B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7777777" w:rsidR="00E9003B" w:rsidRDefault="00E9003B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 xml:space="preserve">Pump Not Running; </w:t>
            </w:r>
          </w:p>
          <w:p w14:paraId="3CDD5039" w14:textId="3580A173" w:rsidR="00E9003B" w:rsidRPr="00E9003B" w:rsidRDefault="00981EDD" w:rsidP="00E9003B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82470">
              <w:rPr>
                <w:sz w:val="24"/>
                <w:szCs w:val="24"/>
              </w:rPr>
              <w:t xml:space="preserve"> LED: O</w:t>
            </w:r>
            <w:r w:rsidR="00E9003B">
              <w:rPr>
                <w:sz w:val="24"/>
                <w:szCs w:val="24"/>
              </w:rPr>
              <w:t>ff</w:t>
            </w:r>
            <w:r w:rsidR="00E9003B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9003B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9003B" w:rsidRPr="00FA2DE6" w:rsidRDefault="00E9003B" w:rsidP="00E9003B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0031956F" w:rsidR="00E9003B" w:rsidRDefault="00981EDD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E9003B">
              <w:rPr>
                <w:sz w:val="24"/>
                <w:szCs w:val="24"/>
              </w:rPr>
              <w:t xml:space="preserve"> LED: On</w:t>
            </w:r>
          </w:p>
          <w:p w14:paraId="34598C96" w14:textId="3B6C1324" w:rsidR="00E9003B" w:rsidRPr="001062E6" w:rsidRDefault="00981EDD" w:rsidP="00E9003B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82470">
              <w:rPr>
                <w:sz w:val="24"/>
                <w:szCs w:val="24"/>
              </w:rPr>
              <w:t xml:space="preserve"> </w:t>
            </w:r>
            <w:r w:rsidR="00E9003B">
              <w:rPr>
                <w:sz w:val="24"/>
                <w:szCs w:val="24"/>
              </w:rPr>
              <w:t>Recorded</w:t>
            </w:r>
          </w:p>
        </w:tc>
      </w:tr>
      <w:tr w:rsidR="00E9003B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9003B" w:rsidRPr="00FA2DE6" w:rsidRDefault="00E9003B" w:rsidP="00E9003B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9003B" w:rsidRPr="00FA2DE6" w:rsidRDefault="00E9003B" w:rsidP="00E9003B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70586806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981EDD">
              <w:t>High Pressure</w:t>
            </w:r>
            <w:r w:rsidR="001062E6">
              <w:t xml:space="preserve"> flag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0C410" w14:textId="77777777" w:rsidR="00A74C4E" w:rsidRDefault="001062E6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Sim sends status message.</w:t>
            </w:r>
          </w:p>
          <w:p w14:paraId="193FFC2C" w14:textId="12388EDF" w:rsidR="001062E6" w:rsidRDefault="00981EDD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Alarm appears on dash</w:t>
            </w:r>
            <w:r w:rsidR="00982470">
              <w:rPr>
                <w:sz w:val="24"/>
              </w:rPr>
              <w:t>`</w:t>
            </w:r>
          </w:p>
          <w:p w14:paraId="5B32EF54" w14:textId="549A90B1" w:rsidR="001062E6" w:rsidRDefault="00981EDD" w:rsidP="00A74C4E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High Pressure</w:t>
            </w:r>
            <w:r w:rsidR="00982470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</w:rPr>
              <w:t>LED lights up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5DB572A8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4FC87A7" w14:textId="77777777" w:rsidR="00EF24A1" w:rsidRDefault="00EF24A1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A1754D8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</w:p>
    <w:p w14:paraId="4C1ECA65" w14:textId="6F4E12A0" w:rsidR="00981EDD" w:rsidRDefault="00981EDD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bookmarkStart w:id="0" w:name="_GoBack"/>
      <w:bookmarkEnd w:id="0"/>
      <w:r w:rsidRPr="00146D59">
        <w:rPr>
          <w:noProof/>
        </w:rPr>
        <w:pict w14:anchorId="213452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94.75pt;height:26.25pt;visibility:visible;mso-wrap-style:square">
            <v:imagedata r:id="rId7" o:title=""/>
          </v:shape>
        </w:pict>
      </w:r>
    </w:p>
    <w:p w14:paraId="136CF605" w14:textId="1BC11A36" w:rsidR="001062E6" w:rsidRDefault="00981EDD" w:rsidP="00982470">
      <w:pPr>
        <w:pStyle w:val="bp"/>
        <w:spacing w:before="0" w:after="0"/>
        <w:rPr>
          <w:noProof/>
        </w:rPr>
      </w:pPr>
      <w:r w:rsidRPr="00146D59">
        <w:rPr>
          <w:noProof/>
        </w:rPr>
        <w:pict w14:anchorId="587BADA3">
          <v:shape id="Picture 1" o:spid="_x0000_i1029" type="#_x0000_t75" style="width:9in;height:140.25pt;visibility:visible;mso-wrap-style:square">
            <v:imagedata r:id="rId8" o:title=""/>
          </v:shape>
        </w:pict>
      </w:r>
      <w:r w:rsidR="00BF2086">
        <w:rPr>
          <w:sz w:val="24"/>
          <w:szCs w:val="24"/>
        </w:rPr>
        <w:br w:type="textWrapping" w:clear="all"/>
      </w: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84925" w14:textId="77777777" w:rsidR="00BD6411" w:rsidRDefault="00BD6411">
      <w:r>
        <w:separator/>
      </w:r>
    </w:p>
  </w:endnote>
  <w:endnote w:type="continuationSeparator" w:id="0">
    <w:p w14:paraId="1C7416FE" w14:textId="77777777" w:rsidR="00BD6411" w:rsidRDefault="00BD6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r w:rsidR="00BD6411">
      <w:fldChar w:fldCharType="begin"/>
    </w:r>
    <w:r w:rsidR="00BD6411">
      <w:instrText xml:space="preserve"> DOCPROPERTY  Company  \* MERGEFORMAT </w:instrText>
    </w:r>
    <w:r w:rsidR="00BD6411">
      <w:fldChar w:fldCharType="separate"/>
    </w:r>
    <w:r>
      <w:t>The IT Crowd</w:t>
    </w:r>
    <w:r w:rsidR="00BD6411">
      <w:fldChar w:fldCharType="end"/>
    </w:r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4D791" w14:textId="77777777" w:rsidR="00BD6411" w:rsidRDefault="00BD6411">
      <w:r>
        <w:separator/>
      </w:r>
    </w:p>
  </w:footnote>
  <w:footnote w:type="continuationSeparator" w:id="0">
    <w:p w14:paraId="14AA0110" w14:textId="77777777" w:rsidR="00BD6411" w:rsidRDefault="00BD6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D6411" w:rsidP="008D1BA8"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8D1BA8" w:rsidRPr="008D1BA8">
            <w:t>Test Script</w:t>
          </w:r>
          <w:r>
            <w:fldChar w:fldCharType="end"/>
          </w:r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6D77F792" w:rsidR="008D1BA8" w:rsidRDefault="00981EDD" w:rsidP="00B71A35">
          <w:r>
            <w:rPr>
              <w:sz w:val="24"/>
              <w:szCs w:val="24"/>
            </w:rPr>
            <w:t>High Pressure</w:t>
          </w:r>
          <w:r w:rsidR="00E9003B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49FC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076B6"/>
    <w:rsid w:val="00212269"/>
    <w:rsid w:val="00212A3D"/>
    <w:rsid w:val="002220C8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4AE4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B36CC"/>
    <w:rsid w:val="008B36DF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1EDD"/>
    <w:rsid w:val="00982470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AE59E3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D6411"/>
    <w:rsid w:val="00BE784F"/>
    <w:rsid w:val="00BF2086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003B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4A1"/>
    <w:rsid w:val="00EF2C19"/>
    <w:rsid w:val="00F01165"/>
    <w:rsid w:val="00F30EEB"/>
    <w:rsid w:val="00F31F6D"/>
    <w:rsid w:val="00F45076"/>
    <w:rsid w:val="00F454AD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3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2020-09-10T07:36:00Z</dcterms:created>
  <dcterms:modified xsi:type="dcterms:W3CDTF">2020-09-10T07:38:00Z</dcterms:modified>
</cp:coreProperties>
</file>