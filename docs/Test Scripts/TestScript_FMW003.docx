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487ABDDC" w:rsidR="00B37FBF" w:rsidRPr="00FA2DE6" w:rsidRDefault="00EC0684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Pump controller starts </w:t>
            </w:r>
            <w:r w:rsidR="00AE1174">
              <w:rPr>
                <w:szCs w:val="24"/>
              </w:rPr>
              <w:t xml:space="preserve">and stops </w:t>
            </w:r>
            <w:r>
              <w:rPr>
                <w:szCs w:val="24"/>
              </w:rPr>
              <w:t>pump in response to command</w:t>
            </w:r>
            <w:r w:rsidR="00AE1174">
              <w:rPr>
                <w:szCs w:val="24"/>
              </w:rPr>
              <w:t>s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562F3268" w:rsidR="00A30AD6" w:rsidRPr="00FA2DE6" w:rsidRDefault="00A30AD6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2C35A5E6" w:rsidR="00E303EF" w:rsidRPr="00FA2DE6" w:rsidRDefault="00EC0684" w:rsidP="00FA2DE6">
            <w:pPr>
              <w:pStyle w:val="bp"/>
              <w:ind w:left="39"/>
              <w:rPr>
                <w:szCs w:val="24"/>
              </w:rPr>
            </w:pPr>
            <w:r>
              <w:t>This test verifies the firmware starts the pump when a “run pump” command is received.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DFF001" w14:textId="77777777" w:rsidR="00E303EF" w:rsidRDefault="00EC0684" w:rsidP="00EC0684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The pump is not running.</w:t>
            </w:r>
          </w:p>
          <w:p w14:paraId="3CDD5039" w14:textId="0E0BF5C7" w:rsidR="00EC0684" w:rsidRPr="00FA2DE6" w:rsidRDefault="00EC0684" w:rsidP="00EC0684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All input pins are high (</w:t>
            </w:r>
            <w:proofErr w:type="spellStart"/>
            <w:r>
              <w:rPr>
                <w:szCs w:val="24"/>
              </w:rPr>
              <w:t>ie</w:t>
            </w:r>
            <w:proofErr w:type="spellEnd"/>
            <w:r>
              <w:rPr>
                <w:szCs w:val="24"/>
              </w:rPr>
              <w:t xml:space="preserve"> not active).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3FFD7C5D" w:rsidR="00EC0684" w:rsidRPr="00EC0684" w:rsidRDefault="00AE1174" w:rsidP="00AE1174">
            <w:pPr>
              <w:pStyle w:val="bp"/>
              <w:rPr>
                <w:szCs w:val="24"/>
              </w:rPr>
            </w:pPr>
            <w:r>
              <w:rPr>
                <w:szCs w:val="24"/>
              </w:rPr>
              <w:t>Same as pre-conditions.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6D0C3F71" w:rsidR="00E303EF" w:rsidRPr="00EC0684" w:rsidRDefault="007A0B1A" w:rsidP="002220C8">
            <w:pPr>
              <w:pStyle w:val="bp"/>
              <w:rPr>
                <w:bCs/>
                <w:color w:val="FF0000"/>
                <w:szCs w:val="24"/>
              </w:rPr>
            </w:pPr>
            <w:r>
              <w:rPr>
                <w:bCs/>
                <w:szCs w:val="24"/>
              </w:rPr>
              <w:t>This test is conducted entirely on the feather. Look for the status messages in the serial monitor.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4EA85449" w14:textId="77777777" w:rsidTr="00AE117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1B29AB" w14:textId="40A459EF" w:rsidR="00B02347" w:rsidRPr="00854E58" w:rsidRDefault="00EC0684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>Use the serial monitor to issue the ‘n’ command to the pump controller.</w:t>
            </w:r>
          </w:p>
        </w:tc>
        <w:tc>
          <w:tcPr>
            <w:tcW w:w="6662" w:type="dxa"/>
          </w:tcPr>
          <w:p w14:paraId="76488E7E" w14:textId="77777777" w:rsidR="00B02347" w:rsidRDefault="00EC0684" w:rsidP="0093488F">
            <w:pPr>
              <w:pStyle w:val="bp"/>
            </w:pPr>
            <w:r>
              <w:t>A log message shows the start pump command is received and processed.</w:t>
            </w:r>
          </w:p>
          <w:p w14:paraId="521A81A7" w14:textId="1D496253" w:rsidR="00EC0684" w:rsidRDefault="00EC0684" w:rsidP="0093488F">
            <w:pPr>
              <w:pStyle w:val="bp"/>
            </w:pPr>
            <w:r>
              <w:t>The feather LED lights up.</w:t>
            </w:r>
          </w:p>
        </w:tc>
      </w:tr>
      <w:tr w:rsidR="00AE1174" w14:paraId="123C3A8D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D40902B" w14:textId="77777777" w:rsidR="00AE1174" w:rsidRDefault="00AE1174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20E79338" w14:textId="62BB1119" w:rsidR="00AE1174" w:rsidRDefault="00AE1174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>Use the serial monitor to issue the ‘f’ command to the pump controller.</w:t>
            </w:r>
          </w:p>
        </w:tc>
        <w:tc>
          <w:tcPr>
            <w:tcW w:w="6662" w:type="dxa"/>
          </w:tcPr>
          <w:p w14:paraId="584C4618" w14:textId="77777777" w:rsidR="00AE1174" w:rsidRDefault="00AE1174" w:rsidP="0093488F">
            <w:pPr>
              <w:pStyle w:val="bp"/>
            </w:pPr>
            <w:r>
              <w:t>A log message shows the stop pump command is received and processed.</w:t>
            </w:r>
          </w:p>
          <w:p w14:paraId="6F079DC3" w14:textId="4FD127AD" w:rsidR="00AE1174" w:rsidRDefault="00AE1174" w:rsidP="0093488F">
            <w:pPr>
              <w:pStyle w:val="bp"/>
            </w:pPr>
            <w:r>
              <w:t>The feather LED goes out.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Cs w:val="24"/>
        </w:rPr>
      </w:pPr>
    </w:p>
    <w:p w14:paraId="144D5E6B" w14:textId="77777777" w:rsidR="00CA315F" w:rsidRDefault="00CA315F" w:rsidP="00CA315F">
      <w:r>
        <w:t>10</w:t>
      </w:r>
      <w:r w:rsidR="00F31F6D" w:rsidRPr="002220C8">
        <w:t>/</w:t>
      </w:r>
      <w:r>
        <w:t>09</w:t>
      </w:r>
      <w:r w:rsidR="00F31F6D" w:rsidRPr="002220C8">
        <w:t>/2020</w:t>
      </w:r>
    </w:p>
    <w:p w14:paraId="72C2BD71" w14:textId="772BDC80" w:rsidR="00F31F6D" w:rsidRPr="00CA315F" w:rsidRDefault="00CA315F" w:rsidP="00CA315F">
      <w:pPr>
        <w:rPr>
          <w:color w:val="00B050"/>
        </w:rPr>
      </w:pPr>
      <w:r w:rsidRPr="00CA315F">
        <w:rPr>
          <w:color w:val="00B050"/>
        </w:rPr>
        <w:t>Passed.</w:t>
      </w:r>
    </w:p>
    <w:p w14:paraId="2948213D" w14:textId="05B99261" w:rsidR="00F31F6D" w:rsidRDefault="00F31F6D" w:rsidP="00374830">
      <w:pPr>
        <w:pStyle w:val="bp"/>
        <w:spacing w:before="0" w:after="0"/>
        <w:rPr>
          <w:szCs w:val="24"/>
        </w:rPr>
      </w:pPr>
    </w:p>
    <w:p w14:paraId="3B3150C1" w14:textId="75D7AE87" w:rsidR="00CA315F" w:rsidRDefault="00CA315F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Step 1.</w:t>
      </w:r>
    </w:p>
    <w:p w14:paraId="6E4F7750" w14:textId="79A12514" w:rsidR="00CA315F" w:rsidRDefault="00CA315F" w:rsidP="00374830">
      <w:pPr>
        <w:pStyle w:val="bp"/>
        <w:spacing w:before="0" w:after="0"/>
        <w:rPr>
          <w:szCs w:val="24"/>
        </w:rPr>
      </w:pPr>
    </w:p>
    <w:p w14:paraId="183DBF32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t>14:27:57.015 -&gt; callback got data 1</w:t>
      </w:r>
    </w:p>
    <w:p w14:paraId="13DC97DD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t>14:27:57.015 -&gt; Switched pump on.</w:t>
      </w:r>
    </w:p>
    <w:p w14:paraId="10BAC3B1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t>14:27:57.015 -&gt; Sending status due to state change.</w:t>
      </w:r>
    </w:p>
    <w:p w14:paraId="67F21EF0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t>14:27:57.015 -&gt; LoRaWAN will encode and send this message: {'pumpRunning':1,'boreLowLevel':0,'softStartFail':0,'pumpOverload':0,'controllerRestart':0,'highPressure':0,'noFlow':0}</w:t>
      </w:r>
    </w:p>
    <w:p w14:paraId="125F3DD0" w14:textId="77777777" w:rsidR="00CA315F" w:rsidRDefault="00CA315F" w:rsidP="00CA315F">
      <w:pPr>
        <w:pStyle w:val="bp"/>
        <w:spacing w:before="0" w:after="0"/>
        <w:rPr>
          <w:szCs w:val="24"/>
        </w:rPr>
      </w:pPr>
      <w:r w:rsidRPr="00CA315F">
        <w:rPr>
          <w:szCs w:val="24"/>
        </w:rPr>
        <w:t>14:27:57.015 -&gt; Sending status byte: 01</w:t>
      </w:r>
      <w:bookmarkStart w:id="0" w:name="_GoBack"/>
      <w:bookmarkEnd w:id="0"/>
    </w:p>
    <w:p w14:paraId="3E8BE66C" w14:textId="77777777" w:rsidR="00CA315F" w:rsidRDefault="00CA315F" w:rsidP="00CA315F">
      <w:pPr>
        <w:pStyle w:val="bp"/>
        <w:spacing w:before="0" w:after="0"/>
        <w:rPr>
          <w:szCs w:val="24"/>
        </w:rPr>
      </w:pPr>
    </w:p>
    <w:p w14:paraId="450BD7D6" w14:textId="77777777" w:rsidR="00CA315F" w:rsidRDefault="00CA315F" w:rsidP="00CA315F">
      <w:pPr>
        <w:pStyle w:val="bp"/>
        <w:spacing w:before="0" w:after="0"/>
        <w:rPr>
          <w:szCs w:val="24"/>
        </w:rPr>
      </w:pPr>
      <w:r>
        <w:rPr>
          <w:szCs w:val="24"/>
        </w:rPr>
        <w:t>Step 2.</w:t>
      </w:r>
    </w:p>
    <w:p w14:paraId="00A58798" w14:textId="77777777" w:rsidR="00CA315F" w:rsidRDefault="00CA315F" w:rsidP="00CA315F">
      <w:pPr>
        <w:pStyle w:val="bp"/>
        <w:spacing w:before="0" w:after="0"/>
        <w:rPr>
          <w:szCs w:val="24"/>
        </w:rPr>
      </w:pPr>
    </w:p>
    <w:p w14:paraId="5F74F883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t>14:28:31.196 -&gt; callback got data 0</w:t>
      </w:r>
    </w:p>
    <w:p w14:paraId="256EB200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lastRenderedPageBreak/>
        <w:t>14:28:31.196 -&gt; Switched pump off.</w:t>
      </w:r>
    </w:p>
    <w:p w14:paraId="22AF7FDF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t>14:28:31.196 -&gt; Sending status due to state change.</w:t>
      </w:r>
    </w:p>
    <w:p w14:paraId="41C947A2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t>14:28:31.196 -&gt; LoRaWAN will encode and send this message: {'pumpRunning':0,'boreLowLevel':0,'softStartFail':0,'pumpOverload':0,'controllerRestart':0,'highPressure':0,'noFlow':0}</w:t>
      </w:r>
    </w:p>
    <w:p w14:paraId="61CDDF7A" w14:textId="77777777" w:rsidR="00CA315F" w:rsidRPr="00CA315F" w:rsidRDefault="00CA315F" w:rsidP="00CA315F">
      <w:pPr>
        <w:pStyle w:val="bp"/>
        <w:spacing w:after="0"/>
        <w:rPr>
          <w:szCs w:val="24"/>
        </w:rPr>
      </w:pPr>
      <w:r w:rsidRPr="00CA315F">
        <w:rPr>
          <w:szCs w:val="24"/>
        </w:rPr>
        <w:t>14:28:31.196 -&gt; Sending status byte: 00</w:t>
      </w:r>
    </w:p>
    <w:p w14:paraId="36187B8F" w14:textId="32032C0E" w:rsidR="00CA315F" w:rsidRPr="002220C8" w:rsidRDefault="00CA315F" w:rsidP="00CA315F">
      <w:pPr>
        <w:pStyle w:val="bp"/>
        <w:spacing w:before="0" w:after="0"/>
        <w:rPr>
          <w:szCs w:val="24"/>
        </w:rPr>
      </w:pPr>
      <w:r w:rsidRPr="00CA315F">
        <w:rPr>
          <w:szCs w:val="24"/>
        </w:rPr>
        <w:t>14:28:52.715 -&gt; EV_TXCOMPLETE (includes waiting for RX windows)</w:t>
      </w:r>
      <w:r w:rsidRPr="00CA315F">
        <w:rPr>
          <w:szCs w:val="24"/>
        </w:rPr>
        <w:cr/>
      </w:r>
      <w:r w:rsidRPr="00CA315F">
        <w:rPr>
          <w:szCs w:val="24"/>
        </w:rPr>
        <w:cr/>
      </w:r>
    </w:p>
    <w:p w14:paraId="79817CEF" w14:textId="77777777" w:rsidR="00F31F6D" w:rsidRPr="002220C8" w:rsidRDefault="00F31F6D" w:rsidP="00374830">
      <w:pPr>
        <w:pStyle w:val="bp"/>
        <w:spacing w:before="0" w:after="0"/>
        <w:rPr>
          <w:szCs w:val="24"/>
        </w:rPr>
      </w:pPr>
    </w:p>
    <w:p w14:paraId="7CB25CD6" w14:textId="77777777" w:rsidR="008D1BA8" w:rsidRPr="002220C8" w:rsidRDefault="008D1BA8" w:rsidP="00374830">
      <w:pPr>
        <w:pStyle w:val="bp"/>
        <w:spacing w:before="0" w:after="0"/>
        <w:rPr>
          <w:szCs w:val="24"/>
        </w:rPr>
      </w:pPr>
    </w:p>
    <w:sectPr w:rsidR="008D1BA8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7AE9D" w14:textId="77777777" w:rsidR="008A7AED" w:rsidRDefault="008A7AED">
      <w:r>
        <w:separator/>
      </w:r>
    </w:p>
  </w:endnote>
  <w:endnote w:type="continuationSeparator" w:id="0">
    <w:p w14:paraId="70FE9671" w14:textId="77777777" w:rsidR="008A7AED" w:rsidRDefault="008A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85B5" w14:textId="77777777" w:rsidR="008A7AED" w:rsidRDefault="008A7AED">
      <w:r>
        <w:separator/>
      </w:r>
    </w:p>
  </w:footnote>
  <w:footnote w:type="continuationSeparator" w:id="0">
    <w:p w14:paraId="4D9124CB" w14:textId="77777777" w:rsidR="008A7AED" w:rsidRDefault="008A7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775D34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750A1F2C" w:rsidR="008D1BA8" w:rsidRDefault="00AE1174" w:rsidP="00B71A35">
          <w:r>
            <w:rPr>
              <w:szCs w:val="24"/>
            </w:rPr>
            <w:t>Pump controller starts and stops pump in response to commands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3A1CF2"/>
    <w:multiLevelType w:val="hybridMultilevel"/>
    <w:tmpl w:val="B6847CE6"/>
    <w:lvl w:ilvl="0" w:tplc="A0708C44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75D34"/>
    <w:rsid w:val="00780A9A"/>
    <w:rsid w:val="00796CD4"/>
    <w:rsid w:val="007A0B1A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7AED"/>
    <w:rsid w:val="008D1BA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1174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315F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C0684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0684"/>
    <w:pPr>
      <w:spacing w:after="12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97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16</cp:revision>
  <cp:lastPrinted>2003-10-05T22:49:00Z</cp:lastPrinted>
  <dcterms:created xsi:type="dcterms:W3CDTF">2020-08-11T11:21:00Z</dcterms:created>
  <dcterms:modified xsi:type="dcterms:W3CDTF">2020-09-10T04:29:00Z</dcterms:modified>
</cp:coreProperties>
</file>