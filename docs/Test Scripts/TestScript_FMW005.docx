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53DEA644" w:rsidR="00B37FBF" w:rsidRPr="00FA2DE6" w:rsidRDefault="00A40393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>Pump controller will stop the pump if an alarm signal goes active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7C051E66" w:rsidR="00A30AD6" w:rsidRPr="00FA2DE6" w:rsidRDefault="00A30AD6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0A1D4255" w:rsidR="00E303EF" w:rsidRPr="00FA2DE6" w:rsidRDefault="001B4A95" w:rsidP="00FA2DE6">
            <w:pPr>
              <w:pStyle w:val="bp"/>
              <w:ind w:left="39"/>
              <w:rPr>
                <w:szCs w:val="24"/>
              </w:rPr>
            </w:pPr>
            <w:r>
              <w:t>This test verifies the firmware will stop the pump if an alarm signal becomes active while the pump is running.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9DCF0" w14:textId="78999BF0" w:rsidR="004D3E60" w:rsidRDefault="004D3E60" w:rsidP="004D3E60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 xml:space="preserve">Pump controller is running (no </w:t>
            </w:r>
            <w:proofErr w:type="spellStart"/>
            <w:r>
              <w:rPr>
                <w:szCs w:val="24"/>
              </w:rPr>
              <w:t>restartController</w:t>
            </w:r>
            <w:proofErr w:type="spellEnd"/>
            <w:r>
              <w:rPr>
                <w:szCs w:val="24"/>
              </w:rPr>
              <w:t xml:space="preserve"> flag set in status messages)</w:t>
            </w:r>
          </w:p>
          <w:p w14:paraId="702DC8A9" w14:textId="3C272381" w:rsidR="00E303EF" w:rsidRDefault="007A66DF" w:rsidP="004D3E60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 w:rsidRPr="00FA2DE6">
              <w:rPr>
                <w:szCs w:val="24"/>
              </w:rPr>
              <w:t>Pump Not Running</w:t>
            </w:r>
          </w:p>
          <w:p w14:paraId="3CDD5039" w14:textId="149FF84F" w:rsidR="004D3E60" w:rsidRPr="00FA2DE6" w:rsidRDefault="004D3E60" w:rsidP="004D3E60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No active alarm signals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598C96" w14:textId="537C09E8" w:rsidR="00E303EF" w:rsidRPr="00FA2DE6" w:rsidRDefault="004D3E60" w:rsidP="00FA2DE6">
            <w:pPr>
              <w:pStyle w:val="bp"/>
              <w:ind w:left="39"/>
              <w:rPr>
                <w:szCs w:val="24"/>
              </w:rPr>
            </w:pPr>
            <w:r>
              <w:rPr>
                <w:szCs w:val="24"/>
              </w:rPr>
              <w:t>Same as pre-conditions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E3337F" w:rsidRDefault="00E303EF" w:rsidP="002220C8">
            <w:pPr>
              <w:pStyle w:val="bp"/>
              <w:rPr>
                <w:bCs/>
                <w:color w:val="FF0000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087A5F">
            <w:pPr>
              <w:pStyle w:val="proc"/>
              <w:numPr>
                <w:ilvl w:val="0"/>
                <w:numId w:val="0"/>
              </w:numPr>
              <w:ind w:left="13"/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 w:rsidP="00087A5F">
            <w:pPr>
              <w:pStyle w:val="bp"/>
              <w:ind w:left="42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972AC4" w14:paraId="6F3D2232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838CA3A" w14:textId="77777777" w:rsidR="00972AC4" w:rsidRDefault="00972AC4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75B2D4A1" w14:textId="77777777" w:rsidR="00972AC4" w:rsidRDefault="00972AC4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Issue the ‘n’ command via the serial monitor.</w:t>
            </w:r>
          </w:p>
        </w:tc>
        <w:tc>
          <w:tcPr>
            <w:tcW w:w="6662" w:type="dxa"/>
          </w:tcPr>
          <w:p w14:paraId="68942237" w14:textId="77777777" w:rsidR="00972AC4" w:rsidRDefault="00972AC4" w:rsidP="000729CD">
            <w:pPr>
              <w:pStyle w:val="bp"/>
              <w:ind w:left="42"/>
            </w:pPr>
            <w:r>
              <w:t>A message is logged saying the pump is being started.</w:t>
            </w:r>
          </w:p>
          <w:p w14:paraId="15F19065" w14:textId="77777777" w:rsidR="00972AC4" w:rsidRDefault="00972AC4" w:rsidP="000729CD">
            <w:pPr>
              <w:pStyle w:val="bp"/>
              <w:ind w:left="42"/>
            </w:pPr>
            <w:r>
              <w:t>The feather LED lights up.</w:t>
            </w:r>
          </w:p>
        </w:tc>
      </w:tr>
      <w:tr w:rsidR="00972AC4" w14:paraId="5B7AC1C7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755B826" w14:textId="77777777" w:rsidR="00972AC4" w:rsidRDefault="00972AC4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4E865781" w14:textId="77777777" w:rsidR="00972AC4" w:rsidRDefault="00972AC4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Ground the low bore level pin.</w:t>
            </w:r>
          </w:p>
        </w:tc>
        <w:tc>
          <w:tcPr>
            <w:tcW w:w="6662" w:type="dxa"/>
          </w:tcPr>
          <w:p w14:paraId="12D7D791" w14:textId="77777777" w:rsidR="00972AC4" w:rsidRDefault="00972AC4" w:rsidP="000729CD">
            <w:pPr>
              <w:pStyle w:val="bp"/>
              <w:ind w:left="42"/>
            </w:pPr>
            <w:r>
              <w:t>A message is logged saying the pump is being stopped due to the low bore level signal</w:t>
            </w:r>
            <w:r w:rsidRPr="007A66DF">
              <w:t>.</w:t>
            </w:r>
          </w:p>
          <w:p w14:paraId="7D759822" w14:textId="77777777" w:rsidR="00972AC4" w:rsidRDefault="00972AC4" w:rsidP="000729CD">
            <w:pPr>
              <w:pStyle w:val="bp"/>
              <w:ind w:left="42"/>
            </w:pPr>
            <w:r>
              <w:t>The feather LED goes out.</w:t>
            </w:r>
          </w:p>
          <w:p w14:paraId="235A54FA" w14:textId="77777777" w:rsidR="00972AC4" w:rsidRDefault="00972AC4" w:rsidP="000729CD">
            <w:pPr>
              <w:pStyle w:val="bp"/>
              <w:ind w:left="42"/>
            </w:pPr>
            <w:r>
              <w:t xml:space="preserve">A status message is sent with </w:t>
            </w:r>
            <w:proofErr w:type="spellStart"/>
            <w:r>
              <w:t>pumpRunning</w:t>
            </w:r>
            <w:proofErr w:type="spellEnd"/>
            <w:r>
              <w:t>: 0 and lowBoreLevel:1, all other flags 0.</w:t>
            </w:r>
          </w:p>
        </w:tc>
      </w:tr>
      <w:tr w:rsidR="00972AC4" w14:paraId="7677EAAE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F68C9A9" w14:textId="77777777" w:rsidR="00972AC4" w:rsidRDefault="00972AC4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420D0E1E" w14:textId="77777777" w:rsidR="00972AC4" w:rsidRDefault="00972AC4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Release the low bore level pin.</w:t>
            </w:r>
          </w:p>
        </w:tc>
        <w:tc>
          <w:tcPr>
            <w:tcW w:w="6662" w:type="dxa"/>
          </w:tcPr>
          <w:p w14:paraId="09E377CF" w14:textId="77777777" w:rsidR="00972AC4" w:rsidRDefault="00972AC4" w:rsidP="000729CD">
            <w:pPr>
              <w:pStyle w:val="bp"/>
              <w:ind w:left="42"/>
            </w:pPr>
            <w:r>
              <w:t>A status message is sent with all flags set to 0</w:t>
            </w:r>
            <w:r w:rsidRPr="007A66DF">
              <w:t>.</w:t>
            </w:r>
          </w:p>
        </w:tc>
      </w:tr>
      <w:tr w:rsidR="00972AC4" w14:paraId="3BEEC6AA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E0C16EB" w14:textId="77777777" w:rsidR="00972AC4" w:rsidRDefault="00972AC4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60D82B02" w14:textId="77777777" w:rsidR="00972AC4" w:rsidRDefault="00972AC4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Issue the ‘n’ command via the serial monitor.</w:t>
            </w:r>
          </w:p>
        </w:tc>
        <w:tc>
          <w:tcPr>
            <w:tcW w:w="6662" w:type="dxa"/>
          </w:tcPr>
          <w:p w14:paraId="5FF6CC75" w14:textId="77777777" w:rsidR="00972AC4" w:rsidRDefault="00972AC4" w:rsidP="000729CD">
            <w:pPr>
              <w:pStyle w:val="bp"/>
              <w:ind w:left="42"/>
            </w:pPr>
            <w:r>
              <w:t>A message is logged saying the pump is being started.</w:t>
            </w:r>
          </w:p>
          <w:p w14:paraId="1A0E9174" w14:textId="77777777" w:rsidR="00972AC4" w:rsidRDefault="00972AC4" w:rsidP="000729CD">
            <w:pPr>
              <w:pStyle w:val="bp"/>
              <w:ind w:left="42"/>
            </w:pPr>
            <w:r>
              <w:t>The feather LED lights up.</w:t>
            </w:r>
          </w:p>
        </w:tc>
      </w:tr>
      <w:tr w:rsidR="00972AC4" w14:paraId="7EBAF203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483216" w14:textId="77777777" w:rsidR="00972AC4" w:rsidRDefault="00972AC4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36B65706" w14:textId="77777777" w:rsidR="00972AC4" w:rsidRDefault="00972AC4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Ground the soft start fail pin.</w:t>
            </w:r>
          </w:p>
        </w:tc>
        <w:tc>
          <w:tcPr>
            <w:tcW w:w="6662" w:type="dxa"/>
          </w:tcPr>
          <w:p w14:paraId="0C3563A4" w14:textId="77777777" w:rsidR="00972AC4" w:rsidRDefault="00972AC4" w:rsidP="000729CD">
            <w:pPr>
              <w:pStyle w:val="bp"/>
              <w:ind w:left="42"/>
            </w:pPr>
            <w:r>
              <w:t>A message is logged saying the pump is being stopped due to the soft start fail signal</w:t>
            </w:r>
            <w:r w:rsidRPr="007A66DF">
              <w:t>.</w:t>
            </w:r>
          </w:p>
          <w:p w14:paraId="773C319D" w14:textId="77777777" w:rsidR="00972AC4" w:rsidRDefault="00972AC4" w:rsidP="000729CD">
            <w:pPr>
              <w:pStyle w:val="bp"/>
              <w:ind w:left="42"/>
            </w:pPr>
            <w:r>
              <w:t>The feather LED goes out.</w:t>
            </w:r>
          </w:p>
          <w:p w14:paraId="5B484639" w14:textId="77777777" w:rsidR="00972AC4" w:rsidRDefault="00972AC4" w:rsidP="000729CD">
            <w:pPr>
              <w:pStyle w:val="bp"/>
              <w:ind w:left="42"/>
            </w:pPr>
            <w:r>
              <w:t xml:space="preserve">A status message is sent with </w:t>
            </w:r>
            <w:proofErr w:type="spellStart"/>
            <w:r>
              <w:t>pumpRunning</w:t>
            </w:r>
            <w:proofErr w:type="spellEnd"/>
            <w:r>
              <w:t>: 0 and softStartFail:1, all other flags 0.</w:t>
            </w:r>
          </w:p>
        </w:tc>
      </w:tr>
      <w:tr w:rsidR="00972AC4" w14:paraId="357EB1C2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4E36036" w14:textId="77777777" w:rsidR="00972AC4" w:rsidRDefault="00972AC4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01EEF307" w14:textId="77777777" w:rsidR="00972AC4" w:rsidRDefault="00972AC4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Release the soft start fail pin.</w:t>
            </w:r>
          </w:p>
        </w:tc>
        <w:tc>
          <w:tcPr>
            <w:tcW w:w="6662" w:type="dxa"/>
          </w:tcPr>
          <w:p w14:paraId="46EE0D3D" w14:textId="77777777" w:rsidR="00972AC4" w:rsidRDefault="00972AC4" w:rsidP="000729CD">
            <w:pPr>
              <w:pStyle w:val="bp"/>
              <w:ind w:left="42"/>
            </w:pPr>
            <w:r>
              <w:t>A status message is sent with all flags set to 0</w:t>
            </w:r>
            <w:r w:rsidRPr="007A66DF">
              <w:t>.</w:t>
            </w:r>
          </w:p>
        </w:tc>
      </w:tr>
      <w:tr w:rsidR="0010709C" w14:paraId="1EDBFE09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4AA5BDA" w14:textId="77777777" w:rsidR="0010709C" w:rsidRDefault="0010709C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36927431" w14:textId="77777777" w:rsidR="0010709C" w:rsidRDefault="0010709C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Issue the ‘n’ command via the serial monitor.</w:t>
            </w:r>
          </w:p>
        </w:tc>
        <w:tc>
          <w:tcPr>
            <w:tcW w:w="6662" w:type="dxa"/>
          </w:tcPr>
          <w:p w14:paraId="2B805CE9" w14:textId="77777777" w:rsidR="0010709C" w:rsidRDefault="0010709C" w:rsidP="000729CD">
            <w:pPr>
              <w:pStyle w:val="bp"/>
              <w:ind w:left="42"/>
            </w:pPr>
            <w:r>
              <w:t>A message is logged saying the pump is being started.</w:t>
            </w:r>
          </w:p>
          <w:p w14:paraId="767919B4" w14:textId="77777777" w:rsidR="0010709C" w:rsidRDefault="0010709C" w:rsidP="000729CD">
            <w:pPr>
              <w:pStyle w:val="bp"/>
              <w:ind w:left="42"/>
            </w:pPr>
            <w:r>
              <w:t>The feather LED lights up.</w:t>
            </w:r>
          </w:p>
        </w:tc>
      </w:tr>
      <w:tr w:rsidR="0010709C" w14:paraId="069F392D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8AD6B9E" w14:textId="77777777" w:rsidR="0010709C" w:rsidRDefault="0010709C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30069020" w14:textId="77777777" w:rsidR="0010709C" w:rsidRDefault="0010709C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Ground the no flow pin.</w:t>
            </w:r>
          </w:p>
        </w:tc>
        <w:tc>
          <w:tcPr>
            <w:tcW w:w="6662" w:type="dxa"/>
          </w:tcPr>
          <w:p w14:paraId="06D3DBB1" w14:textId="77777777" w:rsidR="0010709C" w:rsidRDefault="0010709C" w:rsidP="000729CD">
            <w:pPr>
              <w:pStyle w:val="bp"/>
              <w:ind w:left="42"/>
            </w:pPr>
            <w:r>
              <w:t>A message is logged saying the pump is being stopped due to the no flow signal</w:t>
            </w:r>
            <w:r w:rsidRPr="007A66DF">
              <w:t>.</w:t>
            </w:r>
          </w:p>
          <w:p w14:paraId="089FD465" w14:textId="77777777" w:rsidR="0010709C" w:rsidRDefault="0010709C" w:rsidP="000729CD">
            <w:pPr>
              <w:pStyle w:val="bp"/>
              <w:ind w:left="42"/>
            </w:pPr>
            <w:r>
              <w:t>The feather LED goes out.</w:t>
            </w:r>
          </w:p>
          <w:p w14:paraId="76A3D7EB" w14:textId="77777777" w:rsidR="0010709C" w:rsidRDefault="0010709C" w:rsidP="000729CD">
            <w:pPr>
              <w:pStyle w:val="bp"/>
              <w:ind w:left="42"/>
            </w:pPr>
            <w:r>
              <w:t xml:space="preserve">A status message is sent with </w:t>
            </w:r>
            <w:proofErr w:type="spellStart"/>
            <w:r>
              <w:t>pumpRunning</w:t>
            </w:r>
            <w:proofErr w:type="spellEnd"/>
            <w:r>
              <w:t>: 0 and noFlow:1, all other flags 0.</w:t>
            </w:r>
          </w:p>
        </w:tc>
      </w:tr>
      <w:tr w:rsidR="0010709C" w14:paraId="3F82AB9F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5612EEB" w14:textId="77777777" w:rsidR="0010709C" w:rsidRDefault="0010709C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1C51B05C" w14:textId="77777777" w:rsidR="0010709C" w:rsidRDefault="0010709C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Release the no flow pin.</w:t>
            </w:r>
          </w:p>
        </w:tc>
        <w:tc>
          <w:tcPr>
            <w:tcW w:w="6662" w:type="dxa"/>
          </w:tcPr>
          <w:p w14:paraId="04E77BBD" w14:textId="77777777" w:rsidR="0010709C" w:rsidRDefault="0010709C" w:rsidP="000729CD">
            <w:pPr>
              <w:pStyle w:val="bp"/>
              <w:ind w:left="42"/>
            </w:pPr>
            <w:r>
              <w:t>A status message is sent with all flags set to 0</w:t>
            </w:r>
            <w:r w:rsidRPr="007A66DF">
              <w:t>.</w:t>
            </w:r>
          </w:p>
        </w:tc>
      </w:tr>
      <w:tr w:rsidR="00225734" w14:paraId="35EF5A87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7468F64" w14:textId="77777777" w:rsidR="00225734" w:rsidRDefault="00225734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48F7C0B3" w14:textId="77777777" w:rsidR="00225734" w:rsidRDefault="00225734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Issue the ‘n’ command via the serial monitor.</w:t>
            </w:r>
          </w:p>
        </w:tc>
        <w:tc>
          <w:tcPr>
            <w:tcW w:w="6662" w:type="dxa"/>
          </w:tcPr>
          <w:p w14:paraId="63A876E8" w14:textId="77777777" w:rsidR="00225734" w:rsidRDefault="00225734" w:rsidP="000729CD">
            <w:pPr>
              <w:pStyle w:val="bp"/>
              <w:ind w:left="42"/>
            </w:pPr>
            <w:r>
              <w:t>A message is logged saying the pump is being started.</w:t>
            </w:r>
          </w:p>
          <w:p w14:paraId="50E680FD" w14:textId="77777777" w:rsidR="00225734" w:rsidRDefault="00225734" w:rsidP="000729CD">
            <w:pPr>
              <w:pStyle w:val="bp"/>
              <w:ind w:left="42"/>
            </w:pPr>
            <w:r>
              <w:t>The feather LED lights up.</w:t>
            </w:r>
          </w:p>
        </w:tc>
      </w:tr>
      <w:tr w:rsidR="00225734" w14:paraId="32A0D4F4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A70C71C" w14:textId="77777777" w:rsidR="00225734" w:rsidRDefault="00225734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13933D63" w14:textId="77777777" w:rsidR="00225734" w:rsidRDefault="00225734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Ground the pump overload pin.</w:t>
            </w:r>
          </w:p>
        </w:tc>
        <w:tc>
          <w:tcPr>
            <w:tcW w:w="6662" w:type="dxa"/>
          </w:tcPr>
          <w:p w14:paraId="12A6CBFF" w14:textId="77777777" w:rsidR="00225734" w:rsidRDefault="00225734" w:rsidP="000729CD">
            <w:pPr>
              <w:pStyle w:val="bp"/>
              <w:ind w:left="42"/>
            </w:pPr>
            <w:r>
              <w:t>A message is logged saying the pump is being stopped due to the pump overload signal</w:t>
            </w:r>
            <w:r w:rsidRPr="007A66DF">
              <w:t>.</w:t>
            </w:r>
          </w:p>
          <w:p w14:paraId="23EC9EA0" w14:textId="77777777" w:rsidR="00225734" w:rsidRDefault="00225734" w:rsidP="000729CD">
            <w:pPr>
              <w:pStyle w:val="bp"/>
              <w:ind w:left="42"/>
            </w:pPr>
            <w:r>
              <w:t>The feather LED goes out.</w:t>
            </w:r>
          </w:p>
          <w:p w14:paraId="478E2150" w14:textId="77777777" w:rsidR="00225734" w:rsidRDefault="00225734" w:rsidP="000729CD">
            <w:pPr>
              <w:pStyle w:val="bp"/>
              <w:ind w:left="42"/>
            </w:pPr>
            <w:r>
              <w:t xml:space="preserve">A status message is sent with </w:t>
            </w:r>
            <w:proofErr w:type="spellStart"/>
            <w:r>
              <w:t>pumpRunning</w:t>
            </w:r>
            <w:proofErr w:type="spellEnd"/>
            <w:r>
              <w:t>: 0 and pumpOverload:1, all other flags 0.</w:t>
            </w:r>
          </w:p>
        </w:tc>
      </w:tr>
      <w:tr w:rsidR="00225734" w14:paraId="200F069B" w14:textId="77777777" w:rsidTr="000729CD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F1654C7" w14:textId="77777777" w:rsidR="00225734" w:rsidRDefault="00225734" w:rsidP="000729CD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76BF42B6" w14:textId="77777777" w:rsidR="00225734" w:rsidRDefault="00225734" w:rsidP="000729CD">
            <w:pPr>
              <w:pStyle w:val="proc"/>
              <w:numPr>
                <w:ilvl w:val="0"/>
                <w:numId w:val="0"/>
              </w:numPr>
              <w:ind w:left="13"/>
            </w:pPr>
            <w:r>
              <w:t>Release the pump overload pin.</w:t>
            </w:r>
          </w:p>
        </w:tc>
        <w:tc>
          <w:tcPr>
            <w:tcW w:w="6662" w:type="dxa"/>
          </w:tcPr>
          <w:p w14:paraId="226F39F4" w14:textId="77777777" w:rsidR="00225734" w:rsidRDefault="00225734" w:rsidP="000729CD">
            <w:pPr>
              <w:pStyle w:val="bp"/>
              <w:ind w:left="42"/>
            </w:pPr>
            <w:r>
              <w:t>A status message is sent with all flags set to 0</w:t>
            </w:r>
            <w:r w:rsidRPr="007A66DF">
              <w:t>.</w:t>
            </w: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30608FFA" w:rsidR="00B02347" w:rsidRDefault="004D3E60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>Issue the ‘n’ command via the serial monitor</w:t>
            </w:r>
            <w:r w:rsidR="00B02347">
              <w:t>.</w:t>
            </w:r>
          </w:p>
        </w:tc>
        <w:tc>
          <w:tcPr>
            <w:tcW w:w="6662" w:type="dxa"/>
          </w:tcPr>
          <w:p w14:paraId="44974AAD" w14:textId="77777777" w:rsidR="00B02347" w:rsidRDefault="004D3E60" w:rsidP="00087A5F">
            <w:pPr>
              <w:pStyle w:val="bp"/>
              <w:ind w:left="42"/>
            </w:pPr>
            <w:r>
              <w:t>A message is logged saying the pump is being started.</w:t>
            </w:r>
          </w:p>
          <w:p w14:paraId="15E3B5C9" w14:textId="51E15BF4" w:rsidR="004D3E60" w:rsidRDefault="004D3E60" w:rsidP="00087A5F">
            <w:pPr>
              <w:pStyle w:val="bp"/>
              <w:ind w:left="42"/>
            </w:pPr>
            <w:r>
              <w:t>The feather LED lights up.</w:t>
            </w:r>
          </w:p>
        </w:tc>
      </w:tr>
      <w:tr w:rsidR="00B02347" w14:paraId="40B44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85B994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C2D40CD" w14:textId="65DC4BF3" w:rsidR="00B02347" w:rsidRDefault="004D3E60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 xml:space="preserve">Ground the </w:t>
            </w:r>
            <w:proofErr w:type="gramStart"/>
            <w:r w:rsidR="00225734">
              <w:t>high pressure</w:t>
            </w:r>
            <w:proofErr w:type="gramEnd"/>
            <w:r w:rsidR="00225734">
              <w:t xml:space="preserve"> </w:t>
            </w:r>
            <w:r>
              <w:t>pin.</w:t>
            </w:r>
          </w:p>
        </w:tc>
        <w:tc>
          <w:tcPr>
            <w:tcW w:w="6662" w:type="dxa"/>
          </w:tcPr>
          <w:p w14:paraId="12E60644" w14:textId="164CEC9D" w:rsidR="00B02347" w:rsidRDefault="004D3E60" w:rsidP="00087A5F">
            <w:pPr>
              <w:pStyle w:val="bp"/>
              <w:ind w:left="42"/>
            </w:pPr>
            <w:r>
              <w:t xml:space="preserve">A message is logged saying the pump is being stopped due to the </w:t>
            </w:r>
            <w:proofErr w:type="gramStart"/>
            <w:r w:rsidR="00225734">
              <w:t>high pressure</w:t>
            </w:r>
            <w:proofErr w:type="gramEnd"/>
            <w:r w:rsidR="00225734">
              <w:t xml:space="preserve"> </w:t>
            </w:r>
            <w:r>
              <w:t>signal</w:t>
            </w:r>
            <w:r w:rsidR="00B02347" w:rsidRPr="007A66DF">
              <w:t>.</w:t>
            </w:r>
          </w:p>
          <w:p w14:paraId="0B8B29D2" w14:textId="77777777" w:rsidR="004D3E60" w:rsidRDefault="004D3E60" w:rsidP="00087A5F">
            <w:pPr>
              <w:pStyle w:val="bp"/>
              <w:ind w:left="42"/>
            </w:pPr>
            <w:r>
              <w:t>The feather LED goes out.</w:t>
            </w:r>
          </w:p>
          <w:p w14:paraId="5F1BD0BD" w14:textId="6E20C07B" w:rsidR="004D3E60" w:rsidRDefault="004D3E60" w:rsidP="00087A5F">
            <w:pPr>
              <w:pStyle w:val="bp"/>
              <w:ind w:left="42"/>
            </w:pPr>
            <w:r>
              <w:t xml:space="preserve">A status message is sent with </w:t>
            </w:r>
            <w:proofErr w:type="spellStart"/>
            <w:r>
              <w:t>pumpRunning</w:t>
            </w:r>
            <w:proofErr w:type="spellEnd"/>
            <w:r>
              <w:t xml:space="preserve">: 0 and </w:t>
            </w:r>
            <w:r w:rsidR="00225734">
              <w:t>highPressure</w:t>
            </w:r>
            <w:r>
              <w:t>:1, all other flags 0.</w:t>
            </w:r>
          </w:p>
        </w:tc>
      </w:tr>
      <w:tr w:rsidR="00972AC4" w14:paraId="584B0B34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1C5063A" w14:textId="77777777" w:rsidR="00972AC4" w:rsidRDefault="00972AC4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0E8CD2B0" w14:textId="32E52335" w:rsidR="00972AC4" w:rsidRDefault="00972AC4" w:rsidP="00087A5F">
            <w:pPr>
              <w:pStyle w:val="proc"/>
              <w:numPr>
                <w:ilvl w:val="0"/>
                <w:numId w:val="0"/>
              </w:numPr>
              <w:ind w:left="13"/>
            </w:pPr>
            <w:r>
              <w:t xml:space="preserve">Release the </w:t>
            </w:r>
            <w:proofErr w:type="gramStart"/>
            <w:r w:rsidR="00225734">
              <w:t>high pressure</w:t>
            </w:r>
            <w:proofErr w:type="gramEnd"/>
            <w:r w:rsidR="00225734">
              <w:t xml:space="preserve"> </w:t>
            </w:r>
            <w:r>
              <w:t>pin.</w:t>
            </w:r>
          </w:p>
        </w:tc>
        <w:tc>
          <w:tcPr>
            <w:tcW w:w="6662" w:type="dxa"/>
          </w:tcPr>
          <w:p w14:paraId="4B7B67D4" w14:textId="49FF5B9D" w:rsidR="00972AC4" w:rsidRDefault="00972AC4" w:rsidP="00087A5F">
            <w:pPr>
              <w:pStyle w:val="bp"/>
              <w:ind w:left="42"/>
            </w:pPr>
            <w:r>
              <w:t>A status message is sent with all flags set to 0</w:t>
            </w:r>
            <w:r w:rsidRPr="007A66DF">
              <w:t>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Cs w:val="24"/>
        </w:rPr>
      </w:pPr>
      <w:r w:rsidRPr="002220C8">
        <w:rPr>
          <w:b/>
          <w:szCs w:val="24"/>
        </w:rPr>
        <w:t>Results</w:t>
      </w:r>
    </w:p>
    <w:p w14:paraId="71DDDD04" w14:textId="070E49B1" w:rsidR="00F31F6D" w:rsidRDefault="00F31F6D" w:rsidP="00A33C95"/>
    <w:p w14:paraId="3E214685" w14:textId="3DF263C6" w:rsidR="00A33C95" w:rsidRDefault="00A33C95" w:rsidP="00A33C95">
      <w:r>
        <w:t>10/09/2020</w:t>
      </w:r>
    </w:p>
    <w:p w14:paraId="16EA8144" w14:textId="1ED9BBF4" w:rsidR="002D7C7E" w:rsidRPr="00616F91" w:rsidRDefault="002D7C7E" w:rsidP="00A33C95">
      <w:pPr>
        <w:rPr>
          <w:color w:val="70AD47"/>
        </w:rPr>
      </w:pPr>
      <w:r w:rsidRPr="00616F91">
        <w:rPr>
          <w:color w:val="70AD47"/>
        </w:rPr>
        <w:t>Passed.</w:t>
      </w:r>
    </w:p>
    <w:p w14:paraId="4A2DB722" w14:textId="4CE70291" w:rsidR="00A33C95" w:rsidRDefault="00A33C95" w:rsidP="00A33C95">
      <w:r>
        <w:t>Steps 1 – 3</w:t>
      </w:r>
    </w:p>
    <w:p w14:paraId="0A24C499" w14:textId="77777777" w:rsidR="00A33C95" w:rsidRDefault="00A33C95" w:rsidP="00A33C95">
      <w:pPr>
        <w:pStyle w:val="NoSpacing"/>
      </w:pPr>
      <w:r>
        <w:t>15:41:42.973 -&gt; callback got data 1</w:t>
      </w:r>
    </w:p>
    <w:p w14:paraId="3F96C6E6" w14:textId="77777777" w:rsidR="00A33C95" w:rsidRDefault="00A33C95" w:rsidP="00A33C95">
      <w:pPr>
        <w:pStyle w:val="NoSpacing"/>
      </w:pPr>
      <w:r>
        <w:t>15:41:42.973 -&gt; Switched pump on.</w:t>
      </w:r>
      <w:bookmarkStart w:id="0" w:name="_GoBack"/>
      <w:bookmarkEnd w:id="0"/>
    </w:p>
    <w:p w14:paraId="16592A91" w14:textId="77777777" w:rsidR="00A33C95" w:rsidRDefault="00A33C95" w:rsidP="00A33C95">
      <w:pPr>
        <w:pStyle w:val="NoSpacing"/>
      </w:pPr>
      <w:r>
        <w:t>15:41:42.973 -&gt; Sending status due to state change.</w:t>
      </w:r>
    </w:p>
    <w:p w14:paraId="75C2BB50" w14:textId="77777777" w:rsidR="00A33C95" w:rsidRDefault="00A33C95" w:rsidP="00A33C95">
      <w:pPr>
        <w:pStyle w:val="NoSpacing"/>
      </w:pPr>
      <w:r>
        <w:t>15:41:42.973 -&gt; LoRaWAN will encode and send this message: {'pumpRunning':1,'boreLowLevel':0,'softStartFail':0,'pumpOverload':0,'controllerRestart':0,'highPressure':0,'noFlow':0}</w:t>
      </w:r>
    </w:p>
    <w:p w14:paraId="4A98E692" w14:textId="77777777" w:rsidR="00A33C95" w:rsidRDefault="00A33C95" w:rsidP="00A33C95">
      <w:pPr>
        <w:pStyle w:val="NoSpacing"/>
      </w:pPr>
      <w:r>
        <w:t>15:41:42.973 -&gt; Sending status byte: 01</w:t>
      </w:r>
    </w:p>
    <w:p w14:paraId="66D24847" w14:textId="77777777" w:rsidR="00A33C95" w:rsidRDefault="00A33C95" w:rsidP="00A33C95">
      <w:r>
        <w:t>15:41:44.606 -&gt; EV_TXCOMPLETE (includes waiting for RX windows)</w:t>
      </w:r>
    </w:p>
    <w:p w14:paraId="2C2BB272" w14:textId="77777777" w:rsidR="00A33C95" w:rsidRDefault="00A33C95" w:rsidP="00A33C95">
      <w:pPr>
        <w:pStyle w:val="NoSpacing"/>
      </w:pPr>
      <w:r>
        <w:t>15:41:57.281 -&gt; Sending status due to state change.</w:t>
      </w:r>
    </w:p>
    <w:p w14:paraId="23699369" w14:textId="77777777" w:rsidR="00A33C95" w:rsidRDefault="00A33C95" w:rsidP="00A33C95">
      <w:pPr>
        <w:pStyle w:val="NoSpacing"/>
      </w:pPr>
      <w:r>
        <w:t>15:41:57.281 -&gt; Stopping pump due to low bore level</w:t>
      </w:r>
    </w:p>
    <w:p w14:paraId="2448EE60" w14:textId="77777777" w:rsidR="00A33C95" w:rsidRDefault="00A33C95" w:rsidP="00A33C95">
      <w:pPr>
        <w:pStyle w:val="NoSpacing"/>
      </w:pPr>
      <w:r>
        <w:t>15:41:57.281 -&gt; Switched pump off.</w:t>
      </w:r>
    </w:p>
    <w:p w14:paraId="1CED9A71" w14:textId="77777777" w:rsidR="00A33C95" w:rsidRDefault="00A33C95" w:rsidP="00A33C95">
      <w:pPr>
        <w:pStyle w:val="NoSpacing"/>
      </w:pPr>
      <w:r>
        <w:t>15:41:57.281 -&gt; Sending status due to state change.</w:t>
      </w:r>
    </w:p>
    <w:p w14:paraId="624A920D" w14:textId="77777777" w:rsidR="00A33C95" w:rsidRDefault="00A33C95" w:rsidP="00A33C95">
      <w:pPr>
        <w:pStyle w:val="NoSpacing"/>
      </w:pPr>
      <w:r>
        <w:t xml:space="preserve">15:41:57.281 -&gt; LoRaWAN will encode and send this message: </w:t>
      </w:r>
      <w:r>
        <w:lastRenderedPageBreak/>
        <w:t>{'pumpRunning':0,'boreLowLevel':1,'softStartFail':0,'pumpOverload':0,'controllerRestart':0,'highPressure':0,'noFlow':0}</w:t>
      </w:r>
    </w:p>
    <w:p w14:paraId="61D1F4FB" w14:textId="77777777" w:rsidR="00A33C95" w:rsidRDefault="00A33C95" w:rsidP="00A33C95">
      <w:pPr>
        <w:pStyle w:val="NoSpacing"/>
      </w:pPr>
      <w:r>
        <w:t>15:41:57.281 -&gt; Sending status byte: 02</w:t>
      </w:r>
    </w:p>
    <w:p w14:paraId="4EB02F7A" w14:textId="77777777" w:rsidR="00A33C95" w:rsidRDefault="00A33C95" w:rsidP="00A33C95">
      <w:r>
        <w:t>15:42:14.228 -&gt; EV_TXCOMPLETE (includes waiting for RX windows)</w:t>
      </w:r>
    </w:p>
    <w:p w14:paraId="581A438B" w14:textId="77777777" w:rsidR="00A33C95" w:rsidRDefault="00A33C95" w:rsidP="00A33C95">
      <w:pPr>
        <w:pStyle w:val="NoSpacing"/>
      </w:pPr>
      <w:r>
        <w:t>15:42:23.650 -&gt; Sending status due to state change.</w:t>
      </w:r>
    </w:p>
    <w:p w14:paraId="029E1EBD" w14:textId="77777777" w:rsidR="00A33C95" w:rsidRDefault="00A33C95" w:rsidP="00A33C95">
      <w:pPr>
        <w:pStyle w:val="NoSpacing"/>
      </w:pPr>
      <w:r>
        <w:t>15:42:23.683 -&gt; LoRaWAN will encode and send this message: {'pumpRunning':0,'boreLowLevel':0,'softStartFail':0,'pumpOverload':0,'controllerRestart':0,'highPressure':0,'noFlow':0}</w:t>
      </w:r>
    </w:p>
    <w:p w14:paraId="070DFA14" w14:textId="77777777" w:rsidR="00A33C95" w:rsidRDefault="00A33C95" w:rsidP="00A33C95">
      <w:pPr>
        <w:pStyle w:val="NoSpacing"/>
      </w:pPr>
      <w:r>
        <w:t>15:42:23.683 -&gt; Sending status byte: 00</w:t>
      </w:r>
    </w:p>
    <w:p w14:paraId="792487CE" w14:textId="3E3F7456" w:rsidR="00A33C95" w:rsidRDefault="00A33C95" w:rsidP="00A33C95">
      <w:r>
        <w:t>15:42:47.161 -&gt; EV_TXCOMPLETE (includes waiting for RX windows)</w:t>
      </w:r>
    </w:p>
    <w:p w14:paraId="3D0D985A" w14:textId="235ED203" w:rsidR="00A33C95" w:rsidRDefault="00A33C95" w:rsidP="00A33C95"/>
    <w:p w14:paraId="07AB9249" w14:textId="77EED632" w:rsidR="00A33C95" w:rsidRDefault="00A33C95" w:rsidP="00A33C95">
      <w:r>
        <w:t>Steps 4 – 6</w:t>
      </w:r>
    </w:p>
    <w:p w14:paraId="1153A40D" w14:textId="77777777" w:rsidR="00A33C95" w:rsidRDefault="00A33C95" w:rsidP="00A33C95">
      <w:pPr>
        <w:pStyle w:val="NoSpacing"/>
      </w:pPr>
      <w:r>
        <w:t>15:44:01.647 -&gt; callback got data 1</w:t>
      </w:r>
    </w:p>
    <w:p w14:paraId="50C951E0" w14:textId="77777777" w:rsidR="00A33C95" w:rsidRDefault="00A33C95" w:rsidP="00A33C95">
      <w:pPr>
        <w:pStyle w:val="NoSpacing"/>
      </w:pPr>
      <w:r>
        <w:t>15:44:01.647 -&gt; Switched pump on.</w:t>
      </w:r>
    </w:p>
    <w:p w14:paraId="5656DF55" w14:textId="77777777" w:rsidR="00A33C95" w:rsidRDefault="00A33C95" w:rsidP="00A33C95">
      <w:pPr>
        <w:pStyle w:val="NoSpacing"/>
      </w:pPr>
      <w:r>
        <w:t>15:44:01.647 -&gt; Sending status due to state change.</w:t>
      </w:r>
    </w:p>
    <w:p w14:paraId="5DC29B5D" w14:textId="77777777" w:rsidR="00A33C95" w:rsidRDefault="00A33C95" w:rsidP="00A33C95">
      <w:pPr>
        <w:pStyle w:val="NoSpacing"/>
      </w:pPr>
      <w:r>
        <w:t>15:44:01.647 -&gt; LoRaWAN will encode and send this message: {'pumpRunning':1,'boreLowLevel':0,'softStartFail':0,'pumpOverload':0,'controllerRestart':0,'highPressure':0,'noFlow':0}</w:t>
      </w:r>
    </w:p>
    <w:p w14:paraId="0DCF36AC" w14:textId="77777777" w:rsidR="00A33C95" w:rsidRDefault="00A33C95" w:rsidP="00A33C95">
      <w:pPr>
        <w:pStyle w:val="NoSpacing"/>
      </w:pPr>
      <w:r>
        <w:t>15:44:01.647 -&gt; Sending status byte: 01</w:t>
      </w:r>
    </w:p>
    <w:p w14:paraId="61712FEF" w14:textId="77777777" w:rsidR="00A33C95" w:rsidRDefault="00A33C95" w:rsidP="00A33C95">
      <w:r>
        <w:t>15:44:03.997 -&gt; EV_TXCOMPLETE (includes waiting for RX windows)</w:t>
      </w:r>
    </w:p>
    <w:p w14:paraId="4E48E0A7" w14:textId="77777777" w:rsidR="00A33C95" w:rsidRDefault="00A33C95" w:rsidP="00A33C95">
      <w:pPr>
        <w:pStyle w:val="NoSpacing"/>
      </w:pPr>
      <w:r>
        <w:t>15:44:12.140 -&gt; Sending status due to state change.</w:t>
      </w:r>
    </w:p>
    <w:p w14:paraId="5CDF5808" w14:textId="77777777" w:rsidR="00A33C95" w:rsidRDefault="00A33C95" w:rsidP="00A33C95">
      <w:pPr>
        <w:pStyle w:val="NoSpacing"/>
      </w:pPr>
      <w:r>
        <w:t>15:44:12.140 -&gt; Stopping pump due to soft start fail signal.</w:t>
      </w:r>
    </w:p>
    <w:p w14:paraId="7F412449" w14:textId="77777777" w:rsidR="00A33C95" w:rsidRDefault="00A33C95" w:rsidP="00A33C95">
      <w:pPr>
        <w:pStyle w:val="NoSpacing"/>
      </w:pPr>
      <w:r>
        <w:t>15:44:12.140 -&gt; Switched pump off.</w:t>
      </w:r>
    </w:p>
    <w:p w14:paraId="011A0E9E" w14:textId="77777777" w:rsidR="00A33C95" w:rsidRDefault="00A33C95" w:rsidP="00A33C95">
      <w:pPr>
        <w:pStyle w:val="NoSpacing"/>
      </w:pPr>
      <w:r>
        <w:t>15:44:12.140 -&gt; Sending status due to state change.</w:t>
      </w:r>
    </w:p>
    <w:p w14:paraId="5FAF6DE2" w14:textId="77777777" w:rsidR="00A33C95" w:rsidRDefault="00A33C95" w:rsidP="00A33C95">
      <w:pPr>
        <w:pStyle w:val="NoSpacing"/>
      </w:pPr>
      <w:r>
        <w:t>15:44:12.140 -&gt; LoRaWAN will encode and send this message: {'pumpRunning':0,'boreLowLevel':0,'softStartFail':1,'pumpOverload':0,'controllerRestart':0,'highPressure':0,'noFlow':0}</w:t>
      </w:r>
    </w:p>
    <w:p w14:paraId="68175091" w14:textId="77777777" w:rsidR="00A33C95" w:rsidRDefault="00A33C95" w:rsidP="00A33C95">
      <w:pPr>
        <w:pStyle w:val="NoSpacing"/>
      </w:pPr>
      <w:r>
        <w:t>15:44:12.140 -&gt; Sending status byte: 04</w:t>
      </w:r>
    </w:p>
    <w:p w14:paraId="617AAB55" w14:textId="77777777" w:rsidR="00A33C95" w:rsidRDefault="00A33C95" w:rsidP="00A33C95">
      <w:r>
        <w:t>15:44:32.856 -&gt; EV_TXCOMPLETE (includes waiting for RX windows)</w:t>
      </w:r>
    </w:p>
    <w:p w14:paraId="3A0BC1DB" w14:textId="77777777" w:rsidR="00A33C95" w:rsidRDefault="00A33C95" w:rsidP="00A33C95">
      <w:pPr>
        <w:pStyle w:val="NoSpacing"/>
      </w:pPr>
      <w:r>
        <w:t>15:45:02.264 -&gt; Sending status due to state change.</w:t>
      </w:r>
    </w:p>
    <w:p w14:paraId="7018D090" w14:textId="77777777" w:rsidR="00A33C95" w:rsidRDefault="00A33C95" w:rsidP="00A33C95">
      <w:pPr>
        <w:pStyle w:val="NoSpacing"/>
      </w:pPr>
      <w:r>
        <w:t>15:45:02.264 -&gt; LoRaWAN will encode and send this message: {'pumpRunning':0,'boreLowLevel':0,'softStartFail':0,'pumpOverload':0,'controllerRestart':0,'highPressure':0,'noFlow':0}</w:t>
      </w:r>
    </w:p>
    <w:p w14:paraId="030614A2" w14:textId="77777777" w:rsidR="00A33C95" w:rsidRDefault="00A33C95" w:rsidP="00A33C95">
      <w:pPr>
        <w:pStyle w:val="NoSpacing"/>
      </w:pPr>
      <w:r>
        <w:lastRenderedPageBreak/>
        <w:t>15:45:02.264 -&gt; Sending status byte: 00</w:t>
      </w:r>
    </w:p>
    <w:p w14:paraId="578168EB" w14:textId="3ECBDB91" w:rsidR="00A33C95" w:rsidRDefault="00A33C95" w:rsidP="00A33C95">
      <w:r>
        <w:t>15:45:04.644 -&gt; EV_TXCOMPLETE (includes waiting for RX windows)</w:t>
      </w:r>
    </w:p>
    <w:p w14:paraId="2DB32816" w14:textId="5C1C5818" w:rsidR="00A33C95" w:rsidRDefault="00A33C95" w:rsidP="00A33C95">
      <w:r>
        <w:t>Steps 7 – 9</w:t>
      </w:r>
    </w:p>
    <w:p w14:paraId="54602554" w14:textId="77777777" w:rsidR="00A33C95" w:rsidRDefault="00A33C95" w:rsidP="00A33C95">
      <w:pPr>
        <w:pStyle w:val="NoSpacing"/>
      </w:pPr>
      <w:r>
        <w:t>15:46:00.084 -&gt; callback got data 1</w:t>
      </w:r>
    </w:p>
    <w:p w14:paraId="0784E268" w14:textId="77777777" w:rsidR="00A33C95" w:rsidRDefault="00A33C95" w:rsidP="00A33C95">
      <w:pPr>
        <w:pStyle w:val="NoSpacing"/>
      </w:pPr>
      <w:r>
        <w:t>15:46:00.084 -&gt; Switched pump on.</w:t>
      </w:r>
    </w:p>
    <w:p w14:paraId="0FEE6FEC" w14:textId="77777777" w:rsidR="00A33C95" w:rsidRDefault="00A33C95" w:rsidP="00A33C95">
      <w:pPr>
        <w:pStyle w:val="NoSpacing"/>
      </w:pPr>
      <w:r>
        <w:t>15:46:00.084 -&gt; Sending status due to state change.</w:t>
      </w:r>
    </w:p>
    <w:p w14:paraId="494876CB" w14:textId="77777777" w:rsidR="00A33C95" w:rsidRDefault="00A33C95" w:rsidP="00A33C95">
      <w:pPr>
        <w:pStyle w:val="NoSpacing"/>
      </w:pPr>
      <w:r>
        <w:t>15:46:00.084 -&gt; LoRaWAN will encode and send this message: {'pumpRunning':1,'boreLowLevel':0,'softStartFail':0,'pumpOverload':0,'controllerRestart':0,'highPressure':0,'noFlow':0}</w:t>
      </w:r>
    </w:p>
    <w:p w14:paraId="7C021D36" w14:textId="77777777" w:rsidR="00A33C95" w:rsidRDefault="00A33C95" w:rsidP="00A33C95">
      <w:pPr>
        <w:pStyle w:val="NoSpacing"/>
      </w:pPr>
      <w:r>
        <w:t>15:46:00.084 -&gt; Sending status byte: 01</w:t>
      </w:r>
    </w:p>
    <w:p w14:paraId="7827AE27" w14:textId="77777777" w:rsidR="00A33C95" w:rsidRDefault="00A33C95" w:rsidP="00A33C95">
      <w:r>
        <w:t>15:46:02.429 -&gt; EV_TXCOMPLETE (includes waiting for RX windows)</w:t>
      </w:r>
    </w:p>
    <w:p w14:paraId="25511305" w14:textId="77777777" w:rsidR="00A33C95" w:rsidRDefault="00A33C95" w:rsidP="00A33C95">
      <w:pPr>
        <w:pStyle w:val="NoSpacing"/>
      </w:pPr>
      <w:r>
        <w:t>15:46:12.272 -&gt; Sending status due to state change.</w:t>
      </w:r>
    </w:p>
    <w:p w14:paraId="32535C3E" w14:textId="77777777" w:rsidR="00A33C95" w:rsidRDefault="00A33C95" w:rsidP="00A33C95">
      <w:pPr>
        <w:pStyle w:val="NoSpacing"/>
      </w:pPr>
      <w:r>
        <w:t>15:46:12.272 -&gt; Stopping pump due to no flow</w:t>
      </w:r>
    </w:p>
    <w:p w14:paraId="43067D8E" w14:textId="77777777" w:rsidR="00A33C95" w:rsidRDefault="00A33C95" w:rsidP="00A33C95">
      <w:pPr>
        <w:pStyle w:val="NoSpacing"/>
      </w:pPr>
      <w:r>
        <w:t>15:46:12.272 -&gt; Switched pump off.</w:t>
      </w:r>
    </w:p>
    <w:p w14:paraId="6B0B91EA" w14:textId="77777777" w:rsidR="00A33C95" w:rsidRDefault="00A33C95" w:rsidP="00A33C95">
      <w:pPr>
        <w:pStyle w:val="NoSpacing"/>
      </w:pPr>
      <w:r>
        <w:t>15:46:12.272 -&gt; Sending status due to state change.</w:t>
      </w:r>
    </w:p>
    <w:p w14:paraId="35E9BC56" w14:textId="77777777" w:rsidR="00A33C95" w:rsidRDefault="00A33C95" w:rsidP="00A33C95">
      <w:pPr>
        <w:pStyle w:val="NoSpacing"/>
      </w:pPr>
      <w:r>
        <w:t>15:46:12.272 -&gt; LoRaWAN will encode and send this message: {'pumpRunning':0,'boreLowLevel':0,'softStartFail':0,'pumpOverload':0,'controllerRestart':0,'highPressure':0,'noFlow':1}</w:t>
      </w:r>
    </w:p>
    <w:p w14:paraId="62EB12AC" w14:textId="77777777" w:rsidR="00A33C95" w:rsidRDefault="00A33C95" w:rsidP="00A33C95">
      <w:pPr>
        <w:pStyle w:val="NoSpacing"/>
      </w:pPr>
      <w:r>
        <w:t>15:46:12.272 -&gt; Sending status byte: 40</w:t>
      </w:r>
    </w:p>
    <w:p w14:paraId="6F382BBF" w14:textId="77777777" w:rsidR="00A33C95" w:rsidRDefault="00A33C95" w:rsidP="00A33C95">
      <w:r>
        <w:t>15:46:30.561 -&gt; EV_TXCOMPLETE (includes waiting for RX windows)</w:t>
      </w:r>
    </w:p>
    <w:p w14:paraId="58F3215E" w14:textId="77777777" w:rsidR="00A33C95" w:rsidRDefault="00A33C95" w:rsidP="00A33C95">
      <w:pPr>
        <w:pStyle w:val="NoSpacing"/>
      </w:pPr>
      <w:r>
        <w:t>15:46:53.058 -&gt; Sending status due to state change.</w:t>
      </w:r>
    </w:p>
    <w:p w14:paraId="0253EB0B" w14:textId="77777777" w:rsidR="00A33C95" w:rsidRDefault="00A33C95" w:rsidP="00A33C95">
      <w:pPr>
        <w:pStyle w:val="NoSpacing"/>
      </w:pPr>
      <w:r>
        <w:t>15:46:53.058 -&gt; LoRaWAN will encode and send this message: {'pumpRunning':0,'boreLowLevel':0,'softStartFail':0,'pumpOverload':0,'controllerRestart':0,'highPressure':0,'noFlow':0}</w:t>
      </w:r>
    </w:p>
    <w:p w14:paraId="686CBAF1" w14:textId="77777777" w:rsidR="00A33C95" w:rsidRDefault="00A33C95" w:rsidP="00A33C95">
      <w:pPr>
        <w:pStyle w:val="NoSpacing"/>
      </w:pPr>
      <w:r>
        <w:t>15:46:53.058 -&gt; Sending status byte: 00</w:t>
      </w:r>
    </w:p>
    <w:p w14:paraId="35282E63" w14:textId="2E4CA75D" w:rsidR="00A33C95" w:rsidRDefault="00A33C95" w:rsidP="00A33C95">
      <w:r>
        <w:t>15:46:59.930 -&gt; EV_TXCOMPLETE (includes waiting for RX windows)</w:t>
      </w:r>
    </w:p>
    <w:p w14:paraId="52F71ED8" w14:textId="6D67298B" w:rsidR="00A33C95" w:rsidRDefault="00A33C95" w:rsidP="00A33C95"/>
    <w:p w14:paraId="29B1BAF9" w14:textId="2EFB9D15" w:rsidR="00A33C95" w:rsidRDefault="00A33C95" w:rsidP="00A33C95">
      <w:r>
        <w:t>Steps 10 – 12</w:t>
      </w:r>
    </w:p>
    <w:p w14:paraId="3C01F6D8" w14:textId="77777777" w:rsidR="00A33C95" w:rsidRDefault="00A33C95" w:rsidP="00A33C95">
      <w:pPr>
        <w:pStyle w:val="NoSpacing"/>
      </w:pPr>
      <w:r>
        <w:t>15:48:22.370 -&gt; callback got data 1</w:t>
      </w:r>
    </w:p>
    <w:p w14:paraId="32679B1B" w14:textId="77777777" w:rsidR="00A33C95" w:rsidRDefault="00A33C95" w:rsidP="00A33C95">
      <w:pPr>
        <w:pStyle w:val="NoSpacing"/>
      </w:pPr>
      <w:r>
        <w:t>15:48:22.370 -&gt; Switched pump on.</w:t>
      </w:r>
    </w:p>
    <w:p w14:paraId="4BB61E18" w14:textId="77777777" w:rsidR="00A33C95" w:rsidRDefault="00A33C95" w:rsidP="00A33C95">
      <w:pPr>
        <w:pStyle w:val="NoSpacing"/>
      </w:pPr>
      <w:r>
        <w:t>15:48:22.370 -&gt; Sending status due to state change.</w:t>
      </w:r>
    </w:p>
    <w:p w14:paraId="24AD5CE8" w14:textId="77777777" w:rsidR="00A33C95" w:rsidRDefault="00A33C95" w:rsidP="00A33C95">
      <w:pPr>
        <w:pStyle w:val="NoSpacing"/>
      </w:pPr>
      <w:r>
        <w:lastRenderedPageBreak/>
        <w:t>15:48:22.370 -&gt; LoRaWAN will encode and send this message: {'pumpRunning':1,'boreLowLevel':0,'softStartFail':0,'pumpOverload':0,'controllerRestart':0,'highPressure':0,'noFlow':0}</w:t>
      </w:r>
    </w:p>
    <w:p w14:paraId="29D1F01F" w14:textId="77777777" w:rsidR="00A33C95" w:rsidRDefault="00A33C95" w:rsidP="00A33C95">
      <w:pPr>
        <w:pStyle w:val="NoSpacing"/>
      </w:pPr>
      <w:r>
        <w:t>15:48:22.370 -&gt; Sending status byte: 01</w:t>
      </w:r>
    </w:p>
    <w:p w14:paraId="75F5A5CF" w14:textId="77777777" w:rsidR="00A33C95" w:rsidRDefault="00A33C95" w:rsidP="00A33C95">
      <w:r>
        <w:t>15:48:24.479 -&gt; EV_TXCOMPLETE (includes waiting for RX windows)</w:t>
      </w:r>
    </w:p>
    <w:p w14:paraId="6BE6DA27" w14:textId="77777777" w:rsidR="00A33C95" w:rsidRDefault="00A33C95" w:rsidP="00A33C95">
      <w:pPr>
        <w:pStyle w:val="NoSpacing"/>
      </w:pPr>
      <w:r>
        <w:t>15:48:31.280 -&gt; Sending status due to state change.</w:t>
      </w:r>
    </w:p>
    <w:p w14:paraId="124BF000" w14:textId="77777777" w:rsidR="00A33C95" w:rsidRDefault="00A33C95" w:rsidP="00A33C95">
      <w:pPr>
        <w:pStyle w:val="NoSpacing"/>
      </w:pPr>
      <w:r>
        <w:t>15:48:31.280 -&gt; Stopping pump due to pump overload</w:t>
      </w:r>
    </w:p>
    <w:p w14:paraId="0642DDC9" w14:textId="77777777" w:rsidR="00A33C95" w:rsidRDefault="00A33C95" w:rsidP="00A33C95">
      <w:pPr>
        <w:pStyle w:val="NoSpacing"/>
      </w:pPr>
      <w:r>
        <w:t>15:48:31.280 -&gt; Switched pump off.</w:t>
      </w:r>
    </w:p>
    <w:p w14:paraId="4E431AD2" w14:textId="77777777" w:rsidR="00A33C95" w:rsidRDefault="00A33C95" w:rsidP="00A33C95">
      <w:pPr>
        <w:pStyle w:val="NoSpacing"/>
      </w:pPr>
      <w:r>
        <w:t>15:48:31.280 -&gt; Sending status due to state change.</w:t>
      </w:r>
    </w:p>
    <w:p w14:paraId="7F68C9F8" w14:textId="77777777" w:rsidR="00A33C95" w:rsidRDefault="00A33C95" w:rsidP="00A33C95">
      <w:pPr>
        <w:pStyle w:val="NoSpacing"/>
      </w:pPr>
      <w:r>
        <w:t>15:48:31.280 -&gt; LoRaWAN will encode and send this message: {'pumpRunning':0,'boreLowLevel':0,'softStartFail':0,'pumpOverload':1,'controllerRestart':0,'highPressure':0,'noFlow':0}</w:t>
      </w:r>
    </w:p>
    <w:p w14:paraId="72192D92" w14:textId="77777777" w:rsidR="00A33C95" w:rsidRDefault="00A33C95" w:rsidP="00A33C95">
      <w:pPr>
        <w:pStyle w:val="NoSpacing"/>
      </w:pPr>
      <w:r>
        <w:t>15:48:31.280 -&gt; Sending status byte: 08</w:t>
      </w:r>
    </w:p>
    <w:p w14:paraId="4AF62B41" w14:textId="77777777" w:rsidR="00A33C95" w:rsidRDefault="00A33C95" w:rsidP="00A33C95">
      <w:r>
        <w:t>15:48:33.399 -&gt; EV_TXCOMPLETE (includes waiting for RX windows)</w:t>
      </w:r>
    </w:p>
    <w:p w14:paraId="60E64822" w14:textId="77777777" w:rsidR="00A33C95" w:rsidRDefault="00A33C95" w:rsidP="00A33C95">
      <w:pPr>
        <w:pStyle w:val="NoSpacing"/>
      </w:pPr>
      <w:r>
        <w:t>15:48:40.438 -&gt; Sending status due to state change.</w:t>
      </w:r>
    </w:p>
    <w:p w14:paraId="7D6A334A" w14:textId="77777777" w:rsidR="00A33C95" w:rsidRDefault="00A33C95" w:rsidP="00A33C95">
      <w:pPr>
        <w:pStyle w:val="NoSpacing"/>
      </w:pPr>
      <w:r>
        <w:t>15:48:40.438 -&gt; LoRaWAN will encode and send this message: {'pumpRunning':0,'boreLowLevel':0,'softStartFail':0,'pumpOverload':0,'controllerRestart':0,'highPressure':0,'noFlow':0}</w:t>
      </w:r>
    </w:p>
    <w:p w14:paraId="6E3E9025" w14:textId="77777777" w:rsidR="00A33C95" w:rsidRDefault="00A33C95" w:rsidP="00A33C95">
      <w:pPr>
        <w:pStyle w:val="NoSpacing"/>
      </w:pPr>
      <w:r>
        <w:t>15:48:40.438 -&gt; Sending status byte: 00</w:t>
      </w:r>
    </w:p>
    <w:p w14:paraId="712CDBCA" w14:textId="77777777" w:rsidR="00A33C95" w:rsidRDefault="00A33C95" w:rsidP="00A33C95">
      <w:r>
        <w:t>15:48:41.533 -&gt; EV_TXCOMPLETE (includes waiting for RX windows)</w:t>
      </w:r>
    </w:p>
    <w:p w14:paraId="26B2898F" w14:textId="5F102624" w:rsidR="00A33C95" w:rsidRDefault="00A33C95" w:rsidP="00A33C95"/>
    <w:p w14:paraId="099425F2" w14:textId="61EFCD02" w:rsidR="00A33C95" w:rsidRDefault="00A33C95" w:rsidP="00A33C95">
      <w:r>
        <w:t>Steps 13 – 15</w:t>
      </w:r>
    </w:p>
    <w:p w14:paraId="402FD928" w14:textId="77777777" w:rsidR="00A33C95" w:rsidRDefault="00A33C95" w:rsidP="00A33C95">
      <w:pPr>
        <w:pStyle w:val="NoSpacing"/>
      </w:pPr>
      <w:r>
        <w:t>15:49:34.627 -&gt; callback got data 1</w:t>
      </w:r>
    </w:p>
    <w:p w14:paraId="06AAB88A" w14:textId="77777777" w:rsidR="00A33C95" w:rsidRDefault="00A33C95" w:rsidP="00A33C95">
      <w:pPr>
        <w:pStyle w:val="NoSpacing"/>
      </w:pPr>
      <w:r>
        <w:t>15:49:34.627 -&gt; Switched pump on.</w:t>
      </w:r>
    </w:p>
    <w:p w14:paraId="5E7633EA" w14:textId="77777777" w:rsidR="00A33C95" w:rsidRDefault="00A33C95" w:rsidP="00A33C95">
      <w:pPr>
        <w:pStyle w:val="NoSpacing"/>
      </w:pPr>
      <w:r>
        <w:t>15:49:34.627 -&gt; Sending status due to state change.</w:t>
      </w:r>
    </w:p>
    <w:p w14:paraId="77B2712B" w14:textId="77777777" w:rsidR="00A33C95" w:rsidRDefault="00A33C95" w:rsidP="00A33C95">
      <w:pPr>
        <w:pStyle w:val="NoSpacing"/>
      </w:pPr>
      <w:r>
        <w:t>15:49:34.627 -&gt; LoRaWAN will encode and send this message: {'pumpRunning':1,'boreLowLevel':0,'softStartFail':0,'pumpOverload':0,'controllerRestart':0,'highPressure':0,'noFlow':0}</w:t>
      </w:r>
    </w:p>
    <w:p w14:paraId="13AC84AC" w14:textId="77777777" w:rsidR="00A33C95" w:rsidRDefault="00A33C95" w:rsidP="00A33C95">
      <w:pPr>
        <w:pStyle w:val="NoSpacing"/>
      </w:pPr>
      <w:r>
        <w:t>15:49:34.627 -&gt; Sending status byte: 01</w:t>
      </w:r>
    </w:p>
    <w:p w14:paraId="5C6A6C4F" w14:textId="77777777" w:rsidR="00A33C95" w:rsidRDefault="00A33C95" w:rsidP="00A33C95">
      <w:pPr>
        <w:pStyle w:val="NoSpacing"/>
      </w:pPr>
      <w:r>
        <w:t>15:49:35.718 -&gt; EV_TXCOMPLETE (includes waiting for RX windows)</w:t>
      </w:r>
    </w:p>
    <w:p w14:paraId="79CA0AE2" w14:textId="77777777" w:rsidR="00A33C95" w:rsidRDefault="00A33C95" w:rsidP="00A33C95">
      <w:r>
        <w:t>15:49:41.368 -&gt; EV_TXCOMPLETE (includes waiting for RX windows)</w:t>
      </w:r>
    </w:p>
    <w:p w14:paraId="5710676D" w14:textId="77777777" w:rsidR="00A33C95" w:rsidRDefault="00A33C95" w:rsidP="00A33C95">
      <w:pPr>
        <w:pStyle w:val="NoSpacing"/>
      </w:pPr>
      <w:r>
        <w:t>15:49:59.211 -&gt; Sending status due to state change.</w:t>
      </w:r>
    </w:p>
    <w:p w14:paraId="2B5CAD05" w14:textId="77777777" w:rsidR="00A33C95" w:rsidRDefault="00A33C95" w:rsidP="00A33C95">
      <w:pPr>
        <w:pStyle w:val="NoSpacing"/>
      </w:pPr>
      <w:r>
        <w:lastRenderedPageBreak/>
        <w:t>15:49:59.211 -&gt; Stopping pump due to high pressure signal.</w:t>
      </w:r>
    </w:p>
    <w:p w14:paraId="1D666C4A" w14:textId="77777777" w:rsidR="00A33C95" w:rsidRDefault="00A33C95" w:rsidP="00A33C95">
      <w:pPr>
        <w:pStyle w:val="NoSpacing"/>
      </w:pPr>
      <w:r>
        <w:t>15:49:59.211 -&gt; Switched pump off.</w:t>
      </w:r>
    </w:p>
    <w:p w14:paraId="7D5513B1" w14:textId="77777777" w:rsidR="00A33C95" w:rsidRDefault="00A33C95" w:rsidP="00A33C95">
      <w:pPr>
        <w:pStyle w:val="NoSpacing"/>
      </w:pPr>
      <w:r>
        <w:t>15:49:59.211 -&gt; Sending status due to state change.</w:t>
      </w:r>
    </w:p>
    <w:p w14:paraId="43E17213" w14:textId="77777777" w:rsidR="00A33C95" w:rsidRDefault="00A33C95" w:rsidP="00A33C95">
      <w:pPr>
        <w:pStyle w:val="NoSpacing"/>
      </w:pPr>
      <w:r>
        <w:t>15:49:59.211 -&gt; LoRaWAN will encode and send this message: {'pumpRunning':0,'boreLowLevel':0,'softStartFail':0,'pumpOverload':0,'controllerRestart':0,'highPressure':1,'noFlow':0}</w:t>
      </w:r>
    </w:p>
    <w:p w14:paraId="3AE217A6" w14:textId="77777777" w:rsidR="00A33C95" w:rsidRDefault="00A33C95" w:rsidP="00A33C95">
      <w:pPr>
        <w:pStyle w:val="NoSpacing"/>
      </w:pPr>
      <w:r>
        <w:t>15:49:59.211 -&gt; Sending status byte: 20</w:t>
      </w:r>
    </w:p>
    <w:p w14:paraId="0EB1FF7E" w14:textId="77777777" w:rsidR="00A33C95" w:rsidRDefault="00A33C95" w:rsidP="00A33C95">
      <w:pPr>
        <w:pStyle w:val="NoSpacing"/>
      </w:pPr>
      <w:r>
        <w:t>15:50:00.332 -&gt; EV_TXCOMPLETE (includes waiting for RX windows)</w:t>
      </w:r>
    </w:p>
    <w:p w14:paraId="5DA3437D" w14:textId="77777777" w:rsidR="00A33C95" w:rsidRDefault="00A33C95" w:rsidP="00A33C95">
      <w:r>
        <w:t>15:50:05.961 -&gt; EV_TXCOMPLETE (includes waiting for RX windows)</w:t>
      </w:r>
    </w:p>
    <w:p w14:paraId="5B60ED86" w14:textId="77777777" w:rsidR="00A33C95" w:rsidRDefault="00A33C95" w:rsidP="00A33C95">
      <w:pPr>
        <w:pStyle w:val="NoSpacing"/>
      </w:pPr>
      <w:r>
        <w:t>15:50:24.351 -&gt; Sending status due to state change.</w:t>
      </w:r>
    </w:p>
    <w:p w14:paraId="308502B9" w14:textId="77777777" w:rsidR="00A33C95" w:rsidRDefault="00A33C95" w:rsidP="00A33C95">
      <w:pPr>
        <w:pStyle w:val="NoSpacing"/>
      </w:pPr>
      <w:r>
        <w:t>15:50:24.351 -&gt; LoRaWAN will encode and send this message: {'pumpRunning':0,'boreLowLevel':0,'softStartFail':0,'pumpOverload':0,'controllerRestart':0,'highPressure':0,'noFlow':0}</w:t>
      </w:r>
    </w:p>
    <w:p w14:paraId="79C65343" w14:textId="77777777" w:rsidR="00A33C95" w:rsidRDefault="00A33C95" w:rsidP="00A33C95">
      <w:pPr>
        <w:pStyle w:val="NoSpacing"/>
      </w:pPr>
      <w:r>
        <w:t>15:50:24.351 -&gt; Sending status byte: 00</w:t>
      </w:r>
    </w:p>
    <w:p w14:paraId="6A3AE802" w14:textId="52313C4B" w:rsidR="00A33C95" w:rsidRDefault="00A33C95" w:rsidP="00A33C95">
      <w:r>
        <w:t>15:50:26.469 -&gt; EV_TXCOMPLETE (includes waiting for RX windows)</w:t>
      </w:r>
    </w:p>
    <w:p w14:paraId="45E2FD89" w14:textId="30254703" w:rsidR="00A33C95" w:rsidRDefault="00A33C95" w:rsidP="00A33C95"/>
    <w:p w14:paraId="21221A8E" w14:textId="77777777" w:rsidR="00A33C95" w:rsidRPr="002220C8" w:rsidRDefault="00A33C95" w:rsidP="00A33C95"/>
    <w:sectPr w:rsidR="00A33C95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8F2CE" w14:textId="77777777" w:rsidR="00616F91" w:rsidRDefault="00616F91">
      <w:r>
        <w:separator/>
      </w:r>
    </w:p>
  </w:endnote>
  <w:endnote w:type="continuationSeparator" w:id="0">
    <w:p w14:paraId="6873E83D" w14:textId="77777777" w:rsidR="00616F91" w:rsidRDefault="0061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84B14" w14:textId="77777777" w:rsidR="00284202" w:rsidRDefault="00284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5A21A" w14:textId="77777777" w:rsidR="00616F91" w:rsidRDefault="00616F91">
      <w:r>
        <w:separator/>
      </w:r>
    </w:p>
  </w:footnote>
  <w:footnote w:type="continuationSeparator" w:id="0">
    <w:p w14:paraId="771563B7" w14:textId="77777777" w:rsidR="00616F91" w:rsidRDefault="0061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98441" w14:textId="77777777" w:rsidR="00284202" w:rsidRDefault="00284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D756AF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0A3CC310" w:rsidR="008D1BA8" w:rsidRDefault="00284202" w:rsidP="00B71A35">
          <w:r>
            <w:rPr>
              <w:szCs w:val="24"/>
            </w:rPr>
            <w:t>Pump controller will stop the pump if an alarm signal goes active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77AD" w14:textId="77777777" w:rsidR="00284202" w:rsidRDefault="00284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04A25"/>
    <w:multiLevelType w:val="hybridMultilevel"/>
    <w:tmpl w:val="97367F66"/>
    <w:lvl w:ilvl="0" w:tplc="3B8A7478"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4AEA"/>
    <w:rsid w:val="000278E8"/>
    <w:rsid w:val="00036ABF"/>
    <w:rsid w:val="00037A8E"/>
    <w:rsid w:val="000449EF"/>
    <w:rsid w:val="0004651B"/>
    <w:rsid w:val="00087A5F"/>
    <w:rsid w:val="00090A99"/>
    <w:rsid w:val="00096482"/>
    <w:rsid w:val="000D5952"/>
    <w:rsid w:val="000E3C24"/>
    <w:rsid w:val="000F4382"/>
    <w:rsid w:val="0010709C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B4A95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25734"/>
    <w:rsid w:val="00284202"/>
    <w:rsid w:val="00291668"/>
    <w:rsid w:val="002A7E47"/>
    <w:rsid w:val="002C1B7F"/>
    <w:rsid w:val="002D07CF"/>
    <w:rsid w:val="002D1D0A"/>
    <w:rsid w:val="002D7BA4"/>
    <w:rsid w:val="002D7C7E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D3E60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16F91"/>
    <w:rsid w:val="00620950"/>
    <w:rsid w:val="00635CE7"/>
    <w:rsid w:val="00650792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E5B7B"/>
    <w:rsid w:val="008F0C91"/>
    <w:rsid w:val="00913D07"/>
    <w:rsid w:val="00915018"/>
    <w:rsid w:val="0093214E"/>
    <w:rsid w:val="009322A3"/>
    <w:rsid w:val="0093488F"/>
    <w:rsid w:val="00972AC4"/>
    <w:rsid w:val="00981DE1"/>
    <w:rsid w:val="00983E57"/>
    <w:rsid w:val="009C06FE"/>
    <w:rsid w:val="009C4C9A"/>
    <w:rsid w:val="009D1046"/>
    <w:rsid w:val="009E2570"/>
    <w:rsid w:val="00A11301"/>
    <w:rsid w:val="00A30AD6"/>
    <w:rsid w:val="00A33C95"/>
    <w:rsid w:val="00A37650"/>
    <w:rsid w:val="00A40393"/>
    <w:rsid w:val="00A45772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756AF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37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A25"/>
    <w:rsid w:val="00F30EEB"/>
    <w:rsid w:val="00F31F6D"/>
    <w:rsid w:val="00F45076"/>
    <w:rsid w:val="00F909B2"/>
    <w:rsid w:val="00FA2DE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337F"/>
    <w:pPr>
      <w:spacing w:after="120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E333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103</TotalTime>
  <Pages>8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23</cp:revision>
  <cp:lastPrinted>2003-10-05T22:49:00Z</cp:lastPrinted>
  <dcterms:created xsi:type="dcterms:W3CDTF">2020-08-11T11:21:00Z</dcterms:created>
  <dcterms:modified xsi:type="dcterms:W3CDTF">2020-09-10T05:51:00Z</dcterms:modified>
</cp:coreProperties>
</file>