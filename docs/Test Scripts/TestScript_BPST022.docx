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3EC6734B" w:rsidR="00B37FBF" w:rsidRPr="00FA2DE6" w:rsidRDefault="00B01A2D" w:rsidP="00FA2DE6">
            <w:pPr>
              <w:pStyle w:val="bp"/>
              <w:tabs>
                <w:tab w:val="left" w:pos="5685"/>
              </w:tabs>
              <w:ind w:left="39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High Pressure</w:t>
            </w:r>
            <w:r w:rsidR="001062E6">
              <w:rPr>
                <w:sz w:val="24"/>
                <w:szCs w:val="24"/>
              </w:rPr>
              <w:t xml:space="preserve"> alarm </w:t>
            </w:r>
            <w:r w:rsidR="00A21681">
              <w:rPr>
                <w:sz w:val="24"/>
                <w:szCs w:val="24"/>
              </w:rPr>
              <w:t>-</w:t>
            </w:r>
            <w:r w:rsidR="001062E6">
              <w:rPr>
                <w:sz w:val="24"/>
                <w:szCs w:val="24"/>
              </w:rPr>
              <w:t xml:space="preserve"> pump running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Use</w:t>
            </w:r>
            <w:r w:rsidR="00531B5A" w:rsidRPr="00FA2DE6">
              <w:rPr>
                <w:b/>
                <w:sz w:val="24"/>
                <w:szCs w:val="24"/>
              </w:rPr>
              <w:t xml:space="preserve"> </w:t>
            </w:r>
            <w:r w:rsidRPr="00FA2DE6">
              <w:rPr>
                <w:b/>
                <w:sz w:val="24"/>
                <w:szCs w:val="24"/>
              </w:rPr>
              <w:t xml:space="preserve">Case </w:t>
            </w:r>
            <w:r w:rsidR="00A30AD6" w:rsidRPr="00FA2DE6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4D71CB9C" w:rsidR="00A30AD6" w:rsidRPr="00FA2DE6" w:rsidRDefault="000C5F50" w:rsidP="00FA2DE6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 w:rsidRPr="000C5F50">
              <w:rPr>
                <w:sz w:val="24"/>
                <w:szCs w:val="24"/>
              </w:rPr>
              <w:t>Pump controller reports sensor status change</w:t>
            </w:r>
            <w:r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0C5F50">
              <w:rPr>
                <w:sz w:val="24"/>
                <w:szCs w:val="24"/>
              </w:rPr>
              <w:t>Pump controller will not start pump if any input alarm line is asserted</w:t>
            </w:r>
          </w:p>
        </w:tc>
      </w:tr>
      <w:tr w:rsidR="00E303EF" w14:paraId="5328030E" w14:textId="77777777" w:rsidTr="00666C7A">
        <w:trPr>
          <w:cantSplit/>
          <w:trHeight w:val="497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7BEC798C" w:rsidR="00E303EF" w:rsidRPr="00FA2DE6" w:rsidRDefault="000C5F50" w:rsidP="00FA2DE6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determines whether the dashboard correctly reports and responds to alarms being raised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AC413A" w14:textId="39FFDBC2" w:rsidR="00666C7A" w:rsidRDefault="007A66DF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 xml:space="preserve">Pump Running; </w:t>
            </w:r>
          </w:p>
          <w:p w14:paraId="3CDD5039" w14:textId="2F385016" w:rsidR="00E303EF" w:rsidRPr="0061007B" w:rsidRDefault="00B01A2D" w:rsidP="001062E6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Pressure</w:t>
            </w:r>
            <w:r w:rsidR="009D6D38">
              <w:rPr>
                <w:sz w:val="24"/>
                <w:szCs w:val="24"/>
              </w:rPr>
              <w:t xml:space="preserve"> </w:t>
            </w:r>
            <w:r w:rsidR="001062E6">
              <w:rPr>
                <w:sz w:val="24"/>
                <w:szCs w:val="24"/>
              </w:rPr>
              <w:t>off</w:t>
            </w:r>
            <w:r w:rsidR="007A66DF" w:rsidRPr="00FA2DE6">
              <w:rPr>
                <w:sz w:val="24"/>
                <w:szCs w:val="24"/>
              </w:rPr>
              <w:t xml:space="preserve">; 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6C2F7B" w14:textId="29FA7322" w:rsidR="00E303EF" w:rsidRDefault="00B01A2D" w:rsidP="00666C7A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Pressure</w:t>
            </w:r>
            <w:r w:rsidR="009D6D38">
              <w:rPr>
                <w:sz w:val="24"/>
                <w:szCs w:val="24"/>
              </w:rPr>
              <w:t xml:space="preserve"> </w:t>
            </w:r>
            <w:r w:rsidR="00276FFE">
              <w:rPr>
                <w:sz w:val="24"/>
                <w:szCs w:val="24"/>
              </w:rPr>
              <w:t>LED: On</w:t>
            </w:r>
          </w:p>
          <w:p w14:paraId="0369C112" w14:textId="60DA3FEF" w:rsidR="000C5F50" w:rsidRDefault="000C5F50" w:rsidP="00666C7A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 Running L</w:t>
            </w:r>
            <w:r w:rsidR="00115986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D: </w:t>
            </w:r>
            <w:r w:rsidR="000823EC">
              <w:rPr>
                <w:sz w:val="24"/>
                <w:szCs w:val="24"/>
              </w:rPr>
              <w:t>Off</w:t>
            </w:r>
          </w:p>
          <w:p w14:paraId="34598C96" w14:textId="412D9FB6" w:rsidR="00114134" w:rsidRPr="001062E6" w:rsidRDefault="00B01A2D" w:rsidP="001062E6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Pressure</w:t>
            </w:r>
            <w:r w:rsidR="009D6D38">
              <w:rPr>
                <w:sz w:val="24"/>
                <w:szCs w:val="24"/>
              </w:rPr>
              <w:t xml:space="preserve"> </w:t>
            </w:r>
            <w:r w:rsidR="001062E6">
              <w:rPr>
                <w:sz w:val="24"/>
                <w:szCs w:val="24"/>
              </w:rPr>
              <w:t>Alarm Recorded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Notes</w:t>
            </w:r>
            <w:r w:rsidR="00E303EF" w:rsidRPr="00FA2DE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303EF" w:rsidRPr="00FA2DE6" w:rsidRDefault="00E303EF" w:rsidP="002220C8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74C4E" w14:paraId="4C143E7C" w14:textId="77777777" w:rsidTr="00A74C4E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A8F901" w14:textId="77777777" w:rsidR="00A74C4E" w:rsidRDefault="00A74C4E" w:rsidP="00475AD1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6585E9" w14:textId="67409D72" w:rsidR="00A74C4E" w:rsidRPr="00854E58" w:rsidRDefault="00A74C4E" w:rsidP="00A74C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 w:rsidR="001062E6">
              <w:rPr>
                <w:sz w:val="24"/>
              </w:rPr>
              <w:t>Sim</w:t>
            </w:r>
            <w:r>
              <w:rPr>
                <w:sz w:val="24"/>
              </w:rPr>
              <w:t xml:space="preserve"> </w:t>
            </w:r>
            <w:r w:rsidR="001062E6">
              <w:rPr>
                <w:sz w:val="24"/>
              </w:rPr>
              <w:t xml:space="preserve">to send </w:t>
            </w:r>
            <w:r w:rsidR="001062E6">
              <w:t xml:space="preserve">the </w:t>
            </w:r>
            <w:r w:rsidR="00B01A2D">
              <w:rPr>
                <w:sz w:val="24"/>
                <w:szCs w:val="24"/>
              </w:rPr>
              <w:t>High Pressure</w:t>
            </w:r>
            <w:r w:rsidR="009D6D38">
              <w:rPr>
                <w:sz w:val="24"/>
                <w:szCs w:val="24"/>
              </w:rPr>
              <w:t xml:space="preserve"> </w:t>
            </w:r>
            <w:r w:rsidR="004E6DC6">
              <w:t>= 1 and pump running = 0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0C410" w14:textId="77777777" w:rsidR="00A74C4E" w:rsidRDefault="001062E6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Sim sends status message.</w:t>
            </w:r>
          </w:p>
          <w:p w14:paraId="193FFC2C" w14:textId="505F3869" w:rsidR="001062E6" w:rsidRDefault="00B01A2D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  <w:szCs w:val="24"/>
              </w:rPr>
              <w:t>High Pressure</w:t>
            </w:r>
            <w:r w:rsidR="009D6D38">
              <w:rPr>
                <w:sz w:val="24"/>
                <w:szCs w:val="24"/>
              </w:rPr>
              <w:t xml:space="preserve"> </w:t>
            </w:r>
            <w:r w:rsidR="001062E6">
              <w:rPr>
                <w:sz w:val="24"/>
              </w:rPr>
              <w:t>Alarm appears on dash</w:t>
            </w:r>
          </w:p>
          <w:p w14:paraId="72D1FA28" w14:textId="6573E430" w:rsidR="001062E6" w:rsidRDefault="00B01A2D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  <w:szCs w:val="24"/>
              </w:rPr>
              <w:t>High Pressure</w:t>
            </w:r>
            <w:r w:rsidR="009D6D38">
              <w:rPr>
                <w:sz w:val="24"/>
                <w:szCs w:val="24"/>
              </w:rPr>
              <w:t xml:space="preserve"> </w:t>
            </w:r>
            <w:r w:rsidR="001062E6">
              <w:rPr>
                <w:sz w:val="24"/>
              </w:rPr>
              <w:t>LED lights up</w:t>
            </w:r>
          </w:p>
          <w:p w14:paraId="1B5D7055" w14:textId="77777777" w:rsidR="004E6DC6" w:rsidRDefault="004E6DC6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Pump Running LED turns off</w:t>
            </w:r>
          </w:p>
          <w:p w14:paraId="5B32EF54" w14:textId="5ABB51C2" w:rsidR="004E6DC6" w:rsidRDefault="004E6DC6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On/Off switch toggles to Off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RPr="00FE6CA9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36555BC9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Custom Timer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618FF04D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 w:val="24"/>
          <w:szCs w:val="24"/>
        </w:rPr>
      </w:pPr>
    </w:p>
    <w:p w14:paraId="19ED60FB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F039B46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2942D2C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D0C91F3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5CDE608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6238245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75D16EEA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B554FA8" w14:textId="6B494B0F" w:rsidR="008D1BA8" w:rsidRPr="002220C8" w:rsidRDefault="008D1BA8" w:rsidP="00374830">
      <w:pPr>
        <w:pStyle w:val="bp"/>
        <w:spacing w:before="0" w:after="0"/>
        <w:rPr>
          <w:b/>
          <w:sz w:val="24"/>
          <w:szCs w:val="24"/>
        </w:rPr>
      </w:pPr>
      <w:r w:rsidRPr="002220C8">
        <w:rPr>
          <w:b/>
          <w:sz w:val="24"/>
          <w:szCs w:val="24"/>
        </w:rPr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 w:val="24"/>
          <w:szCs w:val="24"/>
        </w:rPr>
      </w:pPr>
    </w:p>
    <w:p w14:paraId="72C2BD71" w14:textId="54BD3DC8" w:rsidR="00F31F6D" w:rsidRDefault="001062E6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4379C9">
        <w:rPr>
          <w:sz w:val="24"/>
          <w:szCs w:val="24"/>
        </w:rPr>
        <w:t>/09</w:t>
      </w:r>
      <w:r w:rsidR="00F31F6D" w:rsidRPr="002220C8">
        <w:rPr>
          <w:sz w:val="24"/>
          <w:szCs w:val="24"/>
        </w:rPr>
        <w:t>/2020</w:t>
      </w:r>
    </w:p>
    <w:p w14:paraId="40499948" w14:textId="2AC47F40" w:rsidR="004379C9" w:rsidRDefault="004379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SUCCESS! </w:t>
      </w:r>
    </w:p>
    <w:p w14:paraId="55B13C2B" w14:textId="4184AF0D" w:rsidR="001062E6" w:rsidRDefault="00B01A2D" w:rsidP="007973A8">
      <w:pPr>
        <w:rPr>
          <w:noProof/>
        </w:rPr>
      </w:pPr>
      <w:r w:rsidRPr="00146D59">
        <w:rPr>
          <w:noProof/>
        </w:rPr>
        <w:pict w14:anchorId="71CC31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8" type="#_x0000_t75" style="width:597.75pt;height:21pt;visibility:visible;mso-wrap-style:square">
            <v:imagedata r:id="rId7" o:title=""/>
          </v:shape>
        </w:pict>
      </w:r>
    </w:p>
    <w:p w14:paraId="3F266D4C" w14:textId="5AF39335" w:rsidR="009D6D38" w:rsidRDefault="00B01A2D" w:rsidP="007973A8">
      <w:pPr>
        <w:rPr>
          <w:noProof/>
        </w:rPr>
      </w:pPr>
      <w:bookmarkStart w:id="0" w:name="_GoBack"/>
      <w:bookmarkEnd w:id="0"/>
      <w:r w:rsidRPr="00146D59">
        <w:rPr>
          <w:noProof/>
        </w:rPr>
        <w:pict w14:anchorId="7ECB5E74">
          <v:shape id="_x0000_i1041" type="#_x0000_t75" style="width:9in;height:251.25pt;visibility:visible;mso-wrap-style:square">
            <v:imagedata r:id="rId8" o:title=""/>
          </v:shape>
        </w:pict>
      </w:r>
    </w:p>
    <w:p w14:paraId="136CF605" w14:textId="58A50246" w:rsidR="001062E6" w:rsidRDefault="001062E6" w:rsidP="007973A8">
      <w:pPr>
        <w:rPr>
          <w:noProof/>
        </w:rPr>
      </w:pPr>
    </w:p>
    <w:p w14:paraId="6C427E5C" w14:textId="65084343" w:rsidR="007973A8" w:rsidRDefault="007973A8" w:rsidP="007973A8">
      <w:pPr>
        <w:rPr>
          <w:noProof/>
        </w:rPr>
      </w:pPr>
    </w:p>
    <w:p w14:paraId="090940CD" w14:textId="77777777" w:rsidR="007973A8" w:rsidRDefault="007973A8" w:rsidP="007973A8">
      <w:pPr>
        <w:rPr>
          <w:noProof/>
        </w:rPr>
      </w:pPr>
    </w:p>
    <w:sectPr w:rsidR="007973A8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D3E8F" w14:textId="77777777" w:rsidR="00DA2B1C" w:rsidRDefault="00DA2B1C">
      <w:r>
        <w:separator/>
      </w:r>
    </w:p>
  </w:endnote>
  <w:endnote w:type="continuationSeparator" w:id="0">
    <w:p w14:paraId="710CC3D7" w14:textId="77777777" w:rsidR="00DA2B1C" w:rsidRDefault="00DA2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r w:rsidR="00DA2B1C">
      <w:fldChar w:fldCharType="begin"/>
    </w:r>
    <w:r w:rsidR="00DA2B1C">
      <w:instrText xml:space="preserve"> DOCPROPERTY  Company  \* MERGEFORMAT </w:instrText>
    </w:r>
    <w:r w:rsidR="00DA2B1C">
      <w:fldChar w:fldCharType="separate"/>
    </w:r>
    <w:r>
      <w:t>The IT Crowd</w:t>
    </w:r>
    <w:r w:rsidR="00DA2B1C">
      <w:fldChar w:fldCharType="end"/>
    </w:r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2786B" w14:textId="77777777" w:rsidR="00DA2B1C" w:rsidRDefault="00DA2B1C">
      <w:r>
        <w:separator/>
      </w:r>
    </w:p>
  </w:footnote>
  <w:footnote w:type="continuationSeparator" w:id="0">
    <w:p w14:paraId="6F4288C5" w14:textId="77777777" w:rsidR="00DA2B1C" w:rsidRDefault="00DA2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DA2B1C" w:rsidP="008D1BA8"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8D1BA8" w:rsidRPr="008D1BA8">
            <w:t>Test Script</w:t>
          </w:r>
          <w:r>
            <w:fldChar w:fldCharType="end"/>
          </w:r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1E2B981A" w:rsidR="008D1BA8" w:rsidRDefault="00B01A2D" w:rsidP="00B71A35">
          <w:r>
            <w:rPr>
              <w:sz w:val="24"/>
              <w:szCs w:val="24"/>
            </w:rPr>
            <w:t>High Pressure</w:t>
          </w:r>
          <w:r w:rsidR="009D6D38">
            <w:rPr>
              <w:sz w:val="24"/>
              <w:szCs w:val="24"/>
            </w:rPr>
            <w:t xml:space="preserve"> </w:t>
          </w:r>
          <w:r w:rsidR="0061007B">
            <w:rPr>
              <w:sz w:val="24"/>
              <w:szCs w:val="24"/>
            </w:rPr>
            <w:t>alarm - pump running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210"/>
    <w:multiLevelType w:val="hybridMultilevel"/>
    <w:tmpl w:val="EE0CE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4D95140A"/>
    <w:multiLevelType w:val="hybridMultilevel"/>
    <w:tmpl w:val="DDF6D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40ADF"/>
    <w:multiLevelType w:val="hybridMultilevel"/>
    <w:tmpl w:val="7BC22D1A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EE1F0D"/>
    <w:multiLevelType w:val="hybridMultilevel"/>
    <w:tmpl w:val="E7ECD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25505"/>
    <w:multiLevelType w:val="hybridMultilevel"/>
    <w:tmpl w:val="F6A4B6C8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21"/>
  </w:num>
  <w:num w:numId="6">
    <w:abstractNumId w:val="20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2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3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9"/>
  </w:num>
  <w:num w:numId="32">
    <w:abstractNumId w:val="15"/>
  </w:num>
  <w:num w:numId="33">
    <w:abstractNumId w:val="3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823EC"/>
    <w:rsid w:val="00090A99"/>
    <w:rsid w:val="00096482"/>
    <w:rsid w:val="000C5F50"/>
    <w:rsid w:val="000D5952"/>
    <w:rsid w:val="000E3C24"/>
    <w:rsid w:val="000F4382"/>
    <w:rsid w:val="001062E6"/>
    <w:rsid w:val="00114134"/>
    <w:rsid w:val="00115986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3FE6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41BD4"/>
    <w:rsid w:val="00276FFE"/>
    <w:rsid w:val="00284917"/>
    <w:rsid w:val="00291668"/>
    <w:rsid w:val="002A7E47"/>
    <w:rsid w:val="002C1B7F"/>
    <w:rsid w:val="002D04F3"/>
    <w:rsid w:val="002D07CF"/>
    <w:rsid w:val="002D1D0A"/>
    <w:rsid w:val="002D7BA4"/>
    <w:rsid w:val="002E347B"/>
    <w:rsid w:val="00300F8C"/>
    <w:rsid w:val="0031767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379C9"/>
    <w:rsid w:val="004451D2"/>
    <w:rsid w:val="0046703C"/>
    <w:rsid w:val="0047797B"/>
    <w:rsid w:val="004A0610"/>
    <w:rsid w:val="004A279E"/>
    <w:rsid w:val="004A2DF1"/>
    <w:rsid w:val="004A4B81"/>
    <w:rsid w:val="004A71EF"/>
    <w:rsid w:val="004D1C11"/>
    <w:rsid w:val="004E420D"/>
    <w:rsid w:val="004E6814"/>
    <w:rsid w:val="004E6DC6"/>
    <w:rsid w:val="004F4FB4"/>
    <w:rsid w:val="004F524A"/>
    <w:rsid w:val="004F7B53"/>
    <w:rsid w:val="004F7C17"/>
    <w:rsid w:val="00520EF0"/>
    <w:rsid w:val="00531B5A"/>
    <w:rsid w:val="00536681"/>
    <w:rsid w:val="00547366"/>
    <w:rsid w:val="00553DAD"/>
    <w:rsid w:val="005706E3"/>
    <w:rsid w:val="00572CE5"/>
    <w:rsid w:val="00576454"/>
    <w:rsid w:val="005A6B7F"/>
    <w:rsid w:val="005B48A6"/>
    <w:rsid w:val="005E1449"/>
    <w:rsid w:val="005E2ADA"/>
    <w:rsid w:val="005F0EB8"/>
    <w:rsid w:val="00604AE4"/>
    <w:rsid w:val="0061007B"/>
    <w:rsid w:val="00620950"/>
    <w:rsid w:val="00635CE7"/>
    <w:rsid w:val="00650792"/>
    <w:rsid w:val="00666C7A"/>
    <w:rsid w:val="00675255"/>
    <w:rsid w:val="00683635"/>
    <w:rsid w:val="006B5D41"/>
    <w:rsid w:val="006D4DE0"/>
    <w:rsid w:val="006E123C"/>
    <w:rsid w:val="00702D6A"/>
    <w:rsid w:val="00720507"/>
    <w:rsid w:val="007275A3"/>
    <w:rsid w:val="00733F27"/>
    <w:rsid w:val="0074307D"/>
    <w:rsid w:val="00752B41"/>
    <w:rsid w:val="00756932"/>
    <w:rsid w:val="007606FF"/>
    <w:rsid w:val="00772DAC"/>
    <w:rsid w:val="00773AE3"/>
    <w:rsid w:val="00780A9A"/>
    <w:rsid w:val="00796CD4"/>
    <w:rsid w:val="007973A8"/>
    <w:rsid w:val="007A66DF"/>
    <w:rsid w:val="007C0EA0"/>
    <w:rsid w:val="007C41CD"/>
    <w:rsid w:val="007D03C7"/>
    <w:rsid w:val="007D644A"/>
    <w:rsid w:val="007D7134"/>
    <w:rsid w:val="00800C1D"/>
    <w:rsid w:val="0081217D"/>
    <w:rsid w:val="00821B7F"/>
    <w:rsid w:val="00830BD8"/>
    <w:rsid w:val="00854E58"/>
    <w:rsid w:val="00857786"/>
    <w:rsid w:val="008643BB"/>
    <w:rsid w:val="0086477E"/>
    <w:rsid w:val="008725C4"/>
    <w:rsid w:val="00882FD5"/>
    <w:rsid w:val="0089205C"/>
    <w:rsid w:val="00895710"/>
    <w:rsid w:val="008A02F5"/>
    <w:rsid w:val="008D1BA8"/>
    <w:rsid w:val="008D2261"/>
    <w:rsid w:val="008E5B7B"/>
    <w:rsid w:val="008F0C91"/>
    <w:rsid w:val="00901D48"/>
    <w:rsid w:val="00913D07"/>
    <w:rsid w:val="00915018"/>
    <w:rsid w:val="0093214E"/>
    <w:rsid w:val="009322A3"/>
    <w:rsid w:val="0093488F"/>
    <w:rsid w:val="0095335A"/>
    <w:rsid w:val="00981DE1"/>
    <w:rsid w:val="00983E57"/>
    <w:rsid w:val="009A5AFB"/>
    <w:rsid w:val="009C06FE"/>
    <w:rsid w:val="009C4C9A"/>
    <w:rsid w:val="009C743D"/>
    <w:rsid w:val="009D1046"/>
    <w:rsid w:val="009D6D38"/>
    <w:rsid w:val="009E2570"/>
    <w:rsid w:val="00A11301"/>
    <w:rsid w:val="00A21681"/>
    <w:rsid w:val="00A30AD6"/>
    <w:rsid w:val="00A36D95"/>
    <w:rsid w:val="00A37650"/>
    <w:rsid w:val="00A450A5"/>
    <w:rsid w:val="00A45772"/>
    <w:rsid w:val="00A46037"/>
    <w:rsid w:val="00A6090E"/>
    <w:rsid w:val="00A72B6A"/>
    <w:rsid w:val="00A739C2"/>
    <w:rsid w:val="00A74C4E"/>
    <w:rsid w:val="00A857E6"/>
    <w:rsid w:val="00AB1975"/>
    <w:rsid w:val="00AB1A12"/>
    <w:rsid w:val="00AC35E1"/>
    <w:rsid w:val="00AD452D"/>
    <w:rsid w:val="00B01A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E784F"/>
    <w:rsid w:val="00BF2086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3ADF"/>
    <w:rsid w:val="00D74923"/>
    <w:rsid w:val="00D94615"/>
    <w:rsid w:val="00DA2B1C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315A"/>
    <w:rsid w:val="00E965BA"/>
    <w:rsid w:val="00E97890"/>
    <w:rsid w:val="00EA0747"/>
    <w:rsid w:val="00EA3832"/>
    <w:rsid w:val="00EA3C30"/>
    <w:rsid w:val="00EB04C1"/>
    <w:rsid w:val="00EB25E4"/>
    <w:rsid w:val="00EB45AC"/>
    <w:rsid w:val="00ED1B99"/>
    <w:rsid w:val="00EE05CC"/>
    <w:rsid w:val="00EF0DE2"/>
    <w:rsid w:val="00EF2C19"/>
    <w:rsid w:val="00F01165"/>
    <w:rsid w:val="00F30EEB"/>
    <w:rsid w:val="00F31F6D"/>
    <w:rsid w:val="00F45076"/>
    <w:rsid w:val="00F909B2"/>
    <w:rsid w:val="00FA2DE6"/>
    <w:rsid w:val="00FC1914"/>
    <w:rsid w:val="00FC58BC"/>
    <w:rsid w:val="00FE6CA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7973A8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Andrew Greiner</cp:lastModifiedBy>
  <cp:revision>2</cp:revision>
  <cp:lastPrinted>2003-10-05T22:49:00Z</cp:lastPrinted>
  <dcterms:created xsi:type="dcterms:W3CDTF">2020-09-10T07:40:00Z</dcterms:created>
  <dcterms:modified xsi:type="dcterms:W3CDTF">2020-09-10T07:40:00Z</dcterms:modified>
</cp:coreProperties>
</file>