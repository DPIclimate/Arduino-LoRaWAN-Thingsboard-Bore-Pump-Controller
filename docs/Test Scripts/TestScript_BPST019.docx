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123636F1" w:rsidR="00B37FBF" w:rsidRPr="00FA2DE6" w:rsidRDefault="00283761" w:rsidP="003553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355328">
              <w:rPr>
                <w:sz w:val="24"/>
                <w:szCs w:val="24"/>
              </w:rPr>
              <w:t>repeats</w:t>
            </w:r>
            <w:r w:rsidR="001062E6">
              <w:rPr>
                <w:sz w:val="24"/>
                <w:szCs w:val="24"/>
              </w:rPr>
              <w:t xml:space="preserve">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</w:t>
            </w:r>
            <w:r w:rsidR="00355328">
              <w:rPr>
                <w:sz w:val="24"/>
                <w:szCs w:val="24"/>
              </w:rPr>
              <w:t xml:space="preserve">not </w:t>
            </w:r>
            <w:r w:rsidR="001062E6">
              <w:rPr>
                <w:sz w:val="24"/>
                <w:szCs w:val="24"/>
              </w:rPr>
              <w:t>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BD2B1CA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Pump</w:t>
            </w:r>
            <w:r w:rsidR="00355328">
              <w:rPr>
                <w:sz w:val="24"/>
                <w:szCs w:val="24"/>
              </w:rPr>
              <w:t xml:space="preserve"> Not</w:t>
            </w:r>
            <w:r w:rsidRPr="00FA2DE6">
              <w:rPr>
                <w:sz w:val="24"/>
                <w:szCs w:val="24"/>
              </w:rPr>
              <w:t xml:space="preserve"> Running; </w:t>
            </w:r>
          </w:p>
          <w:p w14:paraId="3CDD5039" w14:textId="5AEA26ED" w:rsidR="00E303EF" w:rsidRPr="0061007B" w:rsidRDefault="00283761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355328">
              <w:rPr>
                <w:sz w:val="24"/>
                <w:szCs w:val="24"/>
              </w:rPr>
              <w:t>On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42AA510B" w:rsidR="00E303EF" w:rsidRDefault="00283761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276FFE">
              <w:rPr>
                <w:sz w:val="24"/>
                <w:szCs w:val="24"/>
              </w:rPr>
              <w:t>LED: On</w:t>
            </w:r>
          </w:p>
          <w:p w14:paraId="34598C96" w14:textId="189B58E5" w:rsidR="00114134" w:rsidRPr="001062E6" w:rsidRDefault="00283761" w:rsidP="001062E6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1062E6">
              <w:rPr>
                <w:sz w:val="24"/>
                <w:szCs w:val="24"/>
              </w:rPr>
              <w:t>Alarm Recorded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20A053D6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283761">
              <w:rPr>
                <w:sz w:val="24"/>
                <w:szCs w:val="24"/>
              </w:rPr>
              <w:t xml:space="preserve">Soft Start </w:t>
            </w:r>
            <w:r w:rsidR="004E6DC6">
              <w:t>= 1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EF54" w14:textId="28EC791A" w:rsidR="004E6DC6" w:rsidRPr="00355328" w:rsidRDefault="00355328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There is no change on the dash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12EEA5AD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8569F68" w14:textId="77777777" w:rsidR="00355328" w:rsidRDefault="00355328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1E725506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33484B3" w14:textId="30D37F60" w:rsidR="002869B2" w:rsidRDefault="002869B2" w:rsidP="00374830">
      <w:pPr>
        <w:pStyle w:val="bp"/>
        <w:spacing w:before="0" w:after="0"/>
        <w:rPr>
          <w:b/>
          <w:sz w:val="24"/>
          <w:szCs w:val="24"/>
        </w:rPr>
      </w:pPr>
    </w:p>
    <w:p w14:paraId="3CCA5021" w14:textId="77777777" w:rsidR="002869B2" w:rsidRDefault="002869B2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52F4EF2E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  <w:r w:rsidR="00355328">
        <w:rPr>
          <w:b/>
          <w:bCs/>
          <w:color w:val="00B050"/>
          <w:sz w:val="24"/>
          <w:szCs w:val="24"/>
        </w:rPr>
        <w:t xml:space="preserve"> - Dashboard unchanged</w:t>
      </w:r>
    </w:p>
    <w:p w14:paraId="4550010E" w14:textId="5134C182" w:rsidR="004E6DC6" w:rsidRDefault="002869B2" w:rsidP="00374830">
      <w:pPr>
        <w:pStyle w:val="bp"/>
        <w:spacing w:before="0" w:after="0"/>
        <w:rPr>
          <w:noProof/>
        </w:rPr>
      </w:pPr>
      <w:r w:rsidRPr="00146D59">
        <w:rPr>
          <w:noProof/>
        </w:rPr>
        <w:pict w14:anchorId="73099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606pt;height:17.25pt;visibility:visible;mso-wrap-style:square">
            <v:imagedata r:id="rId7" o:title=""/>
          </v:shape>
        </w:pict>
      </w:r>
    </w:p>
    <w:p w14:paraId="770E291C" w14:textId="020D5451" w:rsidR="00355328" w:rsidRDefault="002869B2" w:rsidP="00374830">
      <w:pPr>
        <w:pStyle w:val="bp"/>
        <w:spacing w:before="0" w:after="0"/>
        <w:rPr>
          <w:noProof/>
        </w:rPr>
      </w:pPr>
      <w:bookmarkStart w:id="0" w:name="_GoBack"/>
      <w:bookmarkEnd w:id="0"/>
      <w:r w:rsidRPr="00146D59">
        <w:rPr>
          <w:noProof/>
        </w:rPr>
        <w:pict w14:anchorId="09A46041">
          <v:shape id="_x0000_i1031" type="#_x0000_t75" style="width:9in;height:231.75pt;visibility:visible;mso-wrap-style:square">
            <v:imagedata r:id="rId8" o:title=""/>
          </v:shape>
        </w:pict>
      </w:r>
    </w:p>
    <w:p w14:paraId="327ED168" w14:textId="2CB3B1F1" w:rsidR="004E6DC6" w:rsidRDefault="004E6DC6" w:rsidP="00374830">
      <w:pPr>
        <w:pStyle w:val="bp"/>
        <w:spacing w:before="0" w:after="0"/>
        <w:rPr>
          <w:noProof/>
        </w:rPr>
      </w:pPr>
    </w:p>
    <w:p w14:paraId="227542B6" w14:textId="6FF06879" w:rsidR="004E6DC6" w:rsidRDefault="004E6DC6" w:rsidP="00374830">
      <w:pPr>
        <w:pStyle w:val="bp"/>
        <w:spacing w:before="0" w:after="0"/>
        <w:rPr>
          <w:noProof/>
        </w:rPr>
      </w:pPr>
    </w:p>
    <w:p w14:paraId="55B13C2B" w14:textId="3266CC2D" w:rsidR="001062E6" w:rsidRDefault="001062E6" w:rsidP="007973A8">
      <w:pPr>
        <w:rPr>
          <w:noProof/>
        </w:rPr>
      </w:pP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7CD40" w14:textId="77777777" w:rsidR="007C46F5" w:rsidRDefault="007C46F5">
      <w:r>
        <w:separator/>
      </w:r>
    </w:p>
  </w:endnote>
  <w:endnote w:type="continuationSeparator" w:id="0">
    <w:p w14:paraId="772277CC" w14:textId="77777777" w:rsidR="007C46F5" w:rsidRDefault="007C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23F44" w14:textId="77777777" w:rsidR="007C46F5" w:rsidRDefault="007C46F5">
      <w:r>
        <w:separator/>
      </w:r>
    </w:p>
  </w:footnote>
  <w:footnote w:type="continuationSeparator" w:id="0">
    <w:p w14:paraId="22CF5CC5" w14:textId="77777777" w:rsidR="007C46F5" w:rsidRDefault="007C4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F05001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02342B4F" w:rsidR="008D1BA8" w:rsidRDefault="00283761" w:rsidP="00B71A35">
          <w:r>
            <w:rPr>
              <w:sz w:val="24"/>
              <w:szCs w:val="24"/>
            </w:rPr>
            <w:t>Repeat</w:t>
          </w:r>
          <w:r w:rsidR="00355328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Soft Start</w:t>
          </w:r>
          <w:r w:rsidR="00355328">
            <w:rPr>
              <w:sz w:val="24"/>
              <w:szCs w:val="24"/>
            </w:rPr>
            <w:t xml:space="preserve"> alarm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C5F50"/>
    <w:rsid w:val="000D5952"/>
    <w:rsid w:val="000E3C24"/>
    <w:rsid w:val="000F4382"/>
    <w:rsid w:val="001062E6"/>
    <w:rsid w:val="00114134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3761"/>
    <w:rsid w:val="00284917"/>
    <w:rsid w:val="002869B2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55328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547BE"/>
    <w:rsid w:val="0046703C"/>
    <w:rsid w:val="004A0610"/>
    <w:rsid w:val="004A279E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23A9"/>
    <w:rsid w:val="00604AE4"/>
    <w:rsid w:val="0061007B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C46F5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BF2086"/>
    <w:rsid w:val="00C044FE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B5704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05001"/>
    <w:rsid w:val="00F30EEB"/>
    <w:rsid w:val="00F31F6D"/>
    <w:rsid w:val="00F45076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2020-09-10T07:31:00Z</dcterms:created>
  <dcterms:modified xsi:type="dcterms:W3CDTF">2020-09-10T07:32:00Z</dcterms:modified>
</cp:coreProperties>
</file>