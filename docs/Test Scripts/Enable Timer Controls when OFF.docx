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7F23CCC2" w:rsidR="00B37FBF" w:rsidRPr="00FA2DE6" w:rsidRDefault="00550B31" w:rsidP="004202A2">
            <w:pPr>
              <w:pStyle w:val="bp"/>
              <w:tabs>
                <w:tab w:val="left" w:pos="2400"/>
              </w:tabs>
              <w:ind w:left="39"/>
              <w:rPr>
                <w:color w:val="0000FF"/>
                <w:szCs w:val="24"/>
              </w:rPr>
            </w:pPr>
            <w:r>
              <w:rPr>
                <w:szCs w:val="24"/>
              </w:rPr>
              <w:t xml:space="preserve">Timer settings are </w:t>
            </w:r>
            <w:r w:rsidR="003231D8">
              <w:rPr>
                <w:szCs w:val="24"/>
              </w:rPr>
              <w:t>enabled</w:t>
            </w:r>
            <w:r>
              <w:rPr>
                <w:szCs w:val="24"/>
              </w:rPr>
              <w:t xml:space="preserve"> while the pump is </w:t>
            </w:r>
            <w:r w:rsidR="003231D8">
              <w:rPr>
                <w:szCs w:val="24"/>
              </w:rPr>
              <w:t>off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Use</w:t>
            </w:r>
            <w:r w:rsidR="00531B5A" w:rsidRPr="00FA2DE6">
              <w:rPr>
                <w:b/>
                <w:szCs w:val="24"/>
              </w:rPr>
              <w:t xml:space="preserve"> </w:t>
            </w:r>
            <w:r w:rsidRPr="00FA2DE6">
              <w:rPr>
                <w:b/>
                <w:szCs w:val="24"/>
              </w:rPr>
              <w:t xml:space="preserve">Case </w:t>
            </w:r>
            <w:r w:rsidR="00A30AD6" w:rsidRPr="00FA2DE6">
              <w:rPr>
                <w:b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22BA818B" w:rsidR="00A30AD6" w:rsidRPr="00FA2DE6" w:rsidRDefault="00A30AD6" w:rsidP="00FA2DE6">
            <w:pPr>
              <w:pStyle w:val="bp"/>
              <w:tabs>
                <w:tab w:val="left" w:pos="5685"/>
              </w:tabs>
              <w:ind w:left="39"/>
              <w:rPr>
                <w:szCs w:val="24"/>
              </w:rPr>
            </w:pPr>
          </w:p>
        </w:tc>
      </w:tr>
      <w:tr w:rsidR="00E303EF" w14:paraId="5328030E" w14:textId="77777777" w:rsidTr="00B02347">
        <w:trPr>
          <w:cantSplit/>
          <w:trHeight w:val="711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75D38CF5" w:rsidR="00E303EF" w:rsidRPr="00FA2DE6" w:rsidRDefault="00550B31" w:rsidP="00FA2DE6">
            <w:pPr>
              <w:pStyle w:val="bp"/>
              <w:ind w:left="39"/>
              <w:rPr>
                <w:szCs w:val="24"/>
              </w:rPr>
            </w:pPr>
            <w:r>
              <w:t xml:space="preserve">This test ensures the changes made due to sponsor feedback operate correctly. Timer settings should be able to be adjusted while the pump </w:t>
            </w:r>
            <w:r w:rsidR="003231D8">
              <w:t>is offf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35D330" w14:textId="0B3D58F2" w:rsidR="00550B31" w:rsidRPr="00FA2DE6" w:rsidRDefault="00550B31" w:rsidP="00550B31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Pump not running</w:t>
            </w:r>
          </w:p>
          <w:p w14:paraId="3CDD5039" w14:textId="4D26CCF1" w:rsidR="008D4246" w:rsidRPr="00FA2DE6" w:rsidRDefault="00550B31" w:rsidP="004202A2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 xml:space="preserve">Manual On/Off is set to </w:t>
            </w:r>
            <w:r w:rsidR="003231D8">
              <w:rPr>
                <w:szCs w:val="24"/>
              </w:rPr>
              <w:t>On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2D201C" w14:textId="30B58B7D" w:rsidR="00E303EF" w:rsidRDefault="00550B31" w:rsidP="004202A2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 xml:space="preserve">Pump requested </w:t>
            </w:r>
            <w:r w:rsidR="003231D8">
              <w:rPr>
                <w:szCs w:val="24"/>
              </w:rPr>
              <w:t>Off</w:t>
            </w:r>
          </w:p>
          <w:p w14:paraId="34598C96" w14:textId="4A74F800" w:rsidR="00550B31" w:rsidRPr="00FA2DE6" w:rsidRDefault="00550B31" w:rsidP="004202A2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 xml:space="preserve">Timer Settings </w:t>
            </w:r>
            <w:r w:rsidR="003231D8">
              <w:rPr>
                <w:szCs w:val="24"/>
              </w:rPr>
              <w:t>enabled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Notes</w:t>
            </w:r>
            <w:r w:rsidR="00E303EF" w:rsidRPr="00FA2DE6">
              <w:rPr>
                <w:b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688D5612" w:rsidR="00E303EF" w:rsidRPr="000A75CD" w:rsidRDefault="00550B31" w:rsidP="002220C8">
            <w:pPr>
              <w:pStyle w:val="bp"/>
              <w:rPr>
                <w:bCs/>
                <w:szCs w:val="24"/>
              </w:rPr>
            </w:pPr>
            <w:r>
              <w:t>This test ensures the changes made due to sponsor feedback operate correctly</w:t>
            </w:r>
            <w:r>
              <w:t>.</w:t>
            </w: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</w:pPr>
            <w:r>
              <w:rPr>
                <w:b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</w:pPr>
            <w:r>
              <w:rPr>
                <w:b/>
              </w:rPr>
              <w:t>EXPECTED TEST RESULTS</w:t>
            </w:r>
          </w:p>
        </w:tc>
      </w:tr>
      <w:tr w:rsidR="00B02347" w14:paraId="4EA85449" w14:textId="77777777" w:rsidTr="00B02347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5A6BFDD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</w:tcBorders>
          </w:tcPr>
          <w:p w14:paraId="691B29AB" w14:textId="19A16688" w:rsidR="00B02347" w:rsidRPr="00854E58" w:rsidRDefault="00550B31" w:rsidP="00FA2DE6">
            <w:pPr>
              <w:pStyle w:val="proc"/>
              <w:numPr>
                <w:ilvl w:val="0"/>
                <w:numId w:val="0"/>
              </w:numPr>
              <w:ind w:left="3" w:hanging="3"/>
            </w:pPr>
            <w:r>
              <w:t xml:space="preserve">Issue a pump </w:t>
            </w:r>
            <w:r w:rsidR="003231D8">
              <w:t>Off</w:t>
            </w:r>
            <w:r>
              <w:t xml:space="preserve"> command with the Manual On/Off switch</w:t>
            </w:r>
          </w:p>
        </w:tc>
        <w:tc>
          <w:tcPr>
            <w:tcW w:w="6662" w:type="dxa"/>
          </w:tcPr>
          <w:p w14:paraId="2FD673C4" w14:textId="77777777" w:rsidR="003231D8" w:rsidRDefault="00550B31" w:rsidP="003231D8">
            <w:pPr>
              <w:pStyle w:val="bp"/>
            </w:pPr>
            <w:r>
              <w:t xml:space="preserve">Pump switch should display </w:t>
            </w:r>
            <w:r w:rsidR="003231D8">
              <w:t>Off</w:t>
            </w:r>
          </w:p>
          <w:p w14:paraId="521A81A7" w14:textId="19471E5F" w:rsidR="00550B31" w:rsidRDefault="00550B31" w:rsidP="003231D8">
            <w:pPr>
              <w:pStyle w:val="bp"/>
            </w:pPr>
            <w:r>
              <w:t xml:space="preserve">Timer Setting Controls should be </w:t>
            </w:r>
            <w:r w:rsidR="003231D8">
              <w:t>enabled</w:t>
            </w:r>
          </w:p>
        </w:tc>
      </w:tr>
    </w:tbl>
    <w:p w14:paraId="3446CA37" w14:textId="57AA4B7F" w:rsidR="0001157F" w:rsidRDefault="0001157F" w:rsidP="00550B31">
      <w:pPr>
        <w:pStyle w:val="bp"/>
        <w:spacing w:before="0" w:after="0"/>
        <w:rPr>
          <w:szCs w:val="24"/>
        </w:rPr>
      </w:pPr>
    </w:p>
    <w:p w14:paraId="3B1F38F4" w14:textId="2A1F0153" w:rsidR="00550B31" w:rsidRDefault="00550B31" w:rsidP="00550B31">
      <w:pPr>
        <w:pStyle w:val="bp"/>
        <w:spacing w:before="0" w:after="0"/>
        <w:rPr>
          <w:b/>
          <w:bCs/>
          <w:szCs w:val="24"/>
        </w:rPr>
      </w:pPr>
      <w:r>
        <w:rPr>
          <w:b/>
          <w:bCs/>
          <w:szCs w:val="24"/>
        </w:rPr>
        <w:t>Results:</w:t>
      </w:r>
    </w:p>
    <w:p w14:paraId="1AA9C7C8" w14:textId="40808A0F" w:rsidR="00550B31" w:rsidRPr="00550B31" w:rsidRDefault="00550B31" w:rsidP="00550B31">
      <w:pPr>
        <w:pStyle w:val="bp"/>
        <w:spacing w:before="0" w:after="0"/>
        <w:rPr>
          <w:szCs w:val="24"/>
        </w:rPr>
      </w:pPr>
      <w:r w:rsidRPr="00550B31">
        <w:rPr>
          <w:b/>
          <w:bCs/>
          <w:color w:val="00B050"/>
          <w:szCs w:val="24"/>
        </w:rPr>
        <w:t>Success</w:t>
      </w:r>
      <w:r>
        <w:rPr>
          <w:b/>
          <w:bCs/>
          <w:color w:val="00B050"/>
          <w:szCs w:val="24"/>
        </w:rPr>
        <w:t xml:space="preserve"> </w:t>
      </w:r>
      <w:r>
        <w:rPr>
          <w:szCs w:val="24"/>
        </w:rPr>
        <w:t xml:space="preserve">Timer controls </w:t>
      </w:r>
      <w:r w:rsidR="003231D8">
        <w:rPr>
          <w:szCs w:val="24"/>
        </w:rPr>
        <w:t>are enabled again</w:t>
      </w:r>
      <w:bookmarkStart w:id="0" w:name="_GoBack"/>
      <w:bookmarkEnd w:id="0"/>
    </w:p>
    <w:p w14:paraId="5FE03DFF" w14:textId="76D0F279" w:rsidR="00550B31" w:rsidRPr="00550B31" w:rsidRDefault="003231D8" w:rsidP="00550B31">
      <w:pPr>
        <w:pStyle w:val="bp"/>
        <w:spacing w:before="0" w:after="0"/>
        <w:rPr>
          <w:b/>
          <w:bCs/>
          <w:color w:val="00B050"/>
          <w:szCs w:val="24"/>
        </w:rPr>
      </w:pPr>
      <w:r w:rsidRPr="00E90412">
        <w:rPr>
          <w:noProof/>
        </w:rPr>
        <w:pict w14:anchorId="7BA78D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33" type="#_x0000_t75" style="width:86.25pt;height:133.5pt;visibility:visible;mso-wrap-style:square">
            <v:imagedata r:id="rId7" o:title=""/>
          </v:shape>
        </w:pict>
      </w:r>
    </w:p>
    <w:sectPr w:rsidR="00550B31" w:rsidRPr="00550B31" w:rsidSect="00A37650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72897" w14:textId="77777777" w:rsidR="00CE465C" w:rsidRDefault="00CE465C">
      <w:r>
        <w:separator/>
      </w:r>
    </w:p>
  </w:endnote>
  <w:endnote w:type="continuationSeparator" w:id="0">
    <w:p w14:paraId="290763CB" w14:textId="77777777" w:rsidR="00CE465C" w:rsidRDefault="00CE4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fldSimple w:instr=" DOCPROPERTY  Company  \* MERGEFORMAT ">
      <w:r>
        <w:t>The IT Crowd</w:t>
      </w:r>
    </w:fldSimple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81B76" w14:textId="77777777" w:rsidR="00CE465C" w:rsidRDefault="00CE465C">
      <w:r>
        <w:separator/>
      </w:r>
    </w:p>
  </w:footnote>
  <w:footnote w:type="continuationSeparator" w:id="0">
    <w:p w14:paraId="013BBE18" w14:textId="77777777" w:rsidR="00CE465C" w:rsidRDefault="00CE4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8F7FC4" w:rsidP="008D1BA8">
          <w:fldSimple w:instr=" TITLE   \* MERGEFORMAT ">
            <w:r w:rsidR="008D1BA8" w:rsidRPr="008D1BA8">
              <w:t>Test Script</w:t>
            </w:r>
          </w:fldSimple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5DADD12A" w:rsidR="008D1BA8" w:rsidRDefault="00DF6BBD" w:rsidP="00DF6BBD">
          <w:pPr>
            <w:tabs>
              <w:tab w:val="left" w:pos="2100"/>
            </w:tabs>
          </w:pPr>
          <w:r>
            <w:rPr>
              <w:szCs w:val="24"/>
            </w:rPr>
            <w:t xml:space="preserve">Pump Controller </w:t>
          </w:r>
          <w:r w:rsidR="0028780A">
            <w:rPr>
              <w:szCs w:val="24"/>
            </w:rPr>
            <w:t>Timer</w:t>
          </w:r>
          <w:r>
            <w:rPr>
              <w:szCs w:val="24"/>
            </w:rPr>
            <w:tab/>
          </w:r>
          <w:r>
            <w:tab/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A1A31"/>
    <w:multiLevelType w:val="hybridMultilevel"/>
    <w:tmpl w:val="7FE016F2"/>
    <w:lvl w:ilvl="0" w:tplc="7A46617E">
      <w:numFmt w:val="bullet"/>
      <w:lvlText w:val=""/>
      <w:lvlJc w:val="left"/>
      <w:pPr>
        <w:ind w:left="399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1157F"/>
    <w:rsid w:val="00024113"/>
    <w:rsid w:val="000278E8"/>
    <w:rsid w:val="00036ABF"/>
    <w:rsid w:val="00037A8E"/>
    <w:rsid w:val="000449EF"/>
    <w:rsid w:val="0004651B"/>
    <w:rsid w:val="00090A99"/>
    <w:rsid w:val="00096482"/>
    <w:rsid w:val="000A75CD"/>
    <w:rsid w:val="000D5952"/>
    <w:rsid w:val="000E3C24"/>
    <w:rsid w:val="000F4382"/>
    <w:rsid w:val="00127DBF"/>
    <w:rsid w:val="001340E0"/>
    <w:rsid w:val="00154D6A"/>
    <w:rsid w:val="0015543B"/>
    <w:rsid w:val="00160D26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8780A"/>
    <w:rsid w:val="00291668"/>
    <w:rsid w:val="002A7E47"/>
    <w:rsid w:val="002C1B7F"/>
    <w:rsid w:val="002D07CF"/>
    <w:rsid w:val="002D1D0A"/>
    <w:rsid w:val="002D7BA4"/>
    <w:rsid w:val="002E347B"/>
    <w:rsid w:val="00317678"/>
    <w:rsid w:val="003231D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202A2"/>
    <w:rsid w:val="004232B7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524A"/>
    <w:rsid w:val="004F7B53"/>
    <w:rsid w:val="004F7C17"/>
    <w:rsid w:val="00520EF0"/>
    <w:rsid w:val="00531B5A"/>
    <w:rsid w:val="00536681"/>
    <w:rsid w:val="00550B3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50792"/>
    <w:rsid w:val="006822C1"/>
    <w:rsid w:val="00683635"/>
    <w:rsid w:val="006B5D41"/>
    <w:rsid w:val="006D4DE0"/>
    <w:rsid w:val="00702D6A"/>
    <w:rsid w:val="00720507"/>
    <w:rsid w:val="007275A3"/>
    <w:rsid w:val="00727ED1"/>
    <w:rsid w:val="0074307D"/>
    <w:rsid w:val="00752B41"/>
    <w:rsid w:val="00756932"/>
    <w:rsid w:val="007606FF"/>
    <w:rsid w:val="00772DAC"/>
    <w:rsid w:val="00773AE3"/>
    <w:rsid w:val="00780A9A"/>
    <w:rsid w:val="00796CD4"/>
    <w:rsid w:val="007A66DF"/>
    <w:rsid w:val="007C0EA0"/>
    <w:rsid w:val="007C41CD"/>
    <w:rsid w:val="007D03C7"/>
    <w:rsid w:val="007D644A"/>
    <w:rsid w:val="007D7134"/>
    <w:rsid w:val="007E6EBF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1BA8"/>
    <w:rsid w:val="008D2261"/>
    <w:rsid w:val="008D4246"/>
    <w:rsid w:val="008E5B7B"/>
    <w:rsid w:val="008F0C91"/>
    <w:rsid w:val="008F7FC4"/>
    <w:rsid w:val="00913D07"/>
    <w:rsid w:val="00915018"/>
    <w:rsid w:val="00920CF2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9F47A4"/>
    <w:rsid w:val="00A11301"/>
    <w:rsid w:val="00A30AD6"/>
    <w:rsid w:val="00A37650"/>
    <w:rsid w:val="00A45772"/>
    <w:rsid w:val="00A46037"/>
    <w:rsid w:val="00A50096"/>
    <w:rsid w:val="00A6090E"/>
    <w:rsid w:val="00A72B6A"/>
    <w:rsid w:val="00A739C2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CE465C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DF6BBD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30EEB"/>
    <w:rsid w:val="00F31F6D"/>
    <w:rsid w:val="00F45076"/>
    <w:rsid w:val="00F909B2"/>
    <w:rsid w:val="00F91920"/>
    <w:rsid w:val="00FA2DE6"/>
    <w:rsid w:val="00FC1914"/>
    <w:rsid w:val="00FC58BC"/>
    <w:rsid w:val="00FE5F88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0CF2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920CF2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Andrew Greiner</cp:lastModifiedBy>
  <cp:revision>3</cp:revision>
  <cp:lastPrinted>2003-10-05T22:49:00Z</cp:lastPrinted>
  <dcterms:created xsi:type="dcterms:W3CDTF">2020-10-17T07:32:00Z</dcterms:created>
  <dcterms:modified xsi:type="dcterms:W3CDTF">2020-10-17T07:33:00Z</dcterms:modified>
</cp:coreProperties>
</file>