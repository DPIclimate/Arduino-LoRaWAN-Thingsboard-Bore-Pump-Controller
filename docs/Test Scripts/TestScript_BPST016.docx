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61F4E2BD" w:rsidR="00B37FBF" w:rsidRPr="00FA2DE6" w:rsidRDefault="001062E6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alarm</w:t>
            </w:r>
            <w:r w:rsidR="00355328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resolved</w:t>
            </w:r>
            <w:r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bookmarkStart w:id="0" w:name="_GoBack"/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4AFEE574" w:rsidR="00E303EF" w:rsidRPr="0061007B" w:rsidRDefault="001062E6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Bore low level </w:t>
            </w:r>
            <w:proofErr w:type="gramStart"/>
            <w:r w:rsidR="00355328">
              <w:rPr>
                <w:sz w:val="24"/>
                <w:szCs w:val="24"/>
              </w:rPr>
              <w:t>On</w:t>
            </w:r>
            <w:proofErr w:type="gramEnd"/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bookmarkEnd w:id="0"/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F616C" w14:textId="77777777" w:rsidR="00114134" w:rsidRDefault="001062E6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</w:t>
            </w:r>
            <w:r w:rsidR="00276FFE">
              <w:rPr>
                <w:sz w:val="24"/>
                <w:szCs w:val="24"/>
              </w:rPr>
              <w:t xml:space="preserve"> LED: O</w:t>
            </w:r>
            <w:r w:rsidR="008A5BBC">
              <w:rPr>
                <w:sz w:val="24"/>
                <w:szCs w:val="24"/>
              </w:rPr>
              <w:t>ff</w:t>
            </w:r>
          </w:p>
          <w:p w14:paraId="34598C96" w14:textId="1CD6D09E" w:rsidR="008A5BBC" w:rsidRPr="008A5BBC" w:rsidRDefault="008A5BBC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alarm is cleared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250943ED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bore low level </w:t>
            </w:r>
            <w:r w:rsidR="004E6DC6">
              <w:t xml:space="preserve">= </w:t>
            </w:r>
            <w:r w:rsidR="008A5BBC">
              <w:t>0</w:t>
            </w:r>
            <w:r w:rsidR="004E6DC6">
              <w:t xml:space="preserve">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2756" w14:textId="77777777" w:rsidR="004E6DC6" w:rsidRDefault="008A5BBC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Bore Low Level LED turns off</w:t>
            </w:r>
          </w:p>
          <w:p w14:paraId="5B32EF54" w14:textId="19F3EF87" w:rsidR="008A5BBC" w:rsidRPr="00355328" w:rsidRDefault="008A5BBC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Low level alarm is cleared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D1E1BA1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0716E248" w14:textId="77777777" w:rsidR="008A5BBC" w:rsidRDefault="008A5BBC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05650A2C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SUCCESS!</w:t>
      </w:r>
    </w:p>
    <w:p w14:paraId="3EEE75A7" w14:textId="448A8330" w:rsidR="007C78C9" w:rsidRDefault="00B3729B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noProof/>
        </w:rPr>
        <w:pict w14:anchorId="1A9D4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89.5pt;height:217.5pt;visibility:visible;mso-wrap-style:square">
            <v:imagedata r:id="rId7" o:title=""/>
          </v:shape>
        </w:pict>
      </w:r>
    </w:p>
    <w:p w14:paraId="4550010E" w14:textId="10D793E5" w:rsidR="004E6DC6" w:rsidRDefault="00366777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73A8B479">
          <v:shape id="Picture 1" o:spid="_x0000_i1046" type="#_x0000_t75" style="width:603pt;height:19.5pt;visibility:visible;mso-wrap-style:square">
            <v:imagedata r:id="rId8" o:title=""/>
          </v:shape>
        </w:pict>
      </w:r>
    </w:p>
    <w:p w14:paraId="770E291C" w14:textId="65DCD319" w:rsidR="00355328" w:rsidRDefault="00B3729B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7D90D2AC">
          <v:shape id="_x0000_i1044" type="#_x0000_t75" style="width:9in;height:142.5pt;visibility:visible;mso-wrap-style:square">
            <v:imagedata r:id="rId9" o:title=""/>
          </v:shape>
        </w:pict>
      </w: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22C69898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5C144ADF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F5B89" w14:textId="77777777" w:rsidR="00366777" w:rsidRDefault="00366777">
      <w:r>
        <w:separator/>
      </w:r>
    </w:p>
  </w:endnote>
  <w:endnote w:type="continuationSeparator" w:id="0">
    <w:p w14:paraId="522B2AE2" w14:textId="77777777" w:rsidR="00366777" w:rsidRDefault="0036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366777">
      <w:fldChar w:fldCharType="begin"/>
    </w:r>
    <w:r w:rsidR="00366777">
      <w:instrText xml:space="preserve"> DOCPROPERTY  Company  \* MERGEFORMAT </w:instrText>
    </w:r>
    <w:r w:rsidR="00366777">
      <w:fldChar w:fldCharType="separate"/>
    </w:r>
    <w:r>
      <w:t>The IT Crowd</w:t>
    </w:r>
    <w:r w:rsidR="00366777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DCEF3" w14:textId="77777777" w:rsidR="00366777" w:rsidRDefault="00366777">
      <w:r>
        <w:separator/>
      </w:r>
    </w:p>
  </w:footnote>
  <w:footnote w:type="continuationSeparator" w:id="0">
    <w:p w14:paraId="15C34E79" w14:textId="77777777" w:rsidR="00366777" w:rsidRDefault="00366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366777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76CA88A" w:rsidR="008D1BA8" w:rsidRDefault="00355328" w:rsidP="00B71A35">
          <w:r>
            <w:rPr>
              <w:sz w:val="24"/>
              <w:szCs w:val="24"/>
            </w:rPr>
            <w:t>Bore low level alarm</w:t>
          </w:r>
          <w:r w:rsidR="00B610DF">
            <w:rPr>
              <w:sz w:val="24"/>
              <w:szCs w:val="24"/>
            </w:rPr>
            <w:t xml:space="preserve"> resolved</w:t>
          </w:r>
          <w:r>
            <w:rPr>
              <w:sz w:val="24"/>
              <w:szCs w:val="24"/>
            </w:rPr>
            <w:t xml:space="preserve">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38E1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66777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C78C9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A5BBC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0BCB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29B"/>
    <w:rsid w:val="00B37FBF"/>
    <w:rsid w:val="00B5620B"/>
    <w:rsid w:val="00B610DF"/>
    <w:rsid w:val="00B71A35"/>
    <w:rsid w:val="00B81B80"/>
    <w:rsid w:val="00BA717F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B0E1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2020-09-10T07:35:00Z</dcterms:created>
  <dcterms:modified xsi:type="dcterms:W3CDTF">2020-09-10T07:35:00Z</dcterms:modified>
</cp:coreProperties>
</file>